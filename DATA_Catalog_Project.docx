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B1FB3E" w14:textId="77777777" w:rsidR="001E59F3" w:rsidRDefault="006C4DF1" w:rsidP="00A91D75">
      <w:r>
        <w:rPr>
          <w:noProof/>
          <w:lang w:eastAsia="en-US"/>
        </w:rPr>
        <mc:AlternateContent>
          <mc:Choice Requires="wps">
            <w:drawing>
              <wp:anchor distT="0" distB="0" distL="114300" distR="114300" simplePos="0" relativeHeight="251660288" behindDoc="0" locked="0" layoutInCell="1" allowOverlap="1" wp14:anchorId="12CE40DB" wp14:editId="0D9AC437">
                <wp:simplePos x="0" y="0"/>
                <wp:positionH relativeFrom="column">
                  <wp:posOffset>-53340</wp:posOffset>
                </wp:positionH>
                <wp:positionV relativeFrom="paragraph">
                  <wp:posOffset>7330440</wp:posOffset>
                </wp:positionV>
                <wp:extent cx="5091430" cy="880110"/>
                <wp:effectExtent l="0" t="0" r="0" b="15240"/>
                <wp:wrapNone/>
                <wp:docPr id="6" name="Text Box 6"/>
                <wp:cNvGraphicFramePr/>
                <a:graphic xmlns:a="http://schemas.openxmlformats.org/drawingml/2006/main">
                  <a:graphicData uri="http://schemas.microsoft.com/office/word/2010/wordprocessingShape">
                    <wps:wsp>
                      <wps:cNvSpPr txBox="1"/>
                      <wps:spPr>
                        <a:xfrm>
                          <a:off x="0" y="0"/>
                          <a:ext cx="5091430" cy="880110"/>
                        </a:xfrm>
                        <a:prstGeom prst="rect">
                          <a:avLst/>
                        </a:prstGeom>
                        <a:noFill/>
                        <a:ln w="6350">
                          <a:noFill/>
                        </a:ln>
                      </wps:spPr>
                      <wps:txbx>
                        <w:txbxContent>
                          <w:p w14:paraId="6E31126C" w14:textId="77777777" w:rsidR="005C63E9" w:rsidRDefault="005C63E9" w:rsidP="006C4DF1">
                            <w:pPr>
                              <w:pStyle w:val="Subtitle"/>
                            </w:pPr>
                            <w:r>
                              <w:t>System Analysis and Design – Term Project</w:t>
                            </w:r>
                          </w:p>
                          <w:p w14:paraId="6B9CB3E4" w14:textId="77777777" w:rsidR="005C63E9" w:rsidRDefault="005C63E9" w:rsidP="006C4DF1">
                            <w:pPr>
                              <w:pStyle w:val="Subtitle"/>
                            </w:pPr>
                          </w:p>
                          <w:p w14:paraId="75AE2FEE" w14:textId="77777777" w:rsidR="005C63E9" w:rsidRPr="00A91D75" w:rsidRDefault="005C63E9" w:rsidP="006C4DF1">
                            <w:pPr>
                              <w:pStyle w:val="Subtitle"/>
                            </w:pPr>
                            <w:r>
                              <w:t>Term Project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2CE40DB" id="_x0000_t202" coordsize="21600,21600" o:spt="202" path="m,l,21600r21600,l21600,xe">
                <v:stroke joinstyle="miter"/>
                <v:path gradientshapeok="t" o:connecttype="rect"/>
              </v:shapetype>
              <v:shape id="Text Box 6" o:spid="_x0000_s1026" type="#_x0000_t202" style="position:absolute;margin-left:-4.2pt;margin-top:577.2pt;width:400.9pt;height:69.3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" filled="f" stroked="f" strokeweight=".5pt">
                <v:textbox inset=",,,0">
                  <w:txbxContent>
                    <w:p w14:paraId="6E31126C" w14:textId="77777777" w:rsidR="005C63E9" w:rsidRDefault="005C63E9" w:rsidP="006C4DF1">
                      <w:pPr>
                        <w:pStyle w:val="Subtitle"/>
                      </w:pPr>
                      <w:r>
                        <w:t>System Analysis and Design – Term Project</w:t>
                      </w:r>
                    </w:p>
                    <w:p w14:paraId="6B9CB3E4" w14:textId="77777777" w:rsidR="005C63E9" w:rsidRDefault="005C63E9" w:rsidP="006C4DF1">
                      <w:pPr>
                        <w:pStyle w:val="Subtitle"/>
                      </w:pPr>
                    </w:p>
                    <w:p w14:paraId="75AE2FEE" w14:textId="77777777" w:rsidR="005C63E9" w:rsidRPr="00A91D75" w:rsidRDefault="005C63E9" w:rsidP="006C4DF1">
                      <w:pPr>
                        <w:pStyle w:val="Subtitle"/>
                      </w:pPr>
                      <w:r>
                        <w:t>Term Project</w:t>
                      </w:r>
                    </w:p>
                  </w:txbxContent>
                </v:textbox>
              </v:shape>
            </w:pict>
          </mc:Fallback>
        </mc:AlternateContent>
      </w:r>
      <w:r w:rsidR="00A91D75">
        <w:rPr>
          <w:noProof/>
          <w:lang w:eastAsia="en-US"/>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462690"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" fillcolor="#d8d8d8 [2732]" stroked="f" strokeweight="1.5pt">
                <v:stroke endcap="round"/>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42D1082A" w14:textId="77777777" w:rsidTr="00A91D75">
        <w:trPr>
          <w:trHeight w:val="2150"/>
        </w:trPr>
        <w:tc>
          <w:tcPr>
            <w:tcW w:w="5760" w:type="dxa"/>
            <w:tcBorders>
              <w:top w:val="nil"/>
              <w:left w:val="nil"/>
              <w:bottom w:val="nil"/>
              <w:right w:val="nil"/>
            </w:tcBorders>
            <w:vAlign w:val="center"/>
          </w:tcPr>
          <w:p w14:paraId="3671B246" w14:textId="77777777" w:rsidR="00A91D75" w:rsidRPr="001E59F3" w:rsidRDefault="00C6323A" w:rsidP="00A91D75">
            <w:pPr>
              <w:pStyle w:val="Title"/>
              <w:framePr w:hSpace="0" w:wrap="auto" w:vAnchor="margin" w:xAlign="left" w:yAlign="inline"/>
            </w:pPr>
            <w:r>
              <w:rPr>
                <w:noProof/>
                <w:lang w:eastAsia="en-US"/>
              </w:rPr>
              <w:drawing>
                <wp:anchor distT="0" distB="0" distL="114300" distR="114300" simplePos="0" relativeHeight="251658240" behindDoc="1" locked="0" layoutInCell="1" allowOverlap="1" wp14:anchorId="7BB3BDB0" wp14:editId="3980FA14">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01B1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63d46 [3215]" stroked="f">
                      <v:path arrowok="t" o:connecttype="custom" o:connectlocs="0,0;3935703,0;4686935,751232;4686935,1570990;0,1570990;0,0" o:connectangles="0,0,0,0,0,0"/>
                      <w10:wrap anchory="page"/>
                    </v:shape>
                  </w:pict>
                </mc:Fallback>
              </mc:AlternateContent>
            </w:r>
            <w:r w:rsidR="006C4DF1">
              <w:t>DATA CATALOG</w:t>
            </w:r>
          </w:p>
        </w:tc>
      </w:tr>
    </w:tbl>
    <w:tbl>
      <w:tblPr>
        <w:tblpPr w:leftFromText="180" w:rightFromText="180" w:vertAnchor="text" w:tblpX="-80" w:tblpY="11853"/>
        <w:tblW w:w="9990" w:type="dxa"/>
        <w:tblBorders>
          <w:insideH w:val="single" w:sz="24" w:space="0" w:color="000000" w:themeColor="text1"/>
        </w:tblBorders>
        <w:tblCellMar>
          <w:left w:w="0" w:type="dxa"/>
          <w:right w:w="0" w:type="dxa"/>
        </w:tblCellMar>
        <w:tblLook w:val="0000" w:firstRow="0" w:lastRow="0" w:firstColumn="0" w:lastColumn="0" w:noHBand="0" w:noVBand="0"/>
      </w:tblPr>
      <w:tblGrid>
        <w:gridCol w:w="3567"/>
        <w:gridCol w:w="2940"/>
        <w:gridCol w:w="3483"/>
      </w:tblGrid>
      <w:tr w:rsidR="006C4DF1" w14:paraId="696680FA" w14:textId="77777777" w:rsidTr="00C6323A">
        <w:trPr>
          <w:trHeight w:val="358"/>
        </w:trPr>
        <w:tc>
          <w:tcPr>
            <w:tcW w:w="3567" w:type="dxa"/>
          </w:tcPr>
          <w:p w14:paraId="6832F9D7" w14:textId="77777777" w:rsidR="00A91D75" w:rsidRDefault="00A91D75" w:rsidP="00A91D75"/>
        </w:tc>
        <w:tc>
          <w:tcPr>
            <w:tcW w:w="2940" w:type="dxa"/>
            <w:vAlign w:val="bottom"/>
          </w:tcPr>
          <w:p w14:paraId="06A78AFF" w14:textId="77777777" w:rsidR="00A91D75" w:rsidRDefault="00A91D75" w:rsidP="00A91D75"/>
        </w:tc>
        <w:tc>
          <w:tcPr>
            <w:tcW w:w="3483" w:type="dxa"/>
            <w:vAlign w:val="bottom"/>
          </w:tcPr>
          <w:p w14:paraId="648BFC9A" w14:textId="77777777" w:rsidR="00A91D75" w:rsidRDefault="00A91D75" w:rsidP="00A91D75">
            <w:pPr>
              <w:jc w:val="right"/>
            </w:pPr>
          </w:p>
        </w:tc>
      </w:tr>
      <w:tr w:rsidR="006C4DF1" w14:paraId="4F89545B" w14:textId="77777777" w:rsidTr="00C6323A">
        <w:trPr>
          <w:trHeight w:val="1197"/>
        </w:trPr>
        <w:tc>
          <w:tcPr>
            <w:tcW w:w="3567" w:type="dxa"/>
          </w:tcPr>
          <w:p w14:paraId="1C6ED947" w14:textId="77777777" w:rsidR="006B3C10" w:rsidRDefault="006B3C10" w:rsidP="00A91D75">
            <w:pPr>
              <w:rPr>
                <w:noProof/>
              </w:rPr>
            </w:pPr>
          </w:p>
        </w:tc>
        <w:tc>
          <w:tcPr>
            <w:tcW w:w="2940" w:type="dxa"/>
            <w:vAlign w:val="bottom"/>
          </w:tcPr>
          <w:p w14:paraId="63924631" w14:textId="77777777" w:rsidR="00A91D75" w:rsidRDefault="006B3C10" w:rsidP="00A91D75">
            <w:pPr>
              <w:rPr>
                <w:noProof/>
              </w:rPr>
            </w:pPr>
            <w:r>
              <w:rPr>
                <w:noProof/>
                <w:lang w:eastAsia="en-US"/>
              </w:rPr>
              <mc:AlternateContent>
                <mc:Choice Requires="wps">
                  <w:drawing>
                    <wp:anchor distT="45720" distB="45720" distL="114300" distR="114300" simplePos="0" relativeHeight="251662336" behindDoc="0" locked="0" layoutInCell="1" allowOverlap="1" wp14:anchorId="05661D5E" wp14:editId="39815925">
                      <wp:simplePos x="0" y="0"/>
                      <wp:positionH relativeFrom="column">
                        <wp:posOffset>-2308860</wp:posOffset>
                      </wp:positionH>
                      <wp:positionV relativeFrom="paragraph">
                        <wp:posOffset>-5080</wp:posOffset>
                      </wp:positionV>
                      <wp:extent cx="4335780" cy="1404620"/>
                      <wp:effectExtent l="0" t="0" r="26670" b="165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5780" cy="1404620"/>
                              </a:xfrm>
                              <a:prstGeom prst="rect">
                                <a:avLst/>
                              </a:prstGeom>
                              <a:solidFill>
                                <a:srgbClr val="FFFFFF"/>
                              </a:solidFill>
                              <a:ln w="9525">
                                <a:solidFill>
                                  <a:srgbClr val="000000"/>
                                </a:solidFill>
                                <a:miter lim="800000"/>
                                <a:headEnd/>
                                <a:tailEnd/>
                              </a:ln>
                            </wps:spPr>
                            <wps:txbx>
                              <w:txbxContent>
                                <w:p w14:paraId="28A1672F" w14:textId="77777777" w:rsidR="005C63E9" w:rsidRPr="006B3C10" w:rsidRDefault="005C63E9">
                                  <w:pPr>
                                    <w:rPr>
                                      <w:b/>
                                    </w:rPr>
                                  </w:pPr>
                                  <w:r w:rsidRPr="006B3C10">
                                    <w:rPr>
                                      <w:b/>
                                    </w:rPr>
                                    <w:t>Submitted by:</w:t>
                                  </w:r>
                                </w:p>
                                <w:p w14:paraId="53002B92" w14:textId="77777777" w:rsidR="005C63E9" w:rsidRDefault="005C63E9">
                                  <w:r>
                                    <w:t>Faheem Vellore</w:t>
                                  </w:r>
                                </w:p>
                                <w:p w14:paraId="48947467" w14:textId="77777777" w:rsidR="005C63E9" w:rsidRDefault="005C63E9">
                                  <w:proofErr w:type="spellStart"/>
                                  <w:r w:rsidRPr="00FB1ECC">
                                    <w:t>Rehnuma</w:t>
                                  </w:r>
                                  <w:proofErr w:type="spellEnd"/>
                                  <w:r w:rsidRPr="00FB1ECC">
                                    <w:t xml:space="preserve"> </w:t>
                                  </w:r>
                                  <w:proofErr w:type="spellStart"/>
                                  <w:r w:rsidRPr="00FB1ECC">
                                    <w:t>Seheli</w:t>
                                  </w:r>
                                  <w:proofErr w:type="spellEnd"/>
                                  <w:r w:rsidRPr="00FB1ECC">
                                    <w:t xml:space="preserve"> </w:t>
                                  </w:r>
                                </w:p>
                                <w:p w14:paraId="024270A2" w14:textId="77777777" w:rsidR="005C63E9" w:rsidRDefault="005C63E9">
                                  <w:r w:rsidRPr="00FB1ECC">
                                    <w:t>Sadiksha Upadhyay</w:t>
                                  </w:r>
                                </w:p>
                                <w:p w14:paraId="49E7A8D4" w14:textId="77777777" w:rsidR="005C63E9" w:rsidRDefault="005C63E9" w:rsidP="00FB1ECC">
                                  <w:r w:rsidRPr="00FB1ECC">
                                    <w:t>Zhu Qing Nim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5661D5E" id="Text Box 2" o:spid="_x0000_s1027" type="#_x0000_t202" style="position:absolute;margin-left:-181.8pt;margin-top:-.4pt;width:341.4pt;height:110.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">
                      <v:textbox style="mso-fit-shape-to-text:t">
                        <w:txbxContent>
                          <w:p w14:paraId="28A1672F" w14:textId="77777777" w:rsidR="005C63E9" w:rsidRPr="006B3C10" w:rsidRDefault="005C63E9">
                            <w:pPr>
                              <w:rPr>
                                <w:b/>
                              </w:rPr>
                            </w:pPr>
                            <w:r w:rsidRPr="006B3C10">
                              <w:rPr>
                                <w:b/>
                              </w:rPr>
                              <w:t>Submitted by:</w:t>
                            </w:r>
                          </w:p>
                          <w:p w14:paraId="53002B92" w14:textId="77777777" w:rsidR="005C63E9" w:rsidRDefault="005C63E9">
                            <w:r>
                              <w:t>Faheem Vellore</w:t>
                            </w:r>
                          </w:p>
                          <w:p w14:paraId="48947467" w14:textId="77777777" w:rsidR="005C63E9" w:rsidRDefault="005C63E9">
                            <w:proofErr w:type="spellStart"/>
                            <w:r w:rsidRPr="00FB1ECC">
                              <w:t>Rehnuma</w:t>
                            </w:r>
                            <w:proofErr w:type="spellEnd"/>
                            <w:r w:rsidRPr="00FB1ECC">
                              <w:t xml:space="preserve"> </w:t>
                            </w:r>
                            <w:proofErr w:type="spellStart"/>
                            <w:r w:rsidRPr="00FB1ECC">
                              <w:t>Seheli</w:t>
                            </w:r>
                            <w:proofErr w:type="spellEnd"/>
                            <w:r w:rsidRPr="00FB1ECC">
                              <w:t xml:space="preserve"> </w:t>
                            </w:r>
                          </w:p>
                          <w:p w14:paraId="024270A2" w14:textId="77777777" w:rsidR="005C63E9" w:rsidRDefault="005C63E9">
                            <w:r w:rsidRPr="00FB1ECC">
                              <w:t>Sadiksha Upadhyay</w:t>
                            </w:r>
                          </w:p>
                          <w:p w14:paraId="49E7A8D4" w14:textId="77777777" w:rsidR="005C63E9" w:rsidRDefault="005C63E9" w:rsidP="00FB1ECC">
                            <w:r w:rsidRPr="00FB1ECC">
                              <w:t>Zhu Qing Nim</w:t>
                            </w:r>
                          </w:p>
                        </w:txbxContent>
                      </v:textbox>
                    </v:shape>
                  </w:pict>
                </mc:Fallback>
              </mc:AlternateContent>
            </w:r>
            <w:r w:rsidR="00A91D75">
              <w:rPr>
                <w:noProof/>
                <w:lang w:eastAsia="en-US"/>
              </w:rPr>
              <mc:AlternateContent>
                <mc:Choice Requires="wps">
                  <w:drawing>
                    <wp:inline distT="0" distB="0" distL="0" distR="0" wp14:anchorId="4032C446" wp14:editId="76A0905C">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97D637B" w14:textId="77777777" w:rsidR="005C63E9" w:rsidRPr="00A91D75" w:rsidRDefault="005C63E9"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32C446"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597D637B" w14:textId="77777777" w:rsidR="005C63E9" w:rsidRPr="00A91D75" w:rsidRDefault="005C63E9" w:rsidP="00A91D75">
                            <w:r>
                              <w:t xml:space="preserve"> </w:t>
                            </w:r>
                          </w:p>
                        </w:txbxContent>
                      </v:textbox>
                      <w10:anchorlock/>
                    </v:shape>
                  </w:pict>
                </mc:Fallback>
              </mc:AlternateContent>
            </w:r>
          </w:p>
        </w:tc>
        <w:tc>
          <w:tcPr>
            <w:tcW w:w="3483" w:type="dxa"/>
            <w:vAlign w:val="bottom"/>
          </w:tcPr>
          <w:p w14:paraId="3A5E5255" w14:textId="77777777" w:rsidR="00A91D75" w:rsidRPr="00D967AC" w:rsidRDefault="00A91D75" w:rsidP="00A91D75">
            <w:pPr>
              <w:jc w:val="right"/>
              <w:rPr>
                <w:noProof/>
              </w:rPr>
            </w:pPr>
            <w:r w:rsidRPr="00D967AC">
              <w:rPr>
                <w:noProof/>
                <w:lang w:eastAsia="en-US"/>
              </w:rPr>
              <w:drawing>
                <wp:inline distT="0" distB="0" distL="0" distR="0" wp14:anchorId="08CF1EF3" wp14:editId="0CE2F7C5">
                  <wp:extent cx="1308357" cy="301535"/>
                  <wp:effectExtent l="0" t="0" r="6350" b="3810"/>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1308357" cy="301535"/>
                          </a:xfrm>
                          <a:prstGeom prst="rect">
                            <a:avLst/>
                          </a:prstGeom>
                        </pic:spPr>
                      </pic:pic>
                    </a:graphicData>
                  </a:graphic>
                </wp:inline>
              </w:drawing>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6275F9DA" w14:textId="77777777" w:rsidR="00E523C3" w:rsidRDefault="00CB27A1" w:rsidP="00E523C3">
          <w:pPr>
            <w:pStyle w:val="TOCHeading"/>
          </w:pPr>
          <w:r>
            <w:rPr>
              <w:noProof/>
              <w:lang w:eastAsia="en-US"/>
            </w:rPr>
            <mc:AlternateContent>
              <mc:Choice Requires="wps">
                <w:drawing>
                  <wp:anchor distT="0" distB="0" distL="114300" distR="114300" simplePos="0" relativeHeight="251656191" behindDoc="1" locked="0" layoutInCell="1" allowOverlap="1" wp14:anchorId="7A47E979" wp14:editId="33D4CDE7">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28E15"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" fillcolor="#d8d8d8 [2732]" stroked="f" strokeweight="1.5pt">
                    <v:stroke endcap="round"/>
                    <w10:wrap anchory="page"/>
                  </v:rect>
                </w:pict>
              </mc:Fallback>
            </mc:AlternateContent>
          </w:r>
          <w:r w:rsidR="00D476F7">
            <w:t>TABLE OF CONTENTS</w:t>
          </w:r>
        </w:p>
        <w:p w14:paraId="7260679B" w14:textId="3C270871" w:rsidR="00DF5178" w:rsidRDefault="00E523C3" w:rsidP="00DF5178">
          <w:pPr>
            <w:pStyle w:val="TOC1"/>
            <w:jc w:val="both"/>
            <w:rPr>
              <w:rFonts w:eastAsiaTheme="minorEastAsia"/>
              <w:color w:val="auto"/>
              <w:kern w:val="0"/>
              <w:sz w:val="22"/>
              <w:szCs w:val="22"/>
              <w:lang w:eastAsia="en-US"/>
            </w:rPr>
          </w:pPr>
          <w:r>
            <w:fldChar w:fldCharType="begin"/>
          </w:r>
          <w:r>
            <w:instrText xml:space="preserve"> TOC \o "1-3" \h \z \u </w:instrText>
          </w:r>
          <w:r>
            <w:fldChar w:fldCharType="separate"/>
          </w:r>
          <w:hyperlink w:anchor="_Toc531007186" w:history="1">
            <w:r w:rsidR="00DF5178" w:rsidRPr="00FE1076">
              <w:rPr>
                <w:rStyle w:val="Hyperlink"/>
              </w:rPr>
              <w:t>data catalog – State of arkansas</w:t>
            </w:r>
            <w:r w:rsidR="00DF5178">
              <w:rPr>
                <w:webHidden/>
              </w:rPr>
              <w:tab/>
            </w:r>
            <w:r w:rsidR="00DF5178">
              <w:rPr>
                <w:webHidden/>
              </w:rPr>
              <w:fldChar w:fldCharType="begin"/>
            </w:r>
            <w:r w:rsidR="00DF5178">
              <w:rPr>
                <w:webHidden/>
              </w:rPr>
              <w:instrText xml:space="preserve"> PAGEREF _Toc531007186 \h </w:instrText>
            </w:r>
            <w:r w:rsidR="00DF5178">
              <w:rPr>
                <w:webHidden/>
              </w:rPr>
            </w:r>
            <w:r w:rsidR="00DF5178">
              <w:rPr>
                <w:webHidden/>
              </w:rPr>
              <w:fldChar w:fldCharType="separate"/>
            </w:r>
            <w:r w:rsidR="00DF5178">
              <w:rPr>
                <w:webHidden/>
              </w:rPr>
              <w:t>3</w:t>
            </w:r>
            <w:r w:rsidR="00DF5178">
              <w:rPr>
                <w:webHidden/>
              </w:rPr>
              <w:fldChar w:fldCharType="end"/>
            </w:r>
          </w:hyperlink>
        </w:p>
        <w:p w14:paraId="77739792" w14:textId="1C11447B"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187" w:history="1">
            <w:r w:rsidR="00DF5178" w:rsidRPr="00FE1076">
              <w:rPr>
                <w:rStyle w:val="Hyperlink"/>
                <w:noProof/>
              </w:rPr>
              <w:t>Summary of Project</w:t>
            </w:r>
            <w:r w:rsidR="00DF5178">
              <w:rPr>
                <w:noProof/>
                <w:webHidden/>
              </w:rPr>
              <w:tab/>
            </w:r>
            <w:r w:rsidR="00DF5178">
              <w:rPr>
                <w:noProof/>
                <w:webHidden/>
              </w:rPr>
              <w:fldChar w:fldCharType="begin"/>
            </w:r>
            <w:r w:rsidR="00DF5178">
              <w:rPr>
                <w:noProof/>
                <w:webHidden/>
              </w:rPr>
              <w:instrText xml:space="preserve"> PAGEREF _Toc531007187 \h </w:instrText>
            </w:r>
            <w:r w:rsidR="00DF5178">
              <w:rPr>
                <w:noProof/>
                <w:webHidden/>
              </w:rPr>
            </w:r>
            <w:r w:rsidR="00DF5178">
              <w:rPr>
                <w:noProof/>
                <w:webHidden/>
              </w:rPr>
              <w:fldChar w:fldCharType="separate"/>
            </w:r>
            <w:r w:rsidR="00DF5178">
              <w:rPr>
                <w:noProof/>
                <w:webHidden/>
              </w:rPr>
              <w:t>3</w:t>
            </w:r>
            <w:r w:rsidR="00DF5178">
              <w:rPr>
                <w:noProof/>
                <w:webHidden/>
              </w:rPr>
              <w:fldChar w:fldCharType="end"/>
            </w:r>
          </w:hyperlink>
        </w:p>
        <w:p w14:paraId="288ABC65" w14:textId="6DEA8C7E"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188" w:history="1">
            <w:r w:rsidR="00DF5178" w:rsidRPr="00FE1076">
              <w:rPr>
                <w:rStyle w:val="Hyperlink"/>
                <w:noProof/>
              </w:rPr>
              <w:t>Description of Organizations and Problems</w:t>
            </w:r>
            <w:r w:rsidR="00DF5178">
              <w:rPr>
                <w:noProof/>
                <w:webHidden/>
              </w:rPr>
              <w:tab/>
            </w:r>
            <w:r w:rsidR="00DF5178">
              <w:rPr>
                <w:noProof/>
                <w:webHidden/>
              </w:rPr>
              <w:fldChar w:fldCharType="begin"/>
            </w:r>
            <w:r w:rsidR="00DF5178">
              <w:rPr>
                <w:noProof/>
                <w:webHidden/>
              </w:rPr>
              <w:instrText xml:space="preserve"> PAGEREF _Toc531007188 \h </w:instrText>
            </w:r>
            <w:r w:rsidR="00DF5178">
              <w:rPr>
                <w:noProof/>
                <w:webHidden/>
              </w:rPr>
            </w:r>
            <w:r w:rsidR="00DF5178">
              <w:rPr>
                <w:noProof/>
                <w:webHidden/>
              </w:rPr>
              <w:fldChar w:fldCharType="separate"/>
            </w:r>
            <w:r w:rsidR="00DF5178">
              <w:rPr>
                <w:noProof/>
                <w:webHidden/>
              </w:rPr>
              <w:t>3</w:t>
            </w:r>
            <w:r w:rsidR="00DF5178">
              <w:rPr>
                <w:noProof/>
                <w:webHidden/>
              </w:rPr>
              <w:fldChar w:fldCharType="end"/>
            </w:r>
          </w:hyperlink>
        </w:p>
        <w:p w14:paraId="6D6A2802" w14:textId="68A5A73D"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189" w:history="1">
            <w:r w:rsidR="00DF5178" w:rsidRPr="00FE1076">
              <w:rPr>
                <w:rStyle w:val="Hyperlink"/>
                <w:noProof/>
              </w:rPr>
              <w:t>Project Initial Study</w:t>
            </w:r>
            <w:r w:rsidR="00DF5178">
              <w:rPr>
                <w:noProof/>
                <w:webHidden/>
              </w:rPr>
              <w:tab/>
            </w:r>
            <w:r w:rsidR="00DF5178">
              <w:rPr>
                <w:noProof/>
                <w:webHidden/>
              </w:rPr>
              <w:fldChar w:fldCharType="begin"/>
            </w:r>
            <w:r w:rsidR="00DF5178">
              <w:rPr>
                <w:noProof/>
                <w:webHidden/>
              </w:rPr>
              <w:instrText xml:space="preserve"> PAGEREF _Toc531007189 \h </w:instrText>
            </w:r>
            <w:r w:rsidR="00DF5178">
              <w:rPr>
                <w:noProof/>
                <w:webHidden/>
              </w:rPr>
            </w:r>
            <w:r w:rsidR="00DF5178">
              <w:rPr>
                <w:noProof/>
                <w:webHidden/>
              </w:rPr>
              <w:fldChar w:fldCharType="separate"/>
            </w:r>
            <w:r w:rsidR="00DF5178">
              <w:rPr>
                <w:noProof/>
                <w:webHidden/>
              </w:rPr>
              <w:t>5</w:t>
            </w:r>
            <w:r w:rsidR="00DF5178">
              <w:rPr>
                <w:noProof/>
                <w:webHidden/>
              </w:rPr>
              <w:fldChar w:fldCharType="end"/>
            </w:r>
          </w:hyperlink>
        </w:p>
        <w:p w14:paraId="1C8DD335" w14:textId="0C367A88" w:rsidR="00DF5178" w:rsidRDefault="00356B91" w:rsidP="00DF5178">
          <w:pPr>
            <w:pStyle w:val="TOC2"/>
            <w:tabs>
              <w:tab w:val="left" w:pos="660"/>
              <w:tab w:val="right" w:leader="underscore" w:pos="9592"/>
            </w:tabs>
            <w:jc w:val="both"/>
            <w:rPr>
              <w:rFonts w:eastAsiaTheme="minorEastAsia"/>
              <w:noProof/>
              <w:color w:val="auto"/>
              <w:sz w:val="22"/>
              <w:szCs w:val="22"/>
              <w:lang w:eastAsia="en-US"/>
            </w:rPr>
          </w:pPr>
          <w:hyperlink w:anchor="_Toc531007190" w:history="1">
            <w:r w:rsidR="00DF5178" w:rsidRPr="00FE1076">
              <w:rPr>
                <w:rStyle w:val="Hyperlink"/>
                <w:noProof/>
              </w:rPr>
              <w:t>1)</w:t>
            </w:r>
            <w:r w:rsidR="00DF5178">
              <w:rPr>
                <w:rFonts w:eastAsiaTheme="minorEastAsia"/>
                <w:noProof/>
                <w:color w:val="auto"/>
                <w:sz w:val="22"/>
                <w:szCs w:val="22"/>
                <w:lang w:eastAsia="en-US"/>
              </w:rPr>
              <w:tab/>
            </w:r>
            <w:r w:rsidR="00DF5178" w:rsidRPr="00FE1076">
              <w:rPr>
                <w:rStyle w:val="Hyperlink"/>
                <w:noProof/>
              </w:rPr>
              <w:t>Objectives</w:t>
            </w:r>
            <w:r w:rsidR="00DF5178">
              <w:rPr>
                <w:noProof/>
                <w:webHidden/>
              </w:rPr>
              <w:tab/>
            </w:r>
            <w:r w:rsidR="00DF5178">
              <w:rPr>
                <w:noProof/>
                <w:webHidden/>
              </w:rPr>
              <w:fldChar w:fldCharType="begin"/>
            </w:r>
            <w:r w:rsidR="00DF5178">
              <w:rPr>
                <w:noProof/>
                <w:webHidden/>
              </w:rPr>
              <w:instrText xml:space="preserve"> PAGEREF _Toc531007190 \h </w:instrText>
            </w:r>
            <w:r w:rsidR="00DF5178">
              <w:rPr>
                <w:noProof/>
                <w:webHidden/>
              </w:rPr>
            </w:r>
            <w:r w:rsidR="00DF5178">
              <w:rPr>
                <w:noProof/>
                <w:webHidden/>
              </w:rPr>
              <w:fldChar w:fldCharType="separate"/>
            </w:r>
            <w:r w:rsidR="00DF5178">
              <w:rPr>
                <w:noProof/>
                <w:webHidden/>
              </w:rPr>
              <w:t>7</w:t>
            </w:r>
            <w:r w:rsidR="00DF5178">
              <w:rPr>
                <w:noProof/>
                <w:webHidden/>
              </w:rPr>
              <w:fldChar w:fldCharType="end"/>
            </w:r>
          </w:hyperlink>
        </w:p>
        <w:p w14:paraId="07EC631C" w14:textId="277794B2" w:rsidR="00DF5178" w:rsidRDefault="00356B91" w:rsidP="00DF5178">
          <w:pPr>
            <w:pStyle w:val="TOC2"/>
            <w:tabs>
              <w:tab w:val="left" w:pos="660"/>
              <w:tab w:val="right" w:leader="underscore" w:pos="9592"/>
            </w:tabs>
            <w:jc w:val="both"/>
            <w:rPr>
              <w:rFonts w:eastAsiaTheme="minorEastAsia"/>
              <w:noProof/>
              <w:color w:val="auto"/>
              <w:sz w:val="22"/>
              <w:szCs w:val="22"/>
              <w:lang w:eastAsia="en-US"/>
            </w:rPr>
          </w:pPr>
          <w:hyperlink w:anchor="_Toc531007191" w:history="1">
            <w:r w:rsidR="00DF5178" w:rsidRPr="00FE1076">
              <w:rPr>
                <w:rStyle w:val="Hyperlink"/>
                <w:noProof/>
              </w:rPr>
              <w:t>2)</w:t>
            </w:r>
            <w:r w:rsidR="00DF5178">
              <w:rPr>
                <w:rFonts w:eastAsiaTheme="minorEastAsia"/>
                <w:noProof/>
                <w:color w:val="auto"/>
                <w:sz w:val="22"/>
                <w:szCs w:val="22"/>
                <w:lang w:eastAsia="en-US"/>
              </w:rPr>
              <w:tab/>
            </w:r>
            <w:r w:rsidR="00DF5178" w:rsidRPr="00FE1076">
              <w:rPr>
                <w:rStyle w:val="Hyperlink"/>
                <w:noProof/>
              </w:rPr>
              <w:t>Feasibility Study</w:t>
            </w:r>
            <w:r w:rsidR="00DF5178">
              <w:rPr>
                <w:noProof/>
                <w:webHidden/>
              </w:rPr>
              <w:tab/>
            </w:r>
            <w:r w:rsidR="00DF5178">
              <w:rPr>
                <w:noProof/>
                <w:webHidden/>
              </w:rPr>
              <w:fldChar w:fldCharType="begin"/>
            </w:r>
            <w:r w:rsidR="00DF5178">
              <w:rPr>
                <w:noProof/>
                <w:webHidden/>
              </w:rPr>
              <w:instrText xml:space="preserve"> PAGEREF _Toc531007191 \h </w:instrText>
            </w:r>
            <w:r w:rsidR="00DF5178">
              <w:rPr>
                <w:noProof/>
                <w:webHidden/>
              </w:rPr>
            </w:r>
            <w:r w:rsidR="00DF5178">
              <w:rPr>
                <w:noProof/>
                <w:webHidden/>
              </w:rPr>
              <w:fldChar w:fldCharType="separate"/>
            </w:r>
            <w:r w:rsidR="00DF5178">
              <w:rPr>
                <w:noProof/>
                <w:webHidden/>
              </w:rPr>
              <w:t>7</w:t>
            </w:r>
            <w:r w:rsidR="00DF5178">
              <w:rPr>
                <w:noProof/>
                <w:webHidden/>
              </w:rPr>
              <w:fldChar w:fldCharType="end"/>
            </w:r>
          </w:hyperlink>
        </w:p>
        <w:p w14:paraId="12A2EE42" w14:textId="6108CEB3" w:rsidR="00DF5178" w:rsidRDefault="00356B91" w:rsidP="00DF5178">
          <w:pPr>
            <w:pStyle w:val="TOC2"/>
            <w:tabs>
              <w:tab w:val="left" w:pos="660"/>
              <w:tab w:val="right" w:leader="underscore" w:pos="9592"/>
            </w:tabs>
            <w:jc w:val="both"/>
            <w:rPr>
              <w:rFonts w:eastAsiaTheme="minorEastAsia"/>
              <w:noProof/>
              <w:color w:val="auto"/>
              <w:sz w:val="22"/>
              <w:szCs w:val="22"/>
              <w:lang w:eastAsia="en-US"/>
            </w:rPr>
          </w:pPr>
          <w:hyperlink w:anchor="_Toc531007192" w:history="1">
            <w:r w:rsidR="00DF5178" w:rsidRPr="00FE1076">
              <w:rPr>
                <w:rStyle w:val="Hyperlink"/>
                <w:noProof/>
              </w:rPr>
              <w:t>a.</w:t>
            </w:r>
            <w:r w:rsidR="00DF5178">
              <w:rPr>
                <w:rFonts w:eastAsiaTheme="minorEastAsia"/>
                <w:noProof/>
                <w:color w:val="auto"/>
                <w:sz w:val="22"/>
                <w:szCs w:val="22"/>
                <w:lang w:eastAsia="en-US"/>
              </w:rPr>
              <w:tab/>
            </w:r>
            <w:r w:rsidR="00DF5178" w:rsidRPr="00FE1076">
              <w:rPr>
                <w:rStyle w:val="Hyperlink"/>
                <w:noProof/>
              </w:rPr>
              <w:t>Technical</w:t>
            </w:r>
            <w:r w:rsidR="00DF5178">
              <w:rPr>
                <w:noProof/>
                <w:webHidden/>
              </w:rPr>
              <w:tab/>
            </w:r>
            <w:r w:rsidR="00DF5178">
              <w:rPr>
                <w:noProof/>
                <w:webHidden/>
              </w:rPr>
              <w:fldChar w:fldCharType="begin"/>
            </w:r>
            <w:r w:rsidR="00DF5178">
              <w:rPr>
                <w:noProof/>
                <w:webHidden/>
              </w:rPr>
              <w:instrText xml:space="preserve"> PAGEREF _Toc531007192 \h </w:instrText>
            </w:r>
            <w:r w:rsidR="00DF5178">
              <w:rPr>
                <w:noProof/>
                <w:webHidden/>
              </w:rPr>
            </w:r>
            <w:r w:rsidR="00DF5178">
              <w:rPr>
                <w:noProof/>
                <w:webHidden/>
              </w:rPr>
              <w:fldChar w:fldCharType="separate"/>
            </w:r>
            <w:r w:rsidR="00DF5178">
              <w:rPr>
                <w:noProof/>
                <w:webHidden/>
              </w:rPr>
              <w:t>7</w:t>
            </w:r>
            <w:r w:rsidR="00DF5178">
              <w:rPr>
                <w:noProof/>
                <w:webHidden/>
              </w:rPr>
              <w:fldChar w:fldCharType="end"/>
            </w:r>
          </w:hyperlink>
        </w:p>
        <w:p w14:paraId="0F9B1F97" w14:textId="5E93909D" w:rsidR="00DF5178" w:rsidRDefault="00356B91" w:rsidP="00DF5178">
          <w:pPr>
            <w:pStyle w:val="TOC2"/>
            <w:tabs>
              <w:tab w:val="left" w:pos="660"/>
              <w:tab w:val="right" w:leader="underscore" w:pos="9592"/>
            </w:tabs>
            <w:jc w:val="both"/>
            <w:rPr>
              <w:rFonts w:eastAsiaTheme="minorEastAsia"/>
              <w:noProof/>
              <w:color w:val="auto"/>
              <w:sz w:val="22"/>
              <w:szCs w:val="22"/>
              <w:lang w:eastAsia="en-US"/>
            </w:rPr>
          </w:pPr>
          <w:hyperlink w:anchor="_Toc531007193" w:history="1">
            <w:r w:rsidR="00DF5178" w:rsidRPr="00FE1076">
              <w:rPr>
                <w:rStyle w:val="Hyperlink"/>
                <w:noProof/>
              </w:rPr>
              <w:t>b.</w:t>
            </w:r>
            <w:r w:rsidR="00DF5178">
              <w:rPr>
                <w:rFonts w:eastAsiaTheme="minorEastAsia"/>
                <w:noProof/>
                <w:color w:val="auto"/>
                <w:sz w:val="22"/>
                <w:szCs w:val="22"/>
                <w:lang w:eastAsia="en-US"/>
              </w:rPr>
              <w:tab/>
            </w:r>
            <w:r w:rsidR="00DF5178" w:rsidRPr="00FE1076">
              <w:rPr>
                <w:rStyle w:val="Hyperlink"/>
                <w:noProof/>
              </w:rPr>
              <w:t>Economical</w:t>
            </w:r>
            <w:r w:rsidR="00DF5178">
              <w:rPr>
                <w:noProof/>
                <w:webHidden/>
              </w:rPr>
              <w:tab/>
            </w:r>
            <w:r w:rsidR="00DF5178">
              <w:rPr>
                <w:noProof/>
                <w:webHidden/>
              </w:rPr>
              <w:fldChar w:fldCharType="begin"/>
            </w:r>
            <w:r w:rsidR="00DF5178">
              <w:rPr>
                <w:noProof/>
                <w:webHidden/>
              </w:rPr>
              <w:instrText xml:space="preserve"> PAGEREF _Toc531007193 \h </w:instrText>
            </w:r>
            <w:r w:rsidR="00DF5178">
              <w:rPr>
                <w:noProof/>
                <w:webHidden/>
              </w:rPr>
            </w:r>
            <w:r w:rsidR="00DF5178">
              <w:rPr>
                <w:noProof/>
                <w:webHidden/>
              </w:rPr>
              <w:fldChar w:fldCharType="separate"/>
            </w:r>
            <w:r w:rsidR="00DF5178">
              <w:rPr>
                <w:noProof/>
                <w:webHidden/>
              </w:rPr>
              <w:t>8</w:t>
            </w:r>
            <w:r w:rsidR="00DF5178">
              <w:rPr>
                <w:noProof/>
                <w:webHidden/>
              </w:rPr>
              <w:fldChar w:fldCharType="end"/>
            </w:r>
          </w:hyperlink>
        </w:p>
        <w:p w14:paraId="4D178D84" w14:textId="7AB709BB" w:rsidR="00DF5178" w:rsidRDefault="00356B91" w:rsidP="00DF5178">
          <w:pPr>
            <w:pStyle w:val="TOC2"/>
            <w:tabs>
              <w:tab w:val="left" w:pos="660"/>
              <w:tab w:val="right" w:leader="underscore" w:pos="9592"/>
            </w:tabs>
            <w:jc w:val="both"/>
            <w:rPr>
              <w:rFonts w:eastAsiaTheme="minorEastAsia"/>
              <w:noProof/>
              <w:color w:val="auto"/>
              <w:sz w:val="22"/>
              <w:szCs w:val="22"/>
              <w:lang w:eastAsia="en-US"/>
            </w:rPr>
          </w:pPr>
          <w:hyperlink w:anchor="_Toc531007194" w:history="1">
            <w:r w:rsidR="00DF5178" w:rsidRPr="00FE1076">
              <w:rPr>
                <w:rStyle w:val="Hyperlink"/>
                <w:noProof/>
              </w:rPr>
              <w:t>c.</w:t>
            </w:r>
            <w:r w:rsidR="00DF5178">
              <w:rPr>
                <w:rFonts w:eastAsiaTheme="minorEastAsia"/>
                <w:noProof/>
                <w:color w:val="auto"/>
                <w:sz w:val="22"/>
                <w:szCs w:val="22"/>
                <w:lang w:eastAsia="en-US"/>
              </w:rPr>
              <w:tab/>
            </w:r>
            <w:r w:rsidR="00DF5178" w:rsidRPr="00FE1076">
              <w:rPr>
                <w:rStyle w:val="Hyperlink"/>
                <w:noProof/>
              </w:rPr>
              <w:t>Operational</w:t>
            </w:r>
            <w:r w:rsidR="00DF5178">
              <w:rPr>
                <w:noProof/>
                <w:webHidden/>
              </w:rPr>
              <w:tab/>
            </w:r>
            <w:r w:rsidR="00DF5178">
              <w:rPr>
                <w:noProof/>
                <w:webHidden/>
              </w:rPr>
              <w:fldChar w:fldCharType="begin"/>
            </w:r>
            <w:r w:rsidR="00DF5178">
              <w:rPr>
                <w:noProof/>
                <w:webHidden/>
              </w:rPr>
              <w:instrText xml:space="preserve"> PAGEREF _Toc531007194 \h </w:instrText>
            </w:r>
            <w:r w:rsidR="00DF5178">
              <w:rPr>
                <w:noProof/>
                <w:webHidden/>
              </w:rPr>
            </w:r>
            <w:r w:rsidR="00DF5178">
              <w:rPr>
                <w:noProof/>
                <w:webHidden/>
              </w:rPr>
              <w:fldChar w:fldCharType="separate"/>
            </w:r>
            <w:r w:rsidR="00DF5178">
              <w:rPr>
                <w:noProof/>
                <w:webHidden/>
              </w:rPr>
              <w:t>9</w:t>
            </w:r>
            <w:r w:rsidR="00DF5178">
              <w:rPr>
                <w:noProof/>
                <w:webHidden/>
              </w:rPr>
              <w:fldChar w:fldCharType="end"/>
            </w:r>
          </w:hyperlink>
        </w:p>
        <w:p w14:paraId="1B9CDA7F" w14:textId="6A6E9D21" w:rsidR="00DF5178" w:rsidRDefault="00356B91" w:rsidP="00DF5178">
          <w:pPr>
            <w:pStyle w:val="TOC1"/>
            <w:jc w:val="both"/>
            <w:rPr>
              <w:rFonts w:eastAsiaTheme="minorEastAsia"/>
              <w:color w:val="auto"/>
              <w:kern w:val="0"/>
              <w:sz w:val="22"/>
              <w:szCs w:val="22"/>
              <w:lang w:eastAsia="en-US"/>
            </w:rPr>
          </w:pPr>
          <w:hyperlink w:anchor="_Toc531007195" w:history="1">
            <w:r w:rsidR="00DF5178" w:rsidRPr="00FE1076">
              <w:rPr>
                <w:rStyle w:val="Hyperlink"/>
              </w:rPr>
              <w:t>PROJECT MANAGEMENT PLAN</w:t>
            </w:r>
            <w:r w:rsidR="00DF5178">
              <w:rPr>
                <w:webHidden/>
              </w:rPr>
              <w:tab/>
            </w:r>
            <w:r w:rsidR="00DF5178">
              <w:rPr>
                <w:webHidden/>
              </w:rPr>
              <w:fldChar w:fldCharType="begin"/>
            </w:r>
            <w:r w:rsidR="00DF5178">
              <w:rPr>
                <w:webHidden/>
              </w:rPr>
              <w:instrText xml:space="preserve"> PAGEREF _Toc531007195 \h </w:instrText>
            </w:r>
            <w:r w:rsidR="00DF5178">
              <w:rPr>
                <w:webHidden/>
              </w:rPr>
            </w:r>
            <w:r w:rsidR="00DF5178">
              <w:rPr>
                <w:webHidden/>
              </w:rPr>
              <w:fldChar w:fldCharType="separate"/>
            </w:r>
            <w:r w:rsidR="00DF5178">
              <w:rPr>
                <w:webHidden/>
              </w:rPr>
              <w:t>10</w:t>
            </w:r>
            <w:r w:rsidR="00DF5178">
              <w:rPr>
                <w:webHidden/>
              </w:rPr>
              <w:fldChar w:fldCharType="end"/>
            </w:r>
          </w:hyperlink>
        </w:p>
        <w:p w14:paraId="6B76EFEF" w14:textId="0A66EFA4"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196" w:history="1">
            <w:r w:rsidR="00DF5178" w:rsidRPr="00FE1076">
              <w:rPr>
                <w:rStyle w:val="Hyperlink"/>
                <w:noProof/>
              </w:rPr>
              <w:t>Work Plan</w:t>
            </w:r>
            <w:r w:rsidR="00DF5178">
              <w:rPr>
                <w:noProof/>
                <w:webHidden/>
              </w:rPr>
              <w:tab/>
            </w:r>
            <w:r w:rsidR="00DF5178">
              <w:rPr>
                <w:noProof/>
                <w:webHidden/>
              </w:rPr>
              <w:fldChar w:fldCharType="begin"/>
            </w:r>
            <w:r w:rsidR="00DF5178">
              <w:rPr>
                <w:noProof/>
                <w:webHidden/>
              </w:rPr>
              <w:instrText xml:space="preserve"> PAGEREF _Toc531007196 \h </w:instrText>
            </w:r>
            <w:r w:rsidR="00DF5178">
              <w:rPr>
                <w:noProof/>
                <w:webHidden/>
              </w:rPr>
            </w:r>
            <w:r w:rsidR="00DF5178">
              <w:rPr>
                <w:noProof/>
                <w:webHidden/>
              </w:rPr>
              <w:fldChar w:fldCharType="separate"/>
            </w:r>
            <w:r w:rsidR="00DF5178">
              <w:rPr>
                <w:noProof/>
                <w:webHidden/>
              </w:rPr>
              <w:t>10</w:t>
            </w:r>
            <w:r w:rsidR="00DF5178">
              <w:rPr>
                <w:noProof/>
                <w:webHidden/>
              </w:rPr>
              <w:fldChar w:fldCharType="end"/>
            </w:r>
          </w:hyperlink>
        </w:p>
        <w:p w14:paraId="4CDF8DB3" w14:textId="74361E8B"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197" w:history="1">
            <w:r w:rsidR="00DF5178" w:rsidRPr="00FE1076">
              <w:rPr>
                <w:rStyle w:val="Hyperlink"/>
                <w:noProof/>
              </w:rPr>
              <w:t>Size, Duration, Cost Estimation:</w:t>
            </w:r>
            <w:r w:rsidR="00DF5178">
              <w:rPr>
                <w:noProof/>
                <w:webHidden/>
              </w:rPr>
              <w:tab/>
            </w:r>
            <w:r w:rsidR="00DF5178">
              <w:rPr>
                <w:noProof/>
                <w:webHidden/>
              </w:rPr>
              <w:fldChar w:fldCharType="begin"/>
            </w:r>
            <w:r w:rsidR="00DF5178">
              <w:rPr>
                <w:noProof/>
                <w:webHidden/>
              </w:rPr>
              <w:instrText xml:space="preserve"> PAGEREF _Toc531007197 \h </w:instrText>
            </w:r>
            <w:r w:rsidR="00DF5178">
              <w:rPr>
                <w:noProof/>
                <w:webHidden/>
              </w:rPr>
            </w:r>
            <w:r w:rsidR="00DF5178">
              <w:rPr>
                <w:noProof/>
                <w:webHidden/>
              </w:rPr>
              <w:fldChar w:fldCharType="separate"/>
            </w:r>
            <w:r w:rsidR="00DF5178">
              <w:rPr>
                <w:noProof/>
                <w:webHidden/>
              </w:rPr>
              <w:t>12</w:t>
            </w:r>
            <w:r w:rsidR="00DF5178">
              <w:rPr>
                <w:noProof/>
                <w:webHidden/>
              </w:rPr>
              <w:fldChar w:fldCharType="end"/>
            </w:r>
          </w:hyperlink>
        </w:p>
        <w:p w14:paraId="374BD8D4" w14:textId="7FBAAA68" w:rsidR="00DF5178" w:rsidRDefault="00356B91" w:rsidP="00DF5178">
          <w:pPr>
            <w:pStyle w:val="TOC1"/>
            <w:jc w:val="both"/>
            <w:rPr>
              <w:rFonts w:eastAsiaTheme="minorEastAsia"/>
              <w:color w:val="auto"/>
              <w:kern w:val="0"/>
              <w:sz w:val="22"/>
              <w:szCs w:val="22"/>
              <w:lang w:eastAsia="en-US"/>
            </w:rPr>
          </w:pPr>
          <w:hyperlink w:anchor="_Toc531007198" w:history="1">
            <w:r w:rsidR="00DF5178" w:rsidRPr="00FE1076">
              <w:rPr>
                <w:rStyle w:val="Hyperlink"/>
              </w:rPr>
              <w:t>USER REQUIREMENT ANALYSIS</w:t>
            </w:r>
            <w:r w:rsidR="00DF5178">
              <w:rPr>
                <w:webHidden/>
              </w:rPr>
              <w:tab/>
            </w:r>
            <w:r w:rsidR="00DF5178">
              <w:rPr>
                <w:webHidden/>
              </w:rPr>
              <w:fldChar w:fldCharType="begin"/>
            </w:r>
            <w:r w:rsidR="00DF5178">
              <w:rPr>
                <w:webHidden/>
              </w:rPr>
              <w:instrText xml:space="preserve"> PAGEREF _Toc531007198 \h </w:instrText>
            </w:r>
            <w:r w:rsidR="00DF5178">
              <w:rPr>
                <w:webHidden/>
              </w:rPr>
            </w:r>
            <w:r w:rsidR="00DF5178">
              <w:rPr>
                <w:webHidden/>
              </w:rPr>
              <w:fldChar w:fldCharType="separate"/>
            </w:r>
            <w:r w:rsidR="00DF5178">
              <w:rPr>
                <w:webHidden/>
              </w:rPr>
              <w:t>17</w:t>
            </w:r>
            <w:r w:rsidR="00DF5178">
              <w:rPr>
                <w:webHidden/>
              </w:rPr>
              <w:fldChar w:fldCharType="end"/>
            </w:r>
          </w:hyperlink>
        </w:p>
        <w:p w14:paraId="73CA1DD2" w14:textId="40DC0BBD" w:rsidR="00DF5178" w:rsidRDefault="00356B91" w:rsidP="00DF5178">
          <w:pPr>
            <w:pStyle w:val="TOC1"/>
            <w:jc w:val="both"/>
            <w:rPr>
              <w:rFonts w:eastAsiaTheme="minorEastAsia"/>
              <w:color w:val="auto"/>
              <w:kern w:val="0"/>
              <w:sz w:val="22"/>
              <w:szCs w:val="22"/>
              <w:lang w:eastAsia="en-US"/>
            </w:rPr>
          </w:pPr>
          <w:hyperlink w:anchor="_Toc531007199" w:history="1">
            <w:r w:rsidR="00DF5178" w:rsidRPr="00FE1076">
              <w:rPr>
                <w:rStyle w:val="Hyperlink"/>
              </w:rPr>
              <w:t>SYSTEM ANALYSIS AND DESIGN</w:t>
            </w:r>
            <w:r w:rsidR="00DF5178">
              <w:rPr>
                <w:webHidden/>
              </w:rPr>
              <w:tab/>
            </w:r>
            <w:r w:rsidR="00DF5178">
              <w:rPr>
                <w:webHidden/>
              </w:rPr>
              <w:fldChar w:fldCharType="begin"/>
            </w:r>
            <w:r w:rsidR="00DF5178">
              <w:rPr>
                <w:webHidden/>
              </w:rPr>
              <w:instrText xml:space="preserve"> PAGEREF _Toc531007199 \h </w:instrText>
            </w:r>
            <w:r w:rsidR="00DF5178">
              <w:rPr>
                <w:webHidden/>
              </w:rPr>
            </w:r>
            <w:r w:rsidR="00DF5178">
              <w:rPr>
                <w:webHidden/>
              </w:rPr>
              <w:fldChar w:fldCharType="separate"/>
            </w:r>
            <w:r w:rsidR="00DF5178">
              <w:rPr>
                <w:webHidden/>
              </w:rPr>
              <w:t>19</w:t>
            </w:r>
            <w:r w:rsidR="00DF5178">
              <w:rPr>
                <w:webHidden/>
              </w:rPr>
              <w:fldChar w:fldCharType="end"/>
            </w:r>
          </w:hyperlink>
        </w:p>
        <w:p w14:paraId="2BE6F534" w14:textId="4444D90C"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200" w:history="1">
            <w:r w:rsidR="00DF5178" w:rsidRPr="00FE1076">
              <w:rPr>
                <w:rStyle w:val="Hyperlink"/>
                <w:noProof/>
              </w:rPr>
              <w:t>Activity Diagram</w:t>
            </w:r>
            <w:r w:rsidR="00DF5178">
              <w:rPr>
                <w:noProof/>
                <w:webHidden/>
              </w:rPr>
              <w:tab/>
            </w:r>
            <w:r w:rsidR="00DF5178">
              <w:rPr>
                <w:noProof/>
                <w:webHidden/>
              </w:rPr>
              <w:fldChar w:fldCharType="begin"/>
            </w:r>
            <w:r w:rsidR="00DF5178">
              <w:rPr>
                <w:noProof/>
                <w:webHidden/>
              </w:rPr>
              <w:instrText xml:space="preserve"> PAGEREF _Toc531007200 \h </w:instrText>
            </w:r>
            <w:r w:rsidR="00DF5178">
              <w:rPr>
                <w:noProof/>
                <w:webHidden/>
              </w:rPr>
            </w:r>
            <w:r w:rsidR="00DF5178">
              <w:rPr>
                <w:noProof/>
                <w:webHidden/>
              </w:rPr>
              <w:fldChar w:fldCharType="separate"/>
            </w:r>
            <w:r w:rsidR="00DF5178">
              <w:rPr>
                <w:noProof/>
                <w:webHidden/>
              </w:rPr>
              <w:t>19</w:t>
            </w:r>
            <w:r w:rsidR="00DF5178">
              <w:rPr>
                <w:noProof/>
                <w:webHidden/>
              </w:rPr>
              <w:fldChar w:fldCharType="end"/>
            </w:r>
          </w:hyperlink>
        </w:p>
        <w:p w14:paraId="5659A5BB" w14:textId="12AFED75"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201" w:history="1">
            <w:r w:rsidR="00DF5178" w:rsidRPr="00FE1076">
              <w:rPr>
                <w:rStyle w:val="Hyperlink"/>
                <w:noProof/>
              </w:rPr>
              <w:t>Use Case Diagram</w:t>
            </w:r>
            <w:r w:rsidR="00DF5178">
              <w:rPr>
                <w:noProof/>
                <w:webHidden/>
              </w:rPr>
              <w:tab/>
            </w:r>
            <w:r w:rsidR="00DF5178">
              <w:rPr>
                <w:noProof/>
                <w:webHidden/>
              </w:rPr>
              <w:fldChar w:fldCharType="begin"/>
            </w:r>
            <w:r w:rsidR="00DF5178">
              <w:rPr>
                <w:noProof/>
                <w:webHidden/>
              </w:rPr>
              <w:instrText xml:space="preserve"> PAGEREF _Toc531007201 \h </w:instrText>
            </w:r>
            <w:r w:rsidR="00DF5178">
              <w:rPr>
                <w:noProof/>
                <w:webHidden/>
              </w:rPr>
            </w:r>
            <w:r w:rsidR="00DF5178">
              <w:rPr>
                <w:noProof/>
                <w:webHidden/>
              </w:rPr>
              <w:fldChar w:fldCharType="separate"/>
            </w:r>
            <w:r w:rsidR="00DF5178">
              <w:rPr>
                <w:noProof/>
                <w:webHidden/>
              </w:rPr>
              <w:t>20</w:t>
            </w:r>
            <w:r w:rsidR="00DF5178">
              <w:rPr>
                <w:noProof/>
                <w:webHidden/>
              </w:rPr>
              <w:fldChar w:fldCharType="end"/>
            </w:r>
          </w:hyperlink>
        </w:p>
        <w:p w14:paraId="4837C89B" w14:textId="11455A80"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202" w:history="1">
            <w:r w:rsidR="00DF5178" w:rsidRPr="00FE1076">
              <w:rPr>
                <w:rStyle w:val="Hyperlink"/>
                <w:noProof/>
              </w:rPr>
              <w:t>Class Diagram</w:t>
            </w:r>
            <w:r w:rsidR="00DF5178">
              <w:rPr>
                <w:noProof/>
                <w:webHidden/>
              </w:rPr>
              <w:tab/>
            </w:r>
            <w:r w:rsidR="00DF5178">
              <w:rPr>
                <w:noProof/>
                <w:webHidden/>
              </w:rPr>
              <w:fldChar w:fldCharType="begin"/>
            </w:r>
            <w:r w:rsidR="00DF5178">
              <w:rPr>
                <w:noProof/>
                <w:webHidden/>
              </w:rPr>
              <w:instrText xml:space="preserve"> PAGEREF _Toc531007202 \h </w:instrText>
            </w:r>
            <w:r w:rsidR="00DF5178">
              <w:rPr>
                <w:noProof/>
                <w:webHidden/>
              </w:rPr>
            </w:r>
            <w:r w:rsidR="00DF5178">
              <w:rPr>
                <w:noProof/>
                <w:webHidden/>
              </w:rPr>
              <w:fldChar w:fldCharType="separate"/>
            </w:r>
            <w:r w:rsidR="00DF5178">
              <w:rPr>
                <w:noProof/>
                <w:webHidden/>
              </w:rPr>
              <w:t>24</w:t>
            </w:r>
            <w:r w:rsidR="00DF5178">
              <w:rPr>
                <w:noProof/>
                <w:webHidden/>
              </w:rPr>
              <w:fldChar w:fldCharType="end"/>
            </w:r>
          </w:hyperlink>
        </w:p>
        <w:p w14:paraId="1F17BBB3" w14:textId="791A3EE2"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203" w:history="1">
            <w:r w:rsidR="00DF5178" w:rsidRPr="00FE1076">
              <w:rPr>
                <w:rStyle w:val="Hyperlink"/>
                <w:noProof/>
              </w:rPr>
              <w:t>Sequence diagram</w:t>
            </w:r>
            <w:r w:rsidR="00DF5178">
              <w:rPr>
                <w:noProof/>
                <w:webHidden/>
              </w:rPr>
              <w:tab/>
            </w:r>
            <w:r w:rsidR="00DF5178">
              <w:rPr>
                <w:noProof/>
                <w:webHidden/>
              </w:rPr>
              <w:fldChar w:fldCharType="begin"/>
            </w:r>
            <w:r w:rsidR="00DF5178">
              <w:rPr>
                <w:noProof/>
                <w:webHidden/>
              </w:rPr>
              <w:instrText xml:space="preserve"> PAGEREF _Toc531007203 \h </w:instrText>
            </w:r>
            <w:r w:rsidR="00DF5178">
              <w:rPr>
                <w:noProof/>
                <w:webHidden/>
              </w:rPr>
            </w:r>
            <w:r w:rsidR="00DF5178">
              <w:rPr>
                <w:noProof/>
                <w:webHidden/>
              </w:rPr>
              <w:fldChar w:fldCharType="separate"/>
            </w:r>
            <w:r w:rsidR="00DF5178">
              <w:rPr>
                <w:noProof/>
                <w:webHidden/>
              </w:rPr>
              <w:t>25</w:t>
            </w:r>
            <w:r w:rsidR="00DF5178">
              <w:rPr>
                <w:noProof/>
                <w:webHidden/>
              </w:rPr>
              <w:fldChar w:fldCharType="end"/>
            </w:r>
          </w:hyperlink>
        </w:p>
        <w:p w14:paraId="6C889040" w14:textId="30FECD52" w:rsidR="00DF5178" w:rsidRDefault="00356B91" w:rsidP="00DF5178">
          <w:pPr>
            <w:pStyle w:val="TOC2"/>
            <w:tabs>
              <w:tab w:val="right" w:leader="underscore" w:pos="9592"/>
            </w:tabs>
            <w:jc w:val="both"/>
            <w:rPr>
              <w:rFonts w:eastAsiaTheme="minorEastAsia"/>
              <w:noProof/>
              <w:color w:val="auto"/>
              <w:sz w:val="22"/>
              <w:szCs w:val="22"/>
              <w:lang w:eastAsia="en-US"/>
            </w:rPr>
          </w:pPr>
          <w:hyperlink w:anchor="_Toc531007204" w:history="1">
            <w:r w:rsidR="00DF5178" w:rsidRPr="00FE1076">
              <w:rPr>
                <w:rStyle w:val="Hyperlink"/>
                <w:noProof/>
              </w:rPr>
              <w:t>Object Persistence Design</w:t>
            </w:r>
            <w:r w:rsidR="00DF5178">
              <w:rPr>
                <w:noProof/>
                <w:webHidden/>
              </w:rPr>
              <w:tab/>
            </w:r>
            <w:r w:rsidR="00DF5178">
              <w:rPr>
                <w:noProof/>
                <w:webHidden/>
              </w:rPr>
              <w:fldChar w:fldCharType="begin"/>
            </w:r>
            <w:r w:rsidR="00DF5178">
              <w:rPr>
                <w:noProof/>
                <w:webHidden/>
              </w:rPr>
              <w:instrText xml:space="preserve"> PAGEREF _Toc531007204 \h </w:instrText>
            </w:r>
            <w:r w:rsidR="00DF5178">
              <w:rPr>
                <w:noProof/>
                <w:webHidden/>
              </w:rPr>
            </w:r>
            <w:r w:rsidR="00DF5178">
              <w:rPr>
                <w:noProof/>
                <w:webHidden/>
              </w:rPr>
              <w:fldChar w:fldCharType="separate"/>
            </w:r>
            <w:r w:rsidR="00DF5178">
              <w:rPr>
                <w:noProof/>
                <w:webHidden/>
              </w:rPr>
              <w:t>27</w:t>
            </w:r>
            <w:r w:rsidR="00DF5178">
              <w:rPr>
                <w:noProof/>
                <w:webHidden/>
              </w:rPr>
              <w:fldChar w:fldCharType="end"/>
            </w:r>
          </w:hyperlink>
        </w:p>
        <w:p w14:paraId="4E12D95E" w14:textId="15E26B4B" w:rsidR="00DF5178" w:rsidRDefault="00356B91" w:rsidP="00DF5178">
          <w:pPr>
            <w:pStyle w:val="TOC1"/>
            <w:jc w:val="both"/>
            <w:rPr>
              <w:rFonts w:eastAsiaTheme="minorEastAsia"/>
              <w:color w:val="auto"/>
              <w:kern w:val="0"/>
              <w:sz w:val="22"/>
              <w:szCs w:val="22"/>
              <w:lang w:eastAsia="en-US"/>
            </w:rPr>
          </w:pPr>
          <w:hyperlink w:anchor="_Toc531007205" w:history="1">
            <w:r w:rsidR="00DF5178" w:rsidRPr="00FE1076">
              <w:rPr>
                <w:rStyle w:val="Hyperlink"/>
              </w:rPr>
              <w:t>Conclusion</w:t>
            </w:r>
            <w:r w:rsidR="00DF5178">
              <w:rPr>
                <w:webHidden/>
              </w:rPr>
              <w:tab/>
            </w:r>
            <w:r w:rsidR="00DF5178">
              <w:rPr>
                <w:webHidden/>
              </w:rPr>
              <w:fldChar w:fldCharType="begin"/>
            </w:r>
            <w:r w:rsidR="00DF5178">
              <w:rPr>
                <w:webHidden/>
              </w:rPr>
              <w:instrText xml:space="preserve"> PAGEREF _Toc531007205 \h </w:instrText>
            </w:r>
            <w:r w:rsidR="00DF5178">
              <w:rPr>
                <w:webHidden/>
              </w:rPr>
            </w:r>
            <w:r w:rsidR="00DF5178">
              <w:rPr>
                <w:webHidden/>
              </w:rPr>
              <w:fldChar w:fldCharType="separate"/>
            </w:r>
            <w:r w:rsidR="00DF5178">
              <w:rPr>
                <w:webHidden/>
              </w:rPr>
              <w:t>28</w:t>
            </w:r>
            <w:r w:rsidR="00DF5178">
              <w:rPr>
                <w:webHidden/>
              </w:rPr>
              <w:fldChar w:fldCharType="end"/>
            </w:r>
          </w:hyperlink>
        </w:p>
        <w:p w14:paraId="4429B733" w14:textId="2E2480D9" w:rsidR="00DF5178" w:rsidRDefault="00356B91" w:rsidP="00DF5178">
          <w:pPr>
            <w:pStyle w:val="TOC1"/>
            <w:jc w:val="both"/>
            <w:rPr>
              <w:rFonts w:eastAsiaTheme="minorEastAsia"/>
              <w:color w:val="auto"/>
              <w:kern w:val="0"/>
              <w:sz w:val="22"/>
              <w:szCs w:val="22"/>
              <w:lang w:eastAsia="en-US"/>
            </w:rPr>
          </w:pPr>
          <w:hyperlink w:anchor="_Toc531007206" w:history="1">
            <w:r w:rsidR="00DF5178" w:rsidRPr="00FE1076">
              <w:rPr>
                <w:rStyle w:val="Hyperlink"/>
              </w:rPr>
              <w:t>Appendix</w:t>
            </w:r>
            <w:r w:rsidR="00DF5178">
              <w:rPr>
                <w:webHidden/>
              </w:rPr>
              <w:tab/>
            </w:r>
            <w:r w:rsidR="00DF5178">
              <w:rPr>
                <w:webHidden/>
              </w:rPr>
              <w:fldChar w:fldCharType="begin"/>
            </w:r>
            <w:r w:rsidR="00DF5178">
              <w:rPr>
                <w:webHidden/>
              </w:rPr>
              <w:instrText xml:space="preserve"> PAGEREF _Toc531007206 \h </w:instrText>
            </w:r>
            <w:r w:rsidR="00DF5178">
              <w:rPr>
                <w:webHidden/>
              </w:rPr>
            </w:r>
            <w:r w:rsidR="00DF5178">
              <w:rPr>
                <w:webHidden/>
              </w:rPr>
              <w:fldChar w:fldCharType="separate"/>
            </w:r>
            <w:r w:rsidR="00DF5178">
              <w:rPr>
                <w:webHidden/>
              </w:rPr>
              <w:t>29</w:t>
            </w:r>
            <w:r w:rsidR="00DF5178">
              <w:rPr>
                <w:webHidden/>
              </w:rPr>
              <w:fldChar w:fldCharType="end"/>
            </w:r>
          </w:hyperlink>
        </w:p>
        <w:p w14:paraId="482048D9" w14:textId="19E146A8" w:rsidR="00E523C3" w:rsidRDefault="00E523C3">
          <w:r>
            <w:rPr>
              <w:b/>
              <w:bCs/>
              <w:noProof/>
            </w:rPr>
            <w:fldChar w:fldCharType="end"/>
          </w:r>
        </w:p>
      </w:sdtContent>
    </w:sdt>
    <w:p w14:paraId="199799DB" w14:textId="77777777" w:rsidR="00184B35" w:rsidRDefault="006C4DF1" w:rsidP="00E523C3">
      <w:pPr>
        <w:pStyle w:val="Heading1"/>
      </w:pPr>
      <w:bookmarkStart w:id="0" w:name="_Toc531007186"/>
      <w:bookmarkStart w:id="1" w:name="_Hlk501114800"/>
      <w:r>
        <w:lastRenderedPageBreak/>
        <w:t>data catalog – State of arkansas</w:t>
      </w:r>
      <w:bookmarkEnd w:id="0"/>
    </w:p>
    <w:bookmarkEnd w:id="1"/>
    <w:p w14:paraId="67F6250C" w14:textId="77777777" w:rsidR="00E523C3" w:rsidRDefault="00E523C3" w:rsidP="00E523C3"/>
    <w:p w14:paraId="68F829EE" w14:textId="77777777" w:rsidR="00E523C3" w:rsidRDefault="006C4DF1" w:rsidP="00E523C3">
      <w:pPr>
        <w:pStyle w:val="Heading2"/>
      </w:pPr>
      <w:bookmarkStart w:id="2" w:name="_Toc531007187"/>
      <w:r>
        <w:t>Summary of Project</w:t>
      </w:r>
      <w:bookmarkEnd w:id="2"/>
    </w:p>
    <w:p w14:paraId="136D70DF" w14:textId="77777777" w:rsidR="00E523C3" w:rsidRDefault="00D167E5" w:rsidP="002F73BD">
      <w:pPr>
        <w:spacing w:line="480" w:lineRule="auto"/>
        <w:ind w:firstLine="720"/>
      </w:pPr>
      <w:r>
        <w:t xml:space="preserve">Arkansas State </w:t>
      </w:r>
      <w:r w:rsidR="0058365D">
        <w:t xml:space="preserve">Data Catalog powers </w:t>
      </w:r>
      <w:r w:rsidR="009F286A">
        <w:t>governor, agencies, the general a</w:t>
      </w:r>
      <w:r>
        <w:t>ssembly and other potential investors</w:t>
      </w:r>
      <w:r w:rsidR="0058365D">
        <w:t xml:space="preserve"> </w:t>
      </w:r>
      <w:r w:rsidR="009F286A">
        <w:t xml:space="preserve">to </w:t>
      </w:r>
      <w:r w:rsidR="0058365D">
        <w:t>make informed decisions</w:t>
      </w:r>
      <w:r>
        <w:t xml:space="preserve"> by the data asset shared by </w:t>
      </w:r>
      <w:r w:rsidR="009F286A">
        <w:t xml:space="preserve">the </w:t>
      </w:r>
      <w:r>
        <w:t>agencies</w:t>
      </w:r>
      <w:r w:rsidR="0058365D">
        <w:t xml:space="preserve">. Data Catalog is a </w:t>
      </w:r>
      <w:r w:rsidR="0058365D" w:rsidRPr="00D167E5">
        <w:rPr>
          <w:i/>
          <w:u w:val="single"/>
        </w:rPr>
        <w:t xml:space="preserve">storage management and distribution </w:t>
      </w:r>
      <w:r w:rsidRPr="00D167E5">
        <w:rPr>
          <w:i/>
          <w:u w:val="single"/>
        </w:rPr>
        <w:t>solution</w:t>
      </w:r>
      <w:r>
        <w:t xml:space="preserve"> </w:t>
      </w:r>
      <w:r w:rsidR="0058365D">
        <w:t>of data to be mainly used by public institutions to share their data with the general public, interstate agencies and other potential investors</w:t>
      </w:r>
      <w:r>
        <w:t xml:space="preserve"> to leverage data assets to make better data driven decisions.</w:t>
      </w:r>
    </w:p>
    <w:p w14:paraId="70B4DA49" w14:textId="6567038E" w:rsidR="008B607F" w:rsidRDefault="006C4DF1" w:rsidP="006C0FF6">
      <w:pPr>
        <w:pStyle w:val="Heading2"/>
      </w:pPr>
      <w:bookmarkStart w:id="3" w:name="_Toc531007188"/>
      <w:r>
        <w:t>De</w:t>
      </w:r>
      <w:r w:rsidR="009F286A">
        <w:t>scription of Organizations and P</w:t>
      </w:r>
      <w:r>
        <w:t>roblems</w:t>
      </w:r>
      <w:bookmarkEnd w:id="3"/>
    </w:p>
    <w:p w14:paraId="65271695" w14:textId="77777777" w:rsidR="00CD5C76" w:rsidRDefault="00CD5C76" w:rsidP="002F73BD">
      <w:pPr>
        <w:spacing w:line="480" w:lineRule="auto"/>
        <w:ind w:firstLine="720"/>
      </w:pPr>
      <w:r>
        <w:t xml:space="preserve">State of Arkansas has different agencies working on separate platforms, even though agencies have the same purpose of serving the citizens. </w:t>
      </w:r>
      <w:r w:rsidR="009F286A">
        <w:t>Some of the problems of working on a separate platforms are:</w:t>
      </w:r>
    </w:p>
    <w:p w14:paraId="279A39E8" w14:textId="77777777" w:rsidR="00CD5C76" w:rsidRDefault="009F286A" w:rsidP="004F2CFA">
      <w:pPr>
        <w:pStyle w:val="ListParagraph"/>
        <w:numPr>
          <w:ilvl w:val="0"/>
          <w:numId w:val="5"/>
        </w:numPr>
        <w:spacing w:line="480" w:lineRule="auto"/>
      </w:pPr>
      <w:r>
        <w:t>Getting</w:t>
      </w:r>
      <w:r w:rsidR="00CD5C76">
        <w:t xml:space="preserve"> correct data takes time and effort. A common citizen has less or no knowledge of where the data is stored and what data is available</w:t>
      </w:r>
      <w:r>
        <w:t xml:space="preserve"> to them</w:t>
      </w:r>
      <w:r w:rsidR="00CD5C76">
        <w:t>.</w:t>
      </w:r>
    </w:p>
    <w:p w14:paraId="62AC42B6" w14:textId="77777777" w:rsidR="00CD5C76" w:rsidRDefault="00CD5C76" w:rsidP="004F2CFA">
      <w:pPr>
        <w:pStyle w:val="ListParagraph"/>
        <w:numPr>
          <w:ilvl w:val="0"/>
          <w:numId w:val="5"/>
        </w:numPr>
        <w:spacing w:line="480" w:lineRule="auto"/>
      </w:pPr>
      <w:r>
        <w:t xml:space="preserve">There is no operational </w:t>
      </w:r>
      <w:r w:rsidR="009F286A">
        <w:t>access control over the data th</w:t>
      </w:r>
      <w:r>
        <w:t>rough governance.</w:t>
      </w:r>
    </w:p>
    <w:p w14:paraId="05881A43" w14:textId="77777777" w:rsidR="00CD5C76" w:rsidRDefault="00CD5C76" w:rsidP="004F2CFA">
      <w:pPr>
        <w:pStyle w:val="ListParagraph"/>
        <w:numPr>
          <w:ilvl w:val="0"/>
          <w:numId w:val="5"/>
        </w:numPr>
        <w:spacing w:line="480" w:lineRule="auto"/>
      </w:pPr>
      <w:r>
        <w:t>There are many redundant data across different agencies</w:t>
      </w:r>
      <w:r w:rsidR="009F286A">
        <w:t>.</w:t>
      </w:r>
    </w:p>
    <w:p w14:paraId="51641D28" w14:textId="77777777" w:rsidR="00CD5C76" w:rsidRDefault="00CD5C76" w:rsidP="004F2CFA">
      <w:pPr>
        <w:pStyle w:val="ListParagraph"/>
        <w:numPr>
          <w:ilvl w:val="0"/>
          <w:numId w:val="5"/>
        </w:numPr>
        <w:spacing w:line="480" w:lineRule="auto"/>
      </w:pPr>
      <w:r>
        <w:t>Information about data is not transparent. All the governing policies</w:t>
      </w:r>
      <w:r w:rsidR="008B607F">
        <w:t xml:space="preserve"> (HIPAA, FERPA, GDPR</w:t>
      </w:r>
      <w:r w:rsidR="00EB7900">
        <w:t xml:space="preserve"> etc.</w:t>
      </w:r>
      <w:r w:rsidR="008B607F">
        <w:t>),</w:t>
      </w:r>
      <w:r>
        <w:t xml:space="preserve"> memorandum of understandings </w:t>
      </w:r>
      <w:r w:rsidR="008B607F">
        <w:t xml:space="preserve">is not </w:t>
      </w:r>
      <w:r w:rsidR="009F286A">
        <w:t>available openly which may lead</w:t>
      </w:r>
      <w:r w:rsidR="008B607F">
        <w:t xml:space="preserve"> to misuse </w:t>
      </w:r>
      <w:r w:rsidR="009F286A">
        <w:t xml:space="preserve">of data </w:t>
      </w:r>
      <w:r w:rsidR="008B607F">
        <w:t xml:space="preserve">intentionally or unintentionally. </w:t>
      </w:r>
    </w:p>
    <w:p w14:paraId="08BF76CE" w14:textId="0F1B386A" w:rsidR="00A13256" w:rsidRDefault="00A13256" w:rsidP="002F73BD">
      <w:pPr>
        <w:spacing w:line="480" w:lineRule="auto"/>
        <w:ind w:firstLine="720"/>
      </w:pPr>
      <w:r>
        <w:t>In 2017</w:t>
      </w:r>
      <w:r w:rsidR="00EB7900">
        <w:t>,</w:t>
      </w:r>
      <w:r>
        <w:t xml:space="preserve"> the State of Arkansas produced bill Act 912 which </w:t>
      </w:r>
      <w:r w:rsidR="009F286A">
        <w:t xml:space="preserve">was </w:t>
      </w:r>
      <w:r>
        <w:t>established</w:t>
      </w:r>
      <w:r w:rsidR="00CF2C55">
        <w:t xml:space="preserve"> </w:t>
      </w:r>
      <w:r>
        <w:t>to create a panel on Data Transparency. Data Transparency facilitate</w:t>
      </w:r>
      <w:r w:rsidR="009F286A">
        <w:t>s</w:t>
      </w:r>
      <w:r w:rsidR="00781474">
        <w:t xml:space="preserve"> </w:t>
      </w:r>
      <w:r>
        <w:lastRenderedPageBreak/>
        <w:t>standardized access to data within and between or outside systems or</w:t>
      </w:r>
      <w:r w:rsidR="009F286A">
        <w:t xml:space="preserve"> state agencies to establish a D</w:t>
      </w:r>
      <w:r>
        <w:t>ata Catalog.</w:t>
      </w:r>
      <w:r w:rsidR="00CD5C76">
        <w:t xml:space="preserve"> </w:t>
      </w:r>
      <w:r>
        <w:t>Below are the listed agencies for data transparency (Data Catalog) as stated in the Act 912.</w:t>
      </w:r>
    </w:p>
    <w:p w14:paraId="343D6633" w14:textId="77777777" w:rsidR="00A13256" w:rsidRDefault="00A13256" w:rsidP="004F2CFA">
      <w:pPr>
        <w:pStyle w:val="ListParagraph"/>
        <w:numPr>
          <w:ilvl w:val="0"/>
          <w:numId w:val="4"/>
        </w:numPr>
        <w:spacing w:line="480" w:lineRule="auto"/>
      </w:pPr>
      <w:r>
        <w:t>Administration of Courts</w:t>
      </w:r>
    </w:p>
    <w:p w14:paraId="32867032" w14:textId="77777777" w:rsidR="00A13256" w:rsidRDefault="00A13256" w:rsidP="004F2CFA">
      <w:pPr>
        <w:pStyle w:val="ListParagraph"/>
        <w:numPr>
          <w:ilvl w:val="0"/>
          <w:numId w:val="4"/>
        </w:numPr>
        <w:spacing w:line="480" w:lineRule="auto"/>
      </w:pPr>
      <w:r>
        <w:t>Arkansas Community Correction (ACC)</w:t>
      </w:r>
    </w:p>
    <w:p w14:paraId="6A8AF472" w14:textId="77777777" w:rsidR="00A13256" w:rsidRDefault="00A13256" w:rsidP="004F2CFA">
      <w:pPr>
        <w:pStyle w:val="ListParagraph"/>
        <w:numPr>
          <w:ilvl w:val="0"/>
          <w:numId w:val="4"/>
        </w:numPr>
        <w:spacing w:line="480" w:lineRule="auto"/>
      </w:pPr>
      <w:r>
        <w:t>Arkansas Department of Correction (ADC)</w:t>
      </w:r>
    </w:p>
    <w:p w14:paraId="6FD0A1C9" w14:textId="77777777" w:rsidR="00A13256" w:rsidRDefault="00A13256" w:rsidP="004F2CFA">
      <w:pPr>
        <w:pStyle w:val="ListParagraph"/>
        <w:numPr>
          <w:ilvl w:val="0"/>
          <w:numId w:val="4"/>
        </w:numPr>
        <w:spacing w:line="480" w:lineRule="auto"/>
      </w:pPr>
      <w:r>
        <w:t>Arkansas Crime Information Center (ACIC)</w:t>
      </w:r>
    </w:p>
    <w:p w14:paraId="31DB9D32" w14:textId="77777777" w:rsidR="00A13256" w:rsidRDefault="00A13256" w:rsidP="004F2CFA">
      <w:pPr>
        <w:pStyle w:val="ListParagraph"/>
        <w:numPr>
          <w:ilvl w:val="0"/>
          <w:numId w:val="4"/>
        </w:numPr>
        <w:spacing w:line="480" w:lineRule="auto"/>
      </w:pPr>
      <w:r>
        <w:t>Arkansas Police Department</w:t>
      </w:r>
    </w:p>
    <w:p w14:paraId="512A66B2" w14:textId="77777777" w:rsidR="00A13256" w:rsidRDefault="00A13256" w:rsidP="004F2CFA">
      <w:pPr>
        <w:pStyle w:val="ListParagraph"/>
        <w:numPr>
          <w:ilvl w:val="0"/>
          <w:numId w:val="4"/>
        </w:numPr>
        <w:spacing w:line="480" w:lineRule="auto"/>
      </w:pPr>
      <w:r>
        <w:t>The Department of Finance and Administration (DFA)</w:t>
      </w:r>
    </w:p>
    <w:p w14:paraId="62B2AB34" w14:textId="77777777" w:rsidR="00A13256" w:rsidRDefault="00A13256" w:rsidP="004F2CFA">
      <w:pPr>
        <w:pStyle w:val="ListParagraph"/>
        <w:numPr>
          <w:ilvl w:val="0"/>
          <w:numId w:val="4"/>
        </w:numPr>
        <w:spacing w:line="480" w:lineRule="auto"/>
      </w:pPr>
      <w:r>
        <w:t>The Department of Health (ADH)</w:t>
      </w:r>
    </w:p>
    <w:p w14:paraId="7B5EE359" w14:textId="77777777" w:rsidR="00A13256" w:rsidRDefault="00A13256" w:rsidP="004F2CFA">
      <w:pPr>
        <w:pStyle w:val="ListParagraph"/>
        <w:numPr>
          <w:ilvl w:val="0"/>
          <w:numId w:val="4"/>
        </w:numPr>
        <w:spacing w:line="480" w:lineRule="auto"/>
      </w:pPr>
      <w:r>
        <w:t>The Department of Education (ADE)</w:t>
      </w:r>
    </w:p>
    <w:p w14:paraId="0244B809" w14:textId="77777777" w:rsidR="00A13256" w:rsidRDefault="00A13256" w:rsidP="004F2CFA">
      <w:pPr>
        <w:pStyle w:val="ListParagraph"/>
        <w:numPr>
          <w:ilvl w:val="0"/>
          <w:numId w:val="4"/>
        </w:numPr>
        <w:spacing w:line="480" w:lineRule="auto"/>
      </w:pPr>
      <w:r>
        <w:t>The Department of Higher Education (ADHE)</w:t>
      </w:r>
    </w:p>
    <w:p w14:paraId="2154D78F" w14:textId="77777777" w:rsidR="00A13256" w:rsidRDefault="009F286A" w:rsidP="004F2CFA">
      <w:pPr>
        <w:pStyle w:val="ListParagraph"/>
        <w:numPr>
          <w:ilvl w:val="0"/>
          <w:numId w:val="4"/>
        </w:numPr>
        <w:spacing w:line="480" w:lineRule="auto"/>
      </w:pPr>
      <w:r>
        <w:t xml:space="preserve"> </w:t>
      </w:r>
      <w:r w:rsidR="00A13256">
        <w:t>Arkansas Department of Career Education (ACE)</w:t>
      </w:r>
    </w:p>
    <w:p w14:paraId="4EDE5BD2" w14:textId="77777777" w:rsidR="00A13256" w:rsidRDefault="009F286A" w:rsidP="004F2CFA">
      <w:pPr>
        <w:pStyle w:val="ListParagraph"/>
        <w:numPr>
          <w:ilvl w:val="0"/>
          <w:numId w:val="4"/>
        </w:numPr>
        <w:spacing w:line="480" w:lineRule="auto"/>
      </w:pPr>
      <w:r>
        <w:t xml:space="preserve"> </w:t>
      </w:r>
      <w:r w:rsidR="00A13256">
        <w:t>The Department of Human Services (DHS)</w:t>
      </w:r>
    </w:p>
    <w:p w14:paraId="43757416" w14:textId="77777777" w:rsidR="00A13256" w:rsidRDefault="009F286A" w:rsidP="004F2CFA">
      <w:pPr>
        <w:pStyle w:val="ListParagraph"/>
        <w:numPr>
          <w:ilvl w:val="0"/>
          <w:numId w:val="4"/>
        </w:numPr>
        <w:spacing w:line="480" w:lineRule="auto"/>
      </w:pPr>
      <w:r>
        <w:t xml:space="preserve"> </w:t>
      </w:r>
      <w:r w:rsidR="00A13256">
        <w:t>The Department of Workforce Services (DWS)</w:t>
      </w:r>
    </w:p>
    <w:p w14:paraId="0BF33FF2" w14:textId="77777777" w:rsidR="00A13256" w:rsidRDefault="009F286A" w:rsidP="004F2CFA">
      <w:pPr>
        <w:pStyle w:val="ListParagraph"/>
        <w:numPr>
          <w:ilvl w:val="0"/>
          <w:numId w:val="4"/>
        </w:numPr>
        <w:spacing w:line="480" w:lineRule="auto"/>
      </w:pPr>
      <w:r>
        <w:t xml:space="preserve"> </w:t>
      </w:r>
      <w:r w:rsidR="00A13256">
        <w:t>Arkansas Department of Labor (ADL)</w:t>
      </w:r>
    </w:p>
    <w:p w14:paraId="0DE8D320" w14:textId="77777777" w:rsidR="00A13256" w:rsidRDefault="009F286A" w:rsidP="004F2CFA">
      <w:pPr>
        <w:pStyle w:val="ListParagraph"/>
        <w:numPr>
          <w:ilvl w:val="0"/>
          <w:numId w:val="4"/>
        </w:numPr>
        <w:spacing w:line="480" w:lineRule="auto"/>
      </w:pPr>
      <w:r>
        <w:t xml:space="preserve"> </w:t>
      </w:r>
      <w:r w:rsidR="00A13256">
        <w:t>The Department of Information System (DIS)</w:t>
      </w:r>
    </w:p>
    <w:p w14:paraId="37F82C8C" w14:textId="77777777" w:rsidR="00E523C3" w:rsidRDefault="009F286A" w:rsidP="002F73BD">
      <w:pPr>
        <w:spacing w:line="480" w:lineRule="auto"/>
        <w:ind w:firstLine="720"/>
      </w:pPr>
      <w:r>
        <w:t xml:space="preserve">Government data, </w:t>
      </w:r>
      <w:r w:rsidR="00D167E5">
        <w:t xml:space="preserve">especially </w:t>
      </w:r>
      <w:r>
        <w:t>open data</w:t>
      </w:r>
      <w:r w:rsidR="00D167E5">
        <w:t xml:space="preserve"> is a tremendous resource that is </w:t>
      </w:r>
      <w:r w:rsidR="00241C0B">
        <w:t>yet</w:t>
      </w:r>
      <w:r w:rsidR="00D167E5">
        <w:t xml:space="preserve"> largely untapped. Many individuals and organizations collect a broad range of different types of data in order to perform their task.</w:t>
      </w:r>
      <w:r w:rsidR="00D167E5" w:rsidRPr="00D167E5">
        <w:t xml:space="preserve"> Government is particularly significant in this respect, </w:t>
      </w:r>
      <w:r w:rsidR="00241C0B" w:rsidRPr="00D167E5">
        <w:t>because of both the quantity and centrality</w:t>
      </w:r>
      <w:r w:rsidR="00D167E5" w:rsidRPr="00D167E5">
        <w:t xml:space="preserve"> of the data it collects</w:t>
      </w:r>
      <w:r>
        <w:t xml:space="preserve">. Also, </w:t>
      </w:r>
      <w:r w:rsidR="00D167E5" w:rsidRPr="00D167E5">
        <w:t xml:space="preserve">most of that government data is public data by law, and therefore could be made open and available for </w:t>
      </w:r>
      <w:r>
        <w:t>public</w:t>
      </w:r>
      <w:r w:rsidR="00D167E5" w:rsidRPr="00D167E5">
        <w:t xml:space="preserve"> to use.</w:t>
      </w:r>
    </w:p>
    <w:p w14:paraId="46D1B9FF" w14:textId="77777777" w:rsidR="00A13256" w:rsidRDefault="00D167E5" w:rsidP="002F73BD">
      <w:pPr>
        <w:spacing w:line="480" w:lineRule="auto"/>
        <w:ind w:firstLine="720"/>
      </w:pPr>
      <w:r>
        <w:t xml:space="preserve">Data Catalog is also of value </w:t>
      </w:r>
      <w:r w:rsidR="0084573A">
        <w:t>to</w:t>
      </w:r>
      <w:r>
        <w:t xml:space="preserve"> government itself. For example, it can increase government efficiency</w:t>
      </w:r>
      <w:r w:rsidR="00067B1F">
        <w:t xml:space="preserve"> by reducing</w:t>
      </w:r>
      <w:r>
        <w:t xml:space="preserve"> redundancy of work. Once all the data is collected in one place</w:t>
      </w:r>
      <w:r w:rsidR="00A13256">
        <w:t xml:space="preserve"> (Data Catalog)</w:t>
      </w:r>
      <w:r>
        <w:t xml:space="preserve">, any other agency could use the </w:t>
      </w:r>
      <w:r>
        <w:lastRenderedPageBreak/>
        <w:t xml:space="preserve">data without having </w:t>
      </w:r>
      <w:r w:rsidR="0084573A">
        <w:t>to create</w:t>
      </w:r>
      <w:r>
        <w:t xml:space="preserve"> it. This will not only </w:t>
      </w:r>
      <w:r w:rsidR="0084573A">
        <w:t xml:space="preserve">save </w:t>
      </w:r>
      <w:r>
        <w:t xml:space="preserve">money but </w:t>
      </w:r>
      <w:r w:rsidR="0084573A">
        <w:t xml:space="preserve">it </w:t>
      </w:r>
      <w:r>
        <w:t xml:space="preserve">can </w:t>
      </w:r>
      <w:r w:rsidR="0084573A">
        <w:t xml:space="preserve">also </w:t>
      </w:r>
      <w:r>
        <w:t xml:space="preserve">reduce time and </w:t>
      </w:r>
      <w:r w:rsidR="0084573A">
        <w:t xml:space="preserve">therefore </w:t>
      </w:r>
      <w:r>
        <w:t>increase efficiency.</w:t>
      </w:r>
    </w:p>
    <w:p w14:paraId="76D93BE2" w14:textId="77777777" w:rsidR="00067B1F" w:rsidRDefault="006C4DF1" w:rsidP="002F73BD">
      <w:pPr>
        <w:pStyle w:val="Heading2"/>
        <w:spacing w:line="480" w:lineRule="auto"/>
      </w:pPr>
      <w:bookmarkStart w:id="4" w:name="_Toc531007189"/>
      <w:r>
        <w:t>Project Initial Study</w:t>
      </w:r>
      <w:bookmarkEnd w:id="4"/>
    </w:p>
    <w:p w14:paraId="238839CF" w14:textId="6416E497" w:rsidR="00067B1F" w:rsidRDefault="00241C0B" w:rsidP="002E4377">
      <w:pPr>
        <w:spacing w:line="480" w:lineRule="auto"/>
        <w:ind w:firstLine="720"/>
      </w:pPr>
      <w:r>
        <w:t xml:space="preserve">United States has passed an executive order </w:t>
      </w:r>
      <w:r w:rsidR="00F50315">
        <w:t>to make</w:t>
      </w:r>
      <w:r>
        <w:t xml:space="preserve"> government data open and </w:t>
      </w:r>
      <w:r w:rsidR="00F50315">
        <w:t>Machine-readable</w:t>
      </w:r>
      <w:r>
        <w:t>. Because of this</w:t>
      </w:r>
      <w:r w:rsidR="00F50315">
        <w:t xml:space="preserve"> reason,</w:t>
      </w:r>
      <w:r>
        <w:t xml:space="preserve"> many state took initiative to publ</w:t>
      </w:r>
      <w:r w:rsidR="00F50315">
        <w:t>ish the data such as GIS data, s</w:t>
      </w:r>
      <w:r>
        <w:t xml:space="preserve">tate employee salary, contracts and other data set, which are stored and used in daily basis for different agencies.  </w:t>
      </w:r>
      <w:r w:rsidR="00F50315">
        <w:t xml:space="preserve">The </w:t>
      </w:r>
      <w:r>
        <w:t xml:space="preserve">map </w:t>
      </w:r>
      <w:r w:rsidR="00F50315">
        <w:t xml:space="preserve">below </w:t>
      </w:r>
      <w:r>
        <w:t>shows an attempt to understand the level of work performed by each state</w:t>
      </w:r>
      <w:r w:rsidR="00EB7900">
        <w:t xml:space="preserve"> regarding data transparency</w:t>
      </w:r>
      <w:r>
        <w:t>.</w:t>
      </w:r>
    </w:p>
    <w:p w14:paraId="3C1E8CC5" w14:textId="77777777" w:rsidR="00241C0B" w:rsidRPr="00067B1F" w:rsidRDefault="00241C0B" w:rsidP="00241C0B"/>
    <w:p w14:paraId="7B0B41D9" w14:textId="77777777" w:rsidR="00067B1F" w:rsidRDefault="00067B1F" w:rsidP="00067B1F">
      <w:pPr>
        <w:jc w:val="center"/>
      </w:pPr>
      <w:r>
        <w:rPr>
          <w:noProof/>
          <w:lang w:eastAsia="en-US"/>
        </w:rPr>
        <w:drawing>
          <wp:inline distT="0" distB="0" distL="0" distR="0" wp14:anchorId="6968BCB3" wp14:editId="40960319">
            <wp:extent cx="5087180" cy="4427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8549" cy="4437114"/>
                    </a:xfrm>
                    <a:prstGeom prst="rect">
                      <a:avLst/>
                    </a:prstGeom>
                  </pic:spPr>
                </pic:pic>
              </a:graphicData>
            </a:graphic>
          </wp:inline>
        </w:drawing>
      </w:r>
    </w:p>
    <w:p w14:paraId="79EA0B54" w14:textId="77777777" w:rsidR="00241C0B" w:rsidRDefault="00241C0B" w:rsidP="00241C0B"/>
    <w:p w14:paraId="22C18C21" w14:textId="77777777" w:rsidR="00241C0B" w:rsidRDefault="00F50315" w:rsidP="008A274C">
      <w:pPr>
        <w:spacing w:line="480" w:lineRule="auto"/>
        <w:ind w:firstLine="720"/>
      </w:pPr>
      <w:r>
        <w:t xml:space="preserve">The </w:t>
      </w:r>
      <w:r w:rsidR="00241C0B">
        <w:t xml:space="preserve">table </w:t>
      </w:r>
      <w:r>
        <w:t xml:space="preserve">below </w:t>
      </w:r>
      <w:r w:rsidR="00241C0B">
        <w:t xml:space="preserve">depicts different state open data portal with an attempt rating on quality of data sharing. Note that the quality of data sharing is based on </w:t>
      </w:r>
      <w:r w:rsidR="00241C0B">
        <w:lastRenderedPageBreak/>
        <w:t>below parameters. These ratings is only for understanding of level of work done by each state to be used by Arka</w:t>
      </w:r>
      <w:r w:rsidR="003F7B2A">
        <w:t>nsas Department of Information S</w:t>
      </w:r>
      <w:r w:rsidR="00241C0B">
        <w:t>ystem.</w:t>
      </w:r>
    </w:p>
    <w:p w14:paraId="76299624" w14:textId="77777777" w:rsidR="00241C0B" w:rsidRDefault="00241C0B" w:rsidP="00067B1F">
      <w:pPr>
        <w:jc w:val="center"/>
      </w:pPr>
      <w:r>
        <w:rPr>
          <w:noProof/>
          <w:lang w:eastAsia="en-US"/>
        </w:rPr>
        <w:drawing>
          <wp:inline distT="0" distB="0" distL="0" distR="0" wp14:anchorId="35CF99E0" wp14:editId="2476212C">
            <wp:extent cx="4533900" cy="1781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3900" cy="1781175"/>
                    </a:xfrm>
                    <a:prstGeom prst="rect">
                      <a:avLst/>
                    </a:prstGeom>
                  </pic:spPr>
                </pic:pic>
              </a:graphicData>
            </a:graphic>
          </wp:inline>
        </w:drawing>
      </w:r>
    </w:p>
    <w:p w14:paraId="3471E036" w14:textId="77777777" w:rsidR="003F7B2A" w:rsidRDefault="003F7B2A" w:rsidP="00067B1F">
      <w:pPr>
        <w:jc w:val="center"/>
      </w:pPr>
    </w:p>
    <w:p w14:paraId="0FB33849" w14:textId="77777777" w:rsidR="00EB371F" w:rsidRDefault="00EB371F" w:rsidP="00EB371F">
      <w:r w:rsidRPr="00EB371F">
        <w:rPr>
          <w:b/>
        </w:rPr>
        <w:t>Analysis/Design</w:t>
      </w:r>
      <w:r>
        <w:t xml:space="preserve">: </w:t>
      </w:r>
    </w:p>
    <w:p w14:paraId="5FA2E779" w14:textId="4F8DDF03" w:rsidR="00EB371F" w:rsidRDefault="00EB371F" w:rsidP="008A274C">
      <w:pPr>
        <w:spacing w:line="480" w:lineRule="auto"/>
        <w:ind w:firstLine="720"/>
      </w:pPr>
      <w:r>
        <w:t>The system analysis</w:t>
      </w:r>
      <w:r w:rsidR="00EB7900">
        <w:t>/ design</w:t>
      </w:r>
      <w:r>
        <w:t xml:space="preserve"> phase </w:t>
      </w:r>
      <w:r w:rsidR="003F7B2A">
        <w:t>determines the logical function</w:t>
      </w:r>
      <w:r>
        <w:t xml:space="preserve"> of the system</w:t>
      </w:r>
      <w:r w:rsidR="00EB7900">
        <w:t>, such as Activity Diagram, Use Case Diagram, Use Case Description, Class Diagram, Object Persistence Diagram, Sequence Diagram etc</w:t>
      </w:r>
      <w:r>
        <w:t>. Activity Diagram is created to ensure the designers and users are clear on the capabilities and functionality of the system. Use Case Diagram and Use Case Description further define syst</w:t>
      </w:r>
      <w:r w:rsidR="003F7B2A">
        <w:t>em detail functionality. Class M</w:t>
      </w:r>
      <w:r>
        <w:t>odeling then gives static aspects of the system, while Sequence Diagram describes the dynamic and</w:t>
      </w:r>
      <w:r w:rsidR="008A274C">
        <w:t xml:space="preserve"> </w:t>
      </w:r>
      <w:r>
        <w:t>interactions of the system’s components. Finally, a Relational Model</w:t>
      </w:r>
      <w:r w:rsidR="00EB7900">
        <w:t xml:space="preserve"> (Object Persistence </w:t>
      </w:r>
      <w:r w:rsidR="00174DCB">
        <w:t>Diagram)</w:t>
      </w:r>
      <w:r>
        <w:t xml:space="preserve"> is created in order to identify the logical representation of the relationships within the data.</w:t>
      </w:r>
    </w:p>
    <w:p w14:paraId="0796F6C2" w14:textId="77777777" w:rsidR="003F7B2A" w:rsidRDefault="003F7B2A" w:rsidP="00EB371F">
      <w:pPr>
        <w:rPr>
          <w:b/>
        </w:rPr>
      </w:pPr>
    </w:p>
    <w:p w14:paraId="4585363C" w14:textId="77777777" w:rsidR="00EB371F" w:rsidRDefault="00EB371F" w:rsidP="00EB371F">
      <w:r w:rsidRPr="00EB371F">
        <w:rPr>
          <w:b/>
        </w:rPr>
        <w:t>Implementation/ Testing/Deployment</w:t>
      </w:r>
      <w:r>
        <w:t xml:space="preserve">: </w:t>
      </w:r>
    </w:p>
    <w:p w14:paraId="227E79C2" w14:textId="77777777" w:rsidR="00174DCB" w:rsidRDefault="00EB371F" w:rsidP="00EB371F">
      <w:pPr>
        <w:spacing w:line="480" w:lineRule="auto"/>
        <w:ind w:firstLine="360"/>
      </w:pPr>
      <w:r>
        <w:t xml:space="preserve">Upon formation of the Data Catalog system, all 14 government agencies will upload their data in the Data Catalog and </w:t>
      </w:r>
      <w:r w:rsidR="00174DCB">
        <w:t>provide</w:t>
      </w:r>
      <w:r>
        <w:t xml:space="preserve"> </w:t>
      </w:r>
      <w:r w:rsidR="00174DCB">
        <w:t xml:space="preserve">to </w:t>
      </w:r>
      <w:r>
        <w:t xml:space="preserve">the users. </w:t>
      </w:r>
      <w:r w:rsidR="00174DCB">
        <w:t xml:space="preserve">Once all the implementation of the system is done, we will have a requirement testing by walkthrough process which involves the team leader, programmers, admins, agencies, and quality controller. The deployment of Data Catalog system for the </w:t>
      </w:r>
      <w:r w:rsidR="00174DCB">
        <w:lastRenderedPageBreak/>
        <w:t xml:space="preserve">State of Arkansas needs approval from all the state agencies’ directors and the final approval from the governor.   </w:t>
      </w:r>
    </w:p>
    <w:p w14:paraId="6911D8C6" w14:textId="77777777" w:rsidR="00E523C3" w:rsidRDefault="006C4DF1" w:rsidP="004F2CFA">
      <w:pPr>
        <w:pStyle w:val="Heading2"/>
        <w:numPr>
          <w:ilvl w:val="0"/>
          <w:numId w:val="3"/>
        </w:numPr>
        <w:spacing w:before="500" w:line="480" w:lineRule="auto"/>
      </w:pPr>
      <w:bookmarkStart w:id="5" w:name="_Toc531007190"/>
      <w:r>
        <w:t>Objectives</w:t>
      </w:r>
      <w:bookmarkEnd w:id="5"/>
    </w:p>
    <w:p w14:paraId="6CB600D7" w14:textId="54FF32F3" w:rsidR="001C3EEF" w:rsidRDefault="001C3EEF" w:rsidP="0027562C">
      <w:pPr>
        <w:pStyle w:val="ListParagraph"/>
        <w:numPr>
          <w:ilvl w:val="0"/>
          <w:numId w:val="19"/>
        </w:numPr>
        <w:spacing w:line="480" w:lineRule="auto"/>
      </w:pPr>
      <w:r>
        <w:t>To have a common platform for agencies of State of Arkansas to share Data for the citizens</w:t>
      </w:r>
      <w:r w:rsidR="008F3C4A">
        <w:t>.</w:t>
      </w:r>
    </w:p>
    <w:p w14:paraId="1D4B1AF0" w14:textId="5D526486" w:rsidR="001C3EEF" w:rsidRDefault="001C3EEF" w:rsidP="0027562C">
      <w:pPr>
        <w:pStyle w:val="ListParagraph"/>
        <w:numPr>
          <w:ilvl w:val="0"/>
          <w:numId w:val="19"/>
        </w:numPr>
        <w:spacing w:line="480" w:lineRule="auto"/>
        <w:rPr>
          <w:color w:val="auto"/>
        </w:rPr>
      </w:pPr>
      <w:r w:rsidRPr="001C3EEF">
        <w:rPr>
          <w:color w:val="auto"/>
        </w:rPr>
        <w:t>To increase transparency in the functioning of Arkansas Government and open avenues for many more innovative users of data</w:t>
      </w:r>
      <w:r w:rsidR="008F3C4A">
        <w:rPr>
          <w:color w:val="auto"/>
        </w:rPr>
        <w:t>.</w:t>
      </w:r>
      <w:r w:rsidRPr="001C3EEF">
        <w:rPr>
          <w:color w:val="auto"/>
        </w:rPr>
        <w:t xml:space="preserve"> </w:t>
      </w:r>
    </w:p>
    <w:p w14:paraId="65553324" w14:textId="1206366D" w:rsidR="007D61FE" w:rsidRDefault="007D61FE" w:rsidP="0027562C">
      <w:pPr>
        <w:pStyle w:val="ListParagraph"/>
        <w:numPr>
          <w:ilvl w:val="0"/>
          <w:numId w:val="19"/>
        </w:numPr>
        <w:spacing w:line="480" w:lineRule="auto"/>
        <w:rPr>
          <w:color w:val="auto"/>
        </w:rPr>
      </w:pPr>
      <w:r>
        <w:rPr>
          <w:color w:val="auto"/>
        </w:rPr>
        <w:t>To avoid data redundancy among all the agencies</w:t>
      </w:r>
      <w:r w:rsidR="008F3C4A">
        <w:rPr>
          <w:color w:val="auto"/>
        </w:rPr>
        <w:t>.</w:t>
      </w:r>
    </w:p>
    <w:p w14:paraId="1097D0A3" w14:textId="1362B83C" w:rsidR="007D61FE" w:rsidRDefault="007D61FE" w:rsidP="0027562C">
      <w:pPr>
        <w:pStyle w:val="ListParagraph"/>
        <w:numPr>
          <w:ilvl w:val="0"/>
          <w:numId w:val="19"/>
        </w:numPr>
        <w:spacing w:line="480" w:lineRule="auto"/>
        <w:rPr>
          <w:color w:val="auto"/>
        </w:rPr>
      </w:pPr>
      <w:r>
        <w:rPr>
          <w:color w:val="auto"/>
        </w:rPr>
        <w:t>To have control over the restricted data for managing security and tracking</w:t>
      </w:r>
      <w:r w:rsidR="008F3C4A">
        <w:rPr>
          <w:color w:val="auto"/>
        </w:rPr>
        <w:t>.</w:t>
      </w:r>
    </w:p>
    <w:p w14:paraId="2B2BA78D" w14:textId="4D4297F5" w:rsidR="007D61FE" w:rsidRDefault="007D61FE" w:rsidP="0027562C">
      <w:pPr>
        <w:pStyle w:val="ListParagraph"/>
        <w:numPr>
          <w:ilvl w:val="0"/>
          <w:numId w:val="19"/>
        </w:numPr>
        <w:spacing w:line="480" w:lineRule="auto"/>
        <w:rPr>
          <w:color w:val="auto"/>
        </w:rPr>
      </w:pPr>
      <w:r>
        <w:rPr>
          <w:color w:val="auto"/>
        </w:rPr>
        <w:t xml:space="preserve">To </w:t>
      </w:r>
      <w:r w:rsidR="003A17B0">
        <w:rPr>
          <w:color w:val="auto"/>
        </w:rPr>
        <w:t>prioritize the importance of most frequently used data available to public</w:t>
      </w:r>
      <w:r w:rsidR="008F3C4A">
        <w:rPr>
          <w:color w:val="auto"/>
        </w:rPr>
        <w:t>.</w:t>
      </w:r>
    </w:p>
    <w:p w14:paraId="44C797C0" w14:textId="0ECC7AC2" w:rsidR="001C3EEF" w:rsidRPr="007D61FE" w:rsidRDefault="001C3EEF" w:rsidP="0027562C">
      <w:pPr>
        <w:pStyle w:val="ListParagraph"/>
        <w:numPr>
          <w:ilvl w:val="0"/>
          <w:numId w:val="19"/>
        </w:numPr>
        <w:spacing w:line="480" w:lineRule="auto"/>
        <w:rPr>
          <w:color w:val="auto"/>
        </w:rPr>
      </w:pPr>
      <w:r w:rsidRPr="001C3EEF">
        <w:rPr>
          <w:color w:val="auto"/>
        </w:rPr>
        <w:t>To use this knowledge to inform decision making among executives,</w:t>
      </w:r>
      <w:r w:rsidR="007D61FE">
        <w:rPr>
          <w:color w:val="auto"/>
        </w:rPr>
        <w:t xml:space="preserve"> </w:t>
      </w:r>
      <w:r w:rsidRPr="001C3EEF">
        <w:rPr>
          <w:color w:val="auto"/>
        </w:rPr>
        <w:t>policymakers and</w:t>
      </w:r>
      <w:r>
        <w:rPr>
          <w:color w:val="auto"/>
        </w:rPr>
        <w:t xml:space="preserve"> users</w:t>
      </w:r>
      <w:r w:rsidR="008F3C4A">
        <w:rPr>
          <w:color w:val="auto"/>
        </w:rPr>
        <w:t>.</w:t>
      </w:r>
      <w:r>
        <w:rPr>
          <w:color w:val="auto"/>
        </w:rPr>
        <w:t xml:space="preserve"> </w:t>
      </w:r>
    </w:p>
    <w:p w14:paraId="38157E30" w14:textId="77777777" w:rsidR="006C4DF1" w:rsidRPr="002F73BD" w:rsidRDefault="006C4DF1" w:rsidP="004F2CFA">
      <w:pPr>
        <w:pStyle w:val="Heading2"/>
        <w:numPr>
          <w:ilvl w:val="0"/>
          <w:numId w:val="3"/>
        </w:numPr>
        <w:spacing w:before="500" w:line="480" w:lineRule="auto"/>
      </w:pPr>
      <w:bookmarkStart w:id="6" w:name="_Toc531007191"/>
      <w:r w:rsidRPr="002F73BD">
        <w:t>F</w:t>
      </w:r>
      <w:r w:rsidR="00DB48E2">
        <w:t>easibility S</w:t>
      </w:r>
      <w:r w:rsidRPr="002F73BD">
        <w:t>tudy</w:t>
      </w:r>
      <w:bookmarkEnd w:id="6"/>
    </w:p>
    <w:p w14:paraId="2B96BE52" w14:textId="77777777" w:rsidR="006C4DF1" w:rsidRPr="002F73BD" w:rsidRDefault="006C4DF1" w:rsidP="004F2CFA">
      <w:pPr>
        <w:pStyle w:val="Heading2"/>
        <w:numPr>
          <w:ilvl w:val="1"/>
          <w:numId w:val="3"/>
        </w:numPr>
        <w:spacing w:before="500" w:line="480" w:lineRule="auto"/>
      </w:pPr>
      <w:bookmarkStart w:id="7" w:name="_Toc531007192"/>
      <w:r w:rsidRPr="002F73BD">
        <w:t>Technical</w:t>
      </w:r>
      <w:bookmarkEnd w:id="7"/>
    </w:p>
    <w:p w14:paraId="5110232F" w14:textId="77777777" w:rsidR="00241C0B" w:rsidRPr="002F73BD" w:rsidRDefault="00241C0B" w:rsidP="002F73BD">
      <w:pPr>
        <w:spacing w:line="480" w:lineRule="auto"/>
        <w:ind w:left="1080"/>
        <w:contextualSpacing w:val="0"/>
        <w:textAlignment w:val="baseline"/>
        <w:rPr>
          <w:b/>
        </w:rPr>
      </w:pPr>
      <w:r w:rsidRPr="002F73BD">
        <w:rPr>
          <w:b/>
        </w:rPr>
        <w:t>Familiarity with Application</w:t>
      </w:r>
      <w:r w:rsidR="00023773">
        <w:rPr>
          <w:b/>
        </w:rPr>
        <w:t xml:space="preserve"> (high)</w:t>
      </w:r>
    </w:p>
    <w:p w14:paraId="7322A248" w14:textId="77777777" w:rsidR="00023773" w:rsidRDefault="00241C0B" w:rsidP="00BC5592">
      <w:pPr>
        <w:pStyle w:val="ListParagraph"/>
        <w:numPr>
          <w:ilvl w:val="0"/>
          <w:numId w:val="22"/>
        </w:numPr>
        <w:spacing w:line="480" w:lineRule="auto"/>
        <w:contextualSpacing w:val="0"/>
        <w:textAlignment w:val="baseline"/>
      </w:pPr>
      <w:r w:rsidRPr="002F73BD">
        <w:t xml:space="preserve">The </w:t>
      </w:r>
      <w:r w:rsidR="00023773">
        <w:t>team leader and</w:t>
      </w:r>
      <w:r w:rsidRPr="002F73BD">
        <w:t xml:space="preserve"> programmer</w:t>
      </w:r>
      <w:r w:rsidR="00023773">
        <w:t xml:space="preserve">s </w:t>
      </w:r>
      <w:r w:rsidRPr="002F73BD">
        <w:t xml:space="preserve">assigned to this program have extensive experience with </w:t>
      </w:r>
      <w:r w:rsidR="00023773">
        <w:t>Java and</w:t>
      </w:r>
      <w:r w:rsidRPr="002F73BD">
        <w:t xml:space="preserve"> SQL</w:t>
      </w:r>
      <w:r w:rsidR="00023773">
        <w:t>.</w:t>
      </w:r>
    </w:p>
    <w:p w14:paraId="12B886B1" w14:textId="77777777" w:rsidR="000B4685" w:rsidRDefault="00DB48E2" w:rsidP="00BC5592">
      <w:pPr>
        <w:pStyle w:val="ListParagraph"/>
        <w:numPr>
          <w:ilvl w:val="0"/>
          <w:numId w:val="22"/>
        </w:numPr>
        <w:spacing w:line="480" w:lineRule="auto"/>
        <w:contextualSpacing w:val="0"/>
        <w:textAlignment w:val="baseline"/>
      </w:pPr>
      <w:r>
        <w:t>The objectives of this application are well within their capabilities.</w:t>
      </w:r>
    </w:p>
    <w:p w14:paraId="4C13E262" w14:textId="77777777" w:rsidR="000B4685" w:rsidRPr="000B4685" w:rsidRDefault="00DB48E2" w:rsidP="00BC5592">
      <w:pPr>
        <w:pStyle w:val="ListParagraph"/>
        <w:numPr>
          <w:ilvl w:val="0"/>
          <w:numId w:val="22"/>
        </w:numPr>
        <w:spacing w:line="480" w:lineRule="auto"/>
        <w:contextualSpacing w:val="0"/>
        <w:textAlignment w:val="baseline"/>
        <w:rPr>
          <w:b/>
        </w:rPr>
      </w:pPr>
      <w:r>
        <w:t xml:space="preserve">The </w:t>
      </w:r>
      <w:r w:rsidR="00D0568C">
        <w:t>members</w:t>
      </w:r>
      <w:r>
        <w:t xml:space="preserve"> involved in this project have enough knowledge regarding the program</w:t>
      </w:r>
      <w:r w:rsidR="00023773">
        <w:t>, they have buil</w:t>
      </w:r>
      <w:r w:rsidR="000B4685">
        <w:t>t</w:t>
      </w:r>
      <w:r w:rsidR="00023773">
        <w:t xml:space="preserve"> the Data Catalog system from the State of California</w:t>
      </w:r>
      <w:r w:rsidR="000B4685">
        <w:t>.</w:t>
      </w:r>
    </w:p>
    <w:p w14:paraId="647F367B" w14:textId="77777777" w:rsidR="00983B79" w:rsidRDefault="00983B79" w:rsidP="000B4685">
      <w:pPr>
        <w:pStyle w:val="ListParagraph"/>
        <w:spacing w:line="480" w:lineRule="auto"/>
        <w:contextualSpacing w:val="0"/>
        <w:textAlignment w:val="baseline"/>
        <w:rPr>
          <w:b/>
        </w:rPr>
      </w:pPr>
    </w:p>
    <w:p w14:paraId="3BEF7AAC" w14:textId="77777777" w:rsidR="00983B79" w:rsidRDefault="00983B79" w:rsidP="000B4685">
      <w:pPr>
        <w:pStyle w:val="ListParagraph"/>
        <w:spacing w:line="480" w:lineRule="auto"/>
        <w:contextualSpacing w:val="0"/>
        <w:textAlignment w:val="baseline"/>
        <w:rPr>
          <w:b/>
        </w:rPr>
      </w:pPr>
    </w:p>
    <w:p w14:paraId="31E09847" w14:textId="7F5A07F0" w:rsidR="000B4685" w:rsidRPr="000B4685" w:rsidRDefault="000B4685" w:rsidP="000B4685">
      <w:pPr>
        <w:pStyle w:val="ListParagraph"/>
        <w:spacing w:line="480" w:lineRule="auto"/>
        <w:contextualSpacing w:val="0"/>
        <w:textAlignment w:val="baseline"/>
        <w:rPr>
          <w:b/>
        </w:rPr>
      </w:pPr>
      <w:r w:rsidRPr="000B4685">
        <w:rPr>
          <w:b/>
        </w:rPr>
        <w:t>Familiarity with Technology (high)</w:t>
      </w:r>
    </w:p>
    <w:p w14:paraId="103EAAFF" w14:textId="77777777" w:rsidR="00E5061F" w:rsidRDefault="00E5061F" w:rsidP="00E5061F">
      <w:pPr>
        <w:pStyle w:val="ListParagraph"/>
        <w:numPr>
          <w:ilvl w:val="0"/>
          <w:numId w:val="21"/>
        </w:numPr>
        <w:spacing w:line="480" w:lineRule="auto"/>
        <w:contextualSpacing w:val="0"/>
        <w:textAlignment w:val="baseline"/>
      </w:pPr>
      <w:r>
        <w:t>The government body of other states as well as the United States as a whole has developed an application of this scope before.</w:t>
      </w:r>
    </w:p>
    <w:p w14:paraId="4F32ABE3" w14:textId="77777777" w:rsidR="00E5061F" w:rsidRPr="00E5061F" w:rsidRDefault="00E5061F" w:rsidP="00E5061F">
      <w:pPr>
        <w:pStyle w:val="ListParagraph"/>
        <w:numPr>
          <w:ilvl w:val="0"/>
          <w:numId w:val="21"/>
        </w:numPr>
        <w:spacing w:line="480" w:lineRule="auto"/>
        <w:contextualSpacing w:val="0"/>
        <w:textAlignment w:val="baseline"/>
      </w:pPr>
      <w:r>
        <w:t>Development tools and products for application development are available in marketplace.</w:t>
      </w:r>
    </w:p>
    <w:p w14:paraId="21AFEE74" w14:textId="77777777" w:rsidR="008F3C4A" w:rsidRDefault="008F3C4A" w:rsidP="000B4685">
      <w:pPr>
        <w:spacing w:line="480" w:lineRule="auto"/>
        <w:ind w:left="720"/>
        <w:contextualSpacing w:val="0"/>
        <w:textAlignment w:val="baseline"/>
        <w:rPr>
          <w:b/>
        </w:rPr>
      </w:pPr>
    </w:p>
    <w:p w14:paraId="65F90698" w14:textId="1CEBEB55" w:rsidR="00241C0B" w:rsidRDefault="000B4685" w:rsidP="000B4685">
      <w:pPr>
        <w:spacing w:line="480" w:lineRule="auto"/>
        <w:ind w:left="720"/>
        <w:contextualSpacing w:val="0"/>
        <w:textAlignment w:val="baseline"/>
        <w:rPr>
          <w:b/>
        </w:rPr>
      </w:pPr>
      <w:r>
        <w:rPr>
          <w:b/>
        </w:rPr>
        <w:t xml:space="preserve"> </w:t>
      </w:r>
      <w:r w:rsidR="00241C0B" w:rsidRPr="002F73BD">
        <w:rPr>
          <w:b/>
        </w:rPr>
        <w:t>Project Size</w:t>
      </w:r>
    </w:p>
    <w:p w14:paraId="1D7EDAF9" w14:textId="1DACE6FA" w:rsidR="000B4685" w:rsidRDefault="00E5061F" w:rsidP="000B4685">
      <w:pPr>
        <w:pStyle w:val="ListParagraph"/>
        <w:numPr>
          <w:ilvl w:val="0"/>
          <w:numId w:val="23"/>
        </w:numPr>
        <w:spacing w:line="480" w:lineRule="auto"/>
        <w:contextualSpacing w:val="0"/>
        <w:textAlignment w:val="baseline"/>
      </w:pPr>
      <w:r>
        <w:t>We estimate that the project size is</w:t>
      </w:r>
      <w:r w:rsidR="000B4685">
        <w:t xml:space="preserve"> low </w:t>
      </w:r>
      <w:r>
        <w:t>in size</w:t>
      </w:r>
      <w:r w:rsidR="000B4685">
        <w:t xml:space="preserve"> in terms of programming</w:t>
      </w:r>
      <w:r w:rsidR="00AE29C8">
        <w:t>.</w:t>
      </w:r>
      <w:r w:rsidR="000B4685">
        <w:t xml:space="preserve"> </w:t>
      </w:r>
    </w:p>
    <w:p w14:paraId="26A34F8F" w14:textId="77777777" w:rsidR="006C4DF1" w:rsidRPr="002F73BD" w:rsidRDefault="006C4DF1" w:rsidP="004F2CFA">
      <w:pPr>
        <w:pStyle w:val="Heading2"/>
        <w:numPr>
          <w:ilvl w:val="1"/>
          <w:numId w:val="3"/>
        </w:numPr>
        <w:spacing w:before="500" w:line="480" w:lineRule="auto"/>
      </w:pPr>
      <w:bookmarkStart w:id="8" w:name="_Toc531007193"/>
      <w:r w:rsidRPr="002F73BD">
        <w:t>Economical</w:t>
      </w:r>
      <w:bookmarkEnd w:id="8"/>
    </w:p>
    <w:p w14:paraId="622FF744" w14:textId="77777777" w:rsidR="00241C0B" w:rsidRPr="002F73BD" w:rsidRDefault="00241C0B" w:rsidP="00E5061F">
      <w:pPr>
        <w:spacing w:line="480" w:lineRule="auto"/>
        <w:ind w:left="720" w:firstLine="360"/>
        <w:contextualSpacing w:val="0"/>
        <w:rPr>
          <w:b/>
        </w:rPr>
      </w:pPr>
      <w:r w:rsidRPr="002F73BD">
        <w:rPr>
          <w:b/>
        </w:rPr>
        <w:t>T</w:t>
      </w:r>
      <w:r w:rsidR="00E5061F">
        <w:rPr>
          <w:b/>
        </w:rPr>
        <w:t>angible Benefits</w:t>
      </w:r>
    </w:p>
    <w:p w14:paraId="652DCF22" w14:textId="77777777" w:rsidR="00E5061F" w:rsidRDefault="00241C0B" w:rsidP="00E5061F">
      <w:pPr>
        <w:pStyle w:val="ListParagraph"/>
        <w:numPr>
          <w:ilvl w:val="0"/>
          <w:numId w:val="24"/>
        </w:numPr>
        <w:spacing w:line="480" w:lineRule="auto"/>
        <w:contextualSpacing w:val="0"/>
        <w:textAlignment w:val="baseline"/>
      </w:pPr>
      <w:r w:rsidRPr="002F73BD">
        <w:t>Data Catalog is expected to reduce redundancy of work within state agencies of Arkansas by</w:t>
      </w:r>
      <w:r w:rsidR="000B4685">
        <w:t xml:space="preserve"> approximately</w:t>
      </w:r>
      <w:r w:rsidRPr="002F73BD">
        <w:t xml:space="preserve"> 1%</w:t>
      </w:r>
      <w:r w:rsidR="000B4685">
        <w:t xml:space="preserve"> (</w:t>
      </w:r>
      <w:r w:rsidRPr="002F73BD">
        <w:t>$14,363,631 annually</w:t>
      </w:r>
      <w:r w:rsidR="00462DF2">
        <w:t xml:space="preserve"> taken from data.transparency.org</w:t>
      </w:r>
      <w:r w:rsidR="000B4685">
        <w:t>)</w:t>
      </w:r>
      <w:r w:rsidRPr="002F73BD">
        <w:t>.</w:t>
      </w:r>
    </w:p>
    <w:p w14:paraId="2970269E" w14:textId="77777777" w:rsidR="00E5061F" w:rsidRDefault="00241C0B" w:rsidP="00E5061F">
      <w:pPr>
        <w:pStyle w:val="ListParagraph"/>
        <w:numPr>
          <w:ilvl w:val="0"/>
          <w:numId w:val="24"/>
        </w:numPr>
        <w:spacing w:line="480" w:lineRule="auto"/>
        <w:contextualSpacing w:val="0"/>
        <w:textAlignment w:val="baseline"/>
      </w:pPr>
      <w:r w:rsidRPr="002F73BD">
        <w:t xml:space="preserve">Data </w:t>
      </w:r>
      <w:r w:rsidR="000B4685">
        <w:t xml:space="preserve">Catalog </w:t>
      </w:r>
      <w:r w:rsidRPr="002F73BD">
        <w:t>can also attract investors/industries to inves</w:t>
      </w:r>
      <w:r w:rsidR="00E5061F">
        <w:t>t in s</w:t>
      </w:r>
      <w:r w:rsidRPr="002F73BD">
        <w:t>tate of Arkansas approximately $5,000,000 annually.</w:t>
      </w:r>
    </w:p>
    <w:p w14:paraId="4E863804" w14:textId="77777777" w:rsidR="00241C0B" w:rsidRPr="002F73BD" w:rsidRDefault="00E5061F" w:rsidP="00E5061F">
      <w:pPr>
        <w:pStyle w:val="ListParagraph"/>
        <w:numPr>
          <w:ilvl w:val="0"/>
          <w:numId w:val="24"/>
        </w:numPr>
        <w:spacing w:line="480" w:lineRule="auto"/>
        <w:contextualSpacing w:val="0"/>
        <w:textAlignment w:val="baseline"/>
      </w:pPr>
      <w:r>
        <w:t>Data Catalog can also lead</w:t>
      </w:r>
      <w:r w:rsidR="00241C0B" w:rsidRPr="002F73BD">
        <w:t xml:space="preserve"> to creation of mobile applications which in turn may generate revenue. Approximate expected revenue is $1,000,000 annually. (Similar to state of Ilion’s last year’s revenue</w:t>
      </w:r>
      <w:r>
        <w:t>.</w:t>
      </w:r>
      <w:r w:rsidR="00241C0B" w:rsidRPr="002F73BD">
        <w:t>)</w:t>
      </w:r>
    </w:p>
    <w:p w14:paraId="0E1FC946" w14:textId="77777777" w:rsidR="00E5061F" w:rsidRDefault="00241C0B" w:rsidP="00E5061F">
      <w:pPr>
        <w:spacing w:line="480" w:lineRule="auto"/>
        <w:ind w:left="360" w:firstLine="720"/>
        <w:contextualSpacing w:val="0"/>
        <w:textAlignment w:val="baseline"/>
        <w:rPr>
          <w:b/>
        </w:rPr>
      </w:pPr>
      <w:r w:rsidRPr="002F73BD">
        <w:rPr>
          <w:b/>
        </w:rPr>
        <w:t>I</w:t>
      </w:r>
      <w:r w:rsidR="00E5061F">
        <w:rPr>
          <w:b/>
        </w:rPr>
        <w:t>ntangible Costs and B</w:t>
      </w:r>
      <w:r w:rsidRPr="002F73BD">
        <w:rPr>
          <w:b/>
        </w:rPr>
        <w:t>enefits</w:t>
      </w:r>
    </w:p>
    <w:p w14:paraId="74793168" w14:textId="77777777" w:rsidR="00E5061F" w:rsidRPr="00E5061F" w:rsidRDefault="00241C0B" w:rsidP="00E5061F">
      <w:pPr>
        <w:pStyle w:val="ListParagraph"/>
        <w:numPr>
          <w:ilvl w:val="0"/>
          <w:numId w:val="25"/>
        </w:numPr>
        <w:spacing w:line="480" w:lineRule="auto"/>
        <w:contextualSpacing w:val="0"/>
        <w:textAlignment w:val="baseline"/>
        <w:rPr>
          <w:b/>
        </w:rPr>
      </w:pPr>
      <w:r w:rsidRPr="002F73BD">
        <w:t xml:space="preserve">Increase quality of service to </w:t>
      </w:r>
      <w:r w:rsidR="00D0568C">
        <w:t>members</w:t>
      </w:r>
      <w:r w:rsidR="00E5061F">
        <w:t>.</w:t>
      </w:r>
    </w:p>
    <w:p w14:paraId="68695EB6" w14:textId="77777777" w:rsidR="00E5061F" w:rsidRPr="00E5061F" w:rsidRDefault="00E5061F" w:rsidP="00E5061F">
      <w:pPr>
        <w:pStyle w:val="ListParagraph"/>
        <w:numPr>
          <w:ilvl w:val="0"/>
          <w:numId w:val="25"/>
        </w:numPr>
        <w:spacing w:line="480" w:lineRule="auto"/>
        <w:contextualSpacing w:val="0"/>
        <w:textAlignment w:val="baseline"/>
        <w:rPr>
          <w:b/>
        </w:rPr>
      </w:pPr>
      <w:r>
        <w:t>Improve system adaptation.</w:t>
      </w:r>
    </w:p>
    <w:p w14:paraId="2D6356BE" w14:textId="77777777" w:rsidR="00E5061F" w:rsidRPr="00E5061F" w:rsidRDefault="00E5061F" w:rsidP="00E5061F">
      <w:pPr>
        <w:pStyle w:val="ListParagraph"/>
        <w:numPr>
          <w:ilvl w:val="0"/>
          <w:numId w:val="25"/>
        </w:numPr>
        <w:spacing w:line="480" w:lineRule="auto"/>
        <w:contextualSpacing w:val="0"/>
        <w:textAlignment w:val="baseline"/>
        <w:rPr>
          <w:b/>
        </w:rPr>
      </w:pPr>
      <w:r>
        <w:t xml:space="preserve">Reduce outdated </w:t>
      </w:r>
      <w:r w:rsidR="00753CC8">
        <w:t>data</w:t>
      </w:r>
      <w:r w:rsidR="00AB585F">
        <w:t xml:space="preserve"> from the State Departments</w:t>
      </w:r>
      <w:r>
        <w:t>.</w:t>
      </w:r>
    </w:p>
    <w:p w14:paraId="57037CB5" w14:textId="77777777" w:rsidR="006C4DF1" w:rsidRPr="002F73BD" w:rsidRDefault="006C4DF1" w:rsidP="004F2CFA">
      <w:pPr>
        <w:pStyle w:val="Heading2"/>
        <w:numPr>
          <w:ilvl w:val="1"/>
          <w:numId w:val="3"/>
        </w:numPr>
        <w:spacing w:before="500" w:line="480" w:lineRule="auto"/>
      </w:pPr>
      <w:bookmarkStart w:id="9" w:name="_Toc531007194"/>
      <w:r w:rsidRPr="002F73BD">
        <w:lastRenderedPageBreak/>
        <w:t>Operational</w:t>
      </w:r>
      <w:bookmarkEnd w:id="9"/>
    </w:p>
    <w:p w14:paraId="3BD402BF" w14:textId="77777777" w:rsidR="00241C0B" w:rsidRDefault="00241C0B" w:rsidP="009F3611">
      <w:pPr>
        <w:pStyle w:val="ListParagraph"/>
        <w:numPr>
          <w:ilvl w:val="0"/>
          <w:numId w:val="27"/>
        </w:numPr>
        <w:spacing w:line="480" w:lineRule="auto"/>
        <w:ind w:left="720"/>
        <w:contextualSpacing w:val="0"/>
        <w:textAlignment w:val="baseline"/>
      </w:pPr>
      <w:r w:rsidRPr="002F73BD">
        <w:t xml:space="preserve">The proposed system will increase the transparency of data within state agencies and </w:t>
      </w:r>
      <w:r w:rsidR="009F3611">
        <w:t>users</w:t>
      </w:r>
      <w:r w:rsidRPr="002F73BD">
        <w:t xml:space="preserve"> and help the </w:t>
      </w:r>
      <w:r w:rsidR="00D0568C">
        <w:t>members</w:t>
      </w:r>
      <w:r w:rsidRPr="002F73BD">
        <w:t xml:space="preserve"> to have informed decisions. The data catalog is in line with Act 912 (as attached).</w:t>
      </w:r>
    </w:p>
    <w:p w14:paraId="4F7A2ECE" w14:textId="77777777" w:rsidR="00E523C3" w:rsidRDefault="009F3611" w:rsidP="003718B4">
      <w:pPr>
        <w:pStyle w:val="ListParagraph"/>
        <w:numPr>
          <w:ilvl w:val="0"/>
          <w:numId w:val="26"/>
        </w:numPr>
        <w:spacing w:line="480" w:lineRule="auto"/>
        <w:contextualSpacing w:val="0"/>
        <w:textAlignment w:val="baseline"/>
      </w:pPr>
      <w:r>
        <w:t>W</w:t>
      </w:r>
      <w:r w:rsidR="003718B4">
        <w:t>e believe that this system will help make operations much smoother because all the information can be found in the same place.</w:t>
      </w:r>
    </w:p>
    <w:p w14:paraId="1D627160" w14:textId="77777777" w:rsidR="009F3611" w:rsidRDefault="009F3611" w:rsidP="003718B4">
      <w:pPr>
        <w:pStyle w:val="ListParagraph"/>
        <w:numPr>
          <w:ilvl w:val="0"/>
          <w:numId w:val="26"/>
        </w:numPr>
        <w:spacing w:line="480" w:lineRule="auto"/>
        <w:contextualSpacing w:val="0"/>
        <w:textAlignment w:val="baseline"/>
      </w:pPr>
      <w:r>
        <w:t xml:space="preserve">In the era of data driven decision making, it is really important for users to have updated data with associated information within the reach of citizens. </w:t>
      </w:r>
    </w:p>
    <w:p w14:paraId="64A42FDD" w14:textId="77777777" w:rsidR="004200A8" w:rsidRPr="002F73BD" w:rsidRDefault="004200A8" w:rsidP="004200A8">
      <w:pPr>
        <w:spacing w:line="480" w:lineRule="auto"/>
        <w:ind w:left="360"/>
        <w:contextualSpacing w:val="0"/>
        <w:textAlignment w:val="baseline"/>
      </w:pPr>
    </w:p>
    <w:p w14:paraId="09CD0FC6" w14:textId="77777777" w:rsidR="00D476F7" w:rsidRDefault="006C4DF1" w:rsidP="00D476F7">
      <w:pPr>
        <w:pStyle w:val="Heading1"/>
      </w:pPr>
      <w:bookmarkStart w:id="10" w:name="_Toc531007195"/>
      <w:r>
        <w:lastRenderedPageBreak/>
        <w:t>PROJECT MANAGEMENT PLAN</w:t>
      </w:r>
      <w:bookmarkEnd w:id="10"/>
    </w:p>
    <w:p w14:paraId="1AE2D448" w14:textId="77777777" w:rsidR="006C4DF1" w:rsidRDefault="006C4DF1" w:rsidP="006C4DF1">
      <w:pPr>
        <w:pStyle w:val="Heading2"/>
      </w:pPr>
      <w:bookmarkStart w:id="11" w:name="_Toc531007196"/>
      <w:r>
        <w:t>Work Plan</w:t>
      </w:r>
      <w:bookmarkEnd w:id="11"/>
    </w:p>
    <w:p w14:paraId="36CDB557" w14:textId="7E9E86A6" w:rsidR="00FA5B58" w:rsidRDefault="00E7605E" w:rsidP="00FA5B58">
      <w:pPr>
        <w:keepNext/>
      </w:pPr>
      <w:r>
        <w:rPr>
          <w:noProof/>
        </w:rPr>
        <w:drawing>
          <wp:inline distT="0" distB="0" distL="0" distR="0" wp14:anchorId="22A09D6A" wp14:editId="3DC8EBA2">
            <wp:extent cx="8104823" cy="2822592"/>
            <wp:effectExtent l="0" t="6985"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8120691" cy="2828118"/>
                    </a:xfrm>
                    <a:prstGeom prst="rect">
                      <a:avLst/>
                    </a:prstGeom>
                  </pic:spPr>
                </pic:pic>
              </a:graphicData>
            </a:graphic>
          </wp:inline>
        </w:drawing>
      </w:r>
    </w:p>
    <w:p w14:paraId="0AF68E39" w14:textId="1F4B4886" w:rsidR="00241C0B" w:rsidRDefault="00FA5B58" w:rsidP="00FA5B58">
      <w:pPr>
        <w:pStyle w:val="Caption"/>
      </w:pPr>
      <w:bookmarkStart w:id="12" w:name="_Toc531006607"/>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1</w:t>
      </w:r>
      <w:r w:rsidR="002428B4">
        <w:rPr>
          <w:noProof/>
        </w:rPr>
        <w:fldChar w:fldCharType="end"/>
      </w:r>
      <w:r>
        <w:t xml:space="preserve"> G</w:t>
      </w:r>
      <w:r w:rsidR="00BA34BD">
        <w:t>an</w:t>
      </w:r>
      <w:r>
        <w:t>tt Chart</w:t>
      </w:r>
      <w:bookmarkEnd w:id="12"/>
    </w:p>
    <w:p w14:paraId="3CDEF5D4" w14:textId="77777777" w:rsidR="009C73CB" w:rsidRDefault="009C73CB" w:rsidP="00241C0B"/>
    <w:p w14:paraId="5089A7F2" w14:textId="77777777" w:rsidR="009C73CB" w:rsidRDefault="009C73CB" w:rsidP="00241C0B">
      <w:r>
        <w:lastRenderedPageBreak/>
        <w:t>Activity Network Diagram</w:t>
      </w:r>
    </w:p>
    <w:p w14:paraId="73B4FCF0" w14:textId="74A47409" w:rsidR="001D5FF7" w:rsidRDefault="005C63E9" w:rsidP="001D5FF7">
      <w:pPr>
        <w:keepNext/>
      </w:pPr>
      <w:r>
        <w:rPr>
          <w:noProof/>
        </w:rPr>
        <w:drawing>
          <wp:inline distT="0" distB="0" distL="0" distR="0" wp14:anchorId="640481E4" wp14:editId="43CE110D">
            <wp:extent cx="7067550" cy="3313101"/>
            <wp:effectExtent l="0" t="8573"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7093287" cy="3325166"/>
                    </a:xfrm>
                    <a:prstGeom prst="rect">
                      <a:avLst/>
                    </a:prstGeom>
                  </pic:spPr>
                </pic:pic>
              </a:graphicData>
            </a:graphic>
          </wp:inline>
        </w:drawing>
      </w:r>
    </w:p>
    <w:p w14:paraId="4BFCD843" w14:textId="7C0A0172" w:rsidR="002F73BD" w:rsidRDefault="001D5FF7" w:rsidP="001D5FF7">
      <w:pPr>
        <w:pStyle w:val="Caption"/>
      </w:pPr>
      <w:bookmarkStart w:id="13" w:name="_Toc531006608"/>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2</w:t>
      </w:r>
      <w:r w:rsidR="002428B4">
        <w:rPr>
          <w:noProof/>
        </w:rPr>
        <w:fldChar w:fldCharType="end"/>
      </w:r>
      <w:r>
        <w:t xml:space="preserve"> Activity Network Diagram</w:t>
      </w:r>
      <w:bookmarkEnd w:id="13"/>
    </w:p>
    <w:p w14:paraId="3E016B04" w14:textId="221FC82D" w:rsidR="00853500" w:rsidRPr="00241C0B" w:rsidRDefault="001A5284" w:rsidP="00241C0B">
      <w:r>
        <w:rPr>
          <w:noProof/>
        </w:rPr>
        <w:lastRenderedPageBreak/>
        <w:drawing>
          <wp:inline distT="0" distB="0" distL="0" distR="0" wp14:anchorId="384F266A" wp14:editId="4F816F99">
            <wp:extent cx="5762625" cy="3800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2625" cy="3800475"/>
                    </a:xfrm>
                    <a:prstGeom prst="rect">
                      <a:avLst/>
                    </a:prstGeom>
                  </pic:spPr>
                </pic:pic>
              </a:graphicData>
            </a:graphic>
          </wp:inline>
        </w:drawing>
      </w:r>
      <w:bookmarkStart w:id="14" w:name="_GoBack"/>
      <w:bookmarkEnd w:id="14"/>
    </w:p>
    <w:p w14:paraId="577348C6" w14:textId="77777777" w:rsidR="006C4DF1" w:rsidRDefault="002254CB" w:rsidP="00E060E6">
      <w:pPr>
        <w:pStyle w:val="Heading2"/>
        <w:spacing w:line="480" w:lineRule="auto"/>
      </w:pPr>
      <w:bookmarkStart w:id="15" w:name="_Toc531007197"/>
      <w:r>
        <w:t>Size, Duration, Cost E</w:t>
      </w:r>
      <w:r w:rsidR="006C4DF1">
        <w:t>stimation</w:t>
      </w:r>
      <w:r w:rsidR="002F73BD">
        <w:t>:</w:t>
      </w:r>
      <w:bookmarkEnd w:id="15"/>
    </w:p>
    <w:p w14:paraId="4B2800A5" w14:textId="25917B27" w:rsidR="00212100" w:rsidRDefault="00212100" w:rsidP="008F691A">
      <w:pPr>
        <w:spacing w:line="480" w:lineRule="auto"/>
        <w:ind w:firstLine="720"/>
        <w:contextualSpacing w:val="0"/>
      </w:pPr>
      <w:r>
        <w:t xml:space="preserve">This platform is a data catalog of 14 different agencies located in the state of Arkansas. To be efficient in gathering all the information data in the same location to avoid redundancy, increase transparency to improve important decision making. </w:t>
      </w:r>
    </w:p>
    <w:p w14:paraId="18B192CF" w14:textId="04AC707A" w:rsidR="00212100" w:rsidRDefault="00212100" w:rsidP="008F691A">
      <w:pPr>
        <w:spacing w:line="480" w:lineRule="auto"/>
        <w:ind w:firstLine="720"/>
        <w:contextualSpacing w:val="0"/>
      </w:pPr>
      <w:r>
        <w:t xml:space="preserve">The system will be used by any users (member or non-members) and 14 different agencies. For part of the system to be used by the users, there are </w:t>
      </w:r>
      <w:r w:rsidR="0007303E">
        <w:t xml:space="preserve">6 </w:t>
      </w:r>
      <w:r w:rsidR="00634D7B">
        <w:t>i</w:t>
      </w:r>
      <w:r>
        <w:t>nputs screens needed (</w:t>
      </w:r>
      <w:r w:rsidR="00634D7B">
        <w:t>C</w:t>
      </w:r>
      <w:r>
        <w:t xml:space="preserve">reate an </w:t>
      </w:r>
      <w:r w:rsidR="00634D7B">
        <w:t>A</w:t>
      </w:r>
      <w:r>
        <w:t xml:space="preserve">ccount, </w:t>
      </w:r>
      <w:r w:rsidR="00634D7B">
        <w:t>L</w:t>
      </w:r>
      <w:r>
        <w:t xml:space="preserve">ogin to </w:t>
      </w:r>
      <w:r w:rsidR="00634D7B">
        <w:t>P</w:t>
      </w:r>
      <w:r>
        <w:t xml:space="preserve">latform, </w:t>
      </w:r>
      <w:r w:rsidR="00634D7B">
        <w:t>R</w:t>
      </w:r>
      <w:r>
        <w:t xml:space="preserve">equest </w:t>
      </w:r>
      <w:r w:rsidR="00634D7B">
        <w:t>M</w:t>
      </w:r>
      <w:r>
        <w:t xml:space="preserve">embership </w:t>
      </w:r>
      <w:r w:rsidR="00634D7B">
        <w:t>T</w:t>
      </w:r>
      <w:r>
        <w:t xml:space="preserve">ype, </w:t>
      </w:r>
      <w:r w:rsidR="00DE2F11">
        <w:t>R</w:t>
      </w:r>
      <w:r>
        <w:t xml:space="preserve">equest </w:t>
      </w:r>
      <w:r w:rsidR="00DE2F11">
        <w:t>D</w:t>
      </w:r>
      <w:r>
        <w:t xml:space="preserve">ata </w:t>
      </w:r>
      <w:r w:rsidR="00DE2F11">
        <w:t>D</w:t>
      </w:r>
      <w:r>
        <w:t xml:space="preserve">ownload, </w:t>
      </w:r>
      <w:r w:rsidR="00DE2F11">
        <w:t>S</w:t>
      </w:r>
      <w:r>
        <w:t xml:space="preserve">earch for </w:t>
      </w:r>
      <w:r w:rsidR="001E1456">
        <w:t>D</w:t>
      </w:r>
      <w:r>
        <w:t xml:space="preserve">ata, </w:t>
      </w:r>
      <w:r w:rsidR="001E1456">
        <w:t>F</w:t>
      </w:r>
      <w:r>
        <w:t xml:space="preserve">ilter </w:t>
      </w:r>
      <w:r w:rsidR="001E1456">
        <w:t>D</w:t>
      </w:r>
      <w:r>
        <w:t xml:space="preserve">ata </w:t>
      </w:r>
      <w:r w:rsidR="001E1456">
        <w:t>S</w:t>
      </w:r>
      <w:r>
        <w:t xml:space="preserve">earch);  4 outputs screens (Members Account Information, Data </w:t>
      </w:r>
      <w:r w:rsidR="001E1456">
        <w:t>F</w:t>
      </w:r>
      <w:r>
        <w:t xml:space="preserve">ile Homepage, Data Searched Information, Dataset Downloaded Information); 3 main queries (Datasets Search, Dataset Downloads, Dataset Filtered), one file (Datasets Downloads); 2 program interfaces (Data Center, Members’ Profile Information). The complexities of all these elements were evaluated as low. </w:t>
      </w:r>
    </w:p>
    <w:p w14:paraId="65374E5B" w14:textId="36259815" w:rsidR="00212100" w:rsidRDefault="00212100" w:rsidP="008F691A">
      <w:pPr>
        <w:spacing w:line="480" w:lineRule="auto"/>
        <w:ind w:firstLine="720"/>
        <w:contextualSpacing w:val="0"/>
      </w:pPr>
      <w:r>
        <w:lastRenderedPageBreak/>
        <w:t>For the part of the system that used by the admin and agencies (14 state departments), 3 input ( Dataset Uploads, Forget Password Page, A</w:t>
      </w:r>
      <w:r w:rsidR="0029603B">
        <w:t>n</w:t>
      </w:r>
      <w:r>
        <w:t>swer Security Question),</w:t>
      </w:r>
      <w:r w:rsidR="00D46054">
        <w:t xml:space="preserve"> </w:t>
      </w:r>
      <w:r>
        <w:t xml:space="preserve">3 outputs (Members Registration Confirmation, Result &amp; Search </w:t>
      </w:r>
      <w:r w:rsidR="00D46054">
        <w:t>I</w:t>
      </w:r>
      <w:r>
        <w:t>nformation, Print Reports), 6 queries (C</w:t>
      </w:r>
      <w:r w:rsidR="00D46054">
        <w:t>h</w:t>
      </w:r>
      <w:r>
        <w:t>eck Database Storage,</w:t>
      </w:r>
      <w:r w:rsidR="00D46054">
        <w:t xml:space="preserve"> </w:t>
      </w:r>
      <w:r>
        <w:t xml:space="preserve">Valid Members Information, Valid Membership Type, View Members </w:t>
      </w:r>
      <w:r w:rsidR="006448DC">
        <w:t>I</w:t>
      </w:r>
      <w:r>
        <w:t xml:space="preserve">nformation, Upload </w:t>
      </w:r>
      <w:r w:rsidR="006448DC">
        <w:t>D</w:t>
      </w:r>
      <w:r>
        <w:t xml:space="preserve">atasets, Print Data Download List), 1 file (Upload </w:t>
      </w:r>
      <w:r w:rsidR="006448DC">
        <w:t>D</w:t>
      </w:r>
      <w:r>
        <w:t xml:space="preserve">ataset), and no additional interface program. The complexities of all these elements were evaluated as low. </w:t>
      </w:r>
    </w:p>
    <w:p w14:paraId="15C5F811" w14:textId="1E393B70" w:rsidR="00212100" w:rsidRDefault="00212100" w:rsidP="008F691A">
      <w:pPr>
        <w:spacing w:line="480" w:lineRule="auto"/>
        <w:ind w:firstLine="720"/>
        <w:contextualSpacing w:val="0"/>
      </w:pPr>
      <w:r>
        <w:t xml:space="preserve">The project would use a combination of 60% function point would be </w:t>
      </w:r>
      <w:r w:rsidR="001061CE">
        <w:t>Java</w:t>
      </w:r>
      <w:r>
        <w:t xml:space="preserve"> and 40% would be SQL. The project is considered organic mode.</w:t>
      </w:r>
    </w:p>
    <w:p w14:paraId="66CA5314" w14:textId="77777777" w:rsidR="00212100" w:rsidRDefault="00212100" w:rsidP="00BC57C6">
      <w:pPr>
        <w:spacing w:line="480" w:lineRule="auto"/>
        <w:contextualSpacing w:val="0"/>
      </w:pPr>
    </w:p>
    <w:p w14:paraId="7AE21B3A" w14:textId="77777777" w:rsidR="00212100" w:rsidRPr="0029603B" w:rsidRDefault="00212100" w:rsidP="00BC57C6">
      <w:pPr>
        <w:spacing w:line="480" w:lineRule="auto"/>
        <w:contextualSpacing w:val="0"/>
        <w:rPr>
          <w:b/>
          <w:u w:val="single"/>
        </w:rPr>
      </w:pPr>
      <w:r w:rsidRPr="0029603B">
        <w:rPr>
          <w:b/>
          <w:u w:val="single"/>
        </w:rPr>
        <w:t>Legends:</w:t>
      </w:r>
    </w:p>
    <w:p w14:paraId="4F3B6EAA" w14:textId="77777777" w:rsidR="00212100" w:rsidRDefault="00212100" w:rsidP="00BC57C6">
      <w:pPr>
        <w:spacing w:line="480" w:lineRule="auto"/>
        <w:contextualSpacing w:val="0"/>
      </w:pPr>
      <w:bookmarkStart w:id="16" w:name="_Hlk530494851"/>
      <w:r w:rsidRPr="0029603B">
        <w:rPr>
          <w:b/>
        </w:rPr>
        <w:t>Users:</w:t>
      </w:r>
      <w:r>
        <w:t xml:space="preserve"> Any citizen who can view data.</w:t>
      </w:r>
    </w:p>
    <w:p w14:paraId="36114D7E" w14:textId="77777777" w:rsidR="00212100" w:rsidRDefault="00212100" w:rsidP="00BC57C6">
      <w:pPr>
        <w:spacing w:line="480" w:lineRule="auto"/>
        <w:contextualSpacing w:val="0"/>
      </w:pPr>
      <w:r w:rsidRPr="0029603B">
        <w:rPr>
          <w:b/>
        </w:rPr>
        <w:t>Non-Members:</w:t>
      </w:r>
      <w:r>
        <w:t xml:space="preserve"> Any user that view data but not able to download data.</w:t>
      </w:r>
    </w:p>
    <w:p w14:paraId="50D6BD87" w14:textId="77777777" w:rsidR="00212100" w:rsidRDefault="00212100" w:rsidP="00BC57C6">
      <w:pPr>
        <w:spacing w:line="480" w:lineRule="auto"/>
        <w:contextualSpacing w:val="0"/>
      </w:pPr>
      <w:r w:rsidRPr="0029603B">
        <w:rPr>
          <w:b/>
        </w:rPr>
        <w:t>Members:</w:t>
      </w:r>
      <w:r>
        <w:t xml:space="preserve"> Any user that sign up for an account to download data includes authorized member and non-authorized member.</w:t>
      </w:r>
    </w:p>
    <w:p w14:paraId="5931CD51" w14:textId="7AC71FCD" w:rsidR="00212100" w:rsidRDefault="00212100" w:rsidP="00BC57C6">
      <w:pPr>
        <w:spacing w:line="480" w:lineRule="auto"/>
        <w:contextualSpacing w:val="0"/>
      </w:pPr>
      <w:r w:rsidRPr="0029603B">
        <w:rPr>
          <w:b/>
        </w:rPr>
        <w:t>Agencies:</w:t>
      </w:r>
      <w:r>
        <w:t xml:space="preserve"> The 14 </w:t>
      </w:r>
      <w:r w:rsidR="00C51846">
        <w:t>a</w:t>
      </w:r>
      <w:r>
        <w:t>gencies that holds an authority to upload datasets.</w:t>
      </w:r>
    </w:p>
    <w:p w14:paraId="669E7E21" w14:textId="4B4F3178" w:rsidR="00212100" w:rsidRDefault="00212100" w:rsidP="00BC57C6">
      <w:pPr>
        <w:spacing w:line="480" w:lineRule="auto"/>
        <w:contextualSpacing w:val="0"/>
      </w:pPr>
      <w:r w:rsidRPr="0029603B">
        <w:rPr>
          <w:b/>
        </w:rPr>
        <w:t>Admins:</w:t>
      </w:r>
      <w:r>
        <w:t xml:space="preserve"> Administrative that hold the authority to create </w:t>
      </w:r>
      <w:r w:rsidR="00926B87">
        <w:t>a</w:t>
      </w:r>
      <w:r>
        <w:t>gencies account and authorize members’ type.</w:t>
      </w:r>
    </w:p>
    <w:bookmarkEnd w:id="16"/>
    <w:p w14:paraId="6959B2CB" w14:textId="77777777" w:rsidR="00212100" w:rsidRDefault="00212100" w:rsidP="00BC57C6">
      <w:pPr>
        <w:spacing w:line="480" w:lineRule="auto"/>
        <w:contextualSpacing w:val="0"/>
      </w:pPr>
    </w:p>
    <w:p w14:paraId="312D0AC9" w14:textId="77777777" w:rsidR="00212100" w:rsidRPr="0029603B" w:rsidRDefault="00212100" w:rsidP="00BC57C6">
      <w:pPr>
        <w:spacing w:line="480" w:lineRule="auto"/>
        <w:contextualSpacing w:val="0"/>
        <w:rPr>
          <w:b/>
        </w:rPr>
      </w:pPr>
      <w:r w:rsidRPr="0029603B">
        <w:rPr>
          <w:b/>
        </w:rPr>
        <w:t>Input: 9</w:t>
      </w:r>
    </w:p>
    <w:p w14:paraId="28039038" w14:textId="15D4B934" w:rsidR="00212100" w:rsidRDefault="00212100" w:rsidP="00BC57C6">
      <w:pPr>
        <w:spacing w:line="480" w:lineRule="auto"/>
        <w:contextualSpacing w:val="0"/>
      </w:pPr>
      <w:r>
        <w:t xml:space="preserve">(Members): Members </w:t>
      </w:r>
      <w:r w:rsidR="001061CE">
        <w:t>A</w:t>
      </w:r>
      <w:r>
        <w:t xml:space="preserve">ccount </w:t>
      </w:r>
      <w:r w:rsidR="001061CE">
        <w:t>L</w:t>
      </w:r>
      <w:r>
        <w:t xml:space="preserve">ogin, New Member Register, Request Membership Type, Request Data Download, Data Search, Data Filter </w:t>
      </w:r>
    </w:p>
    <w:p w14:paraId="2BC08DF6" w14:textId="77777777" w:rsidR="00212100" w:rsidRDefault="00212100" w:rsidP="00BC57C6">
      <w:pPr>
        <w:spacing w:line="480" w:lineRule="auto"/>
        <w:contextualSpacing w:val="0"/>
      </w:pPr>
      <w:r>
        <w:t>(Agencies): Dataset Uploads, Forget Password Page, Answer Security Question</w:t>
      </w:r>
    </w:p>
    <w:p w14:paraId="1512D323" w14:textId="77777777" w:rsidR="00212100" w:rsidRPr="0029603B" w:rsidRDefault="00212100" w:rsidP="00BC57C6">
      <w:pPr>
        <w:spacing w:line="480" w:lineRule="auto"/>
        <w:contextualSpacing w:val="0"/>
        <w:rPr>
          <w:b/>
        </w:rPr>
      </w:pPr>
      <w:r w:rsidRPr="0029603B">
        <w:rPr>
          <w:b/>
        </w:rPr>
        <w:t>Outputs: 7</w:t>
      </w:r>
    </w:p>
    <w:p w14:paraId="0E3AA51C" w14:textId="3F2F0960" w:rsidR="00212100" w:rsidRDefault="00212100" w:rsidP="00BC57C6">
      <w:pPr>
        <w:spacing w:line="480" w:lineRule="auto"/>
        <w:contextualSpacing w:val="0"/>
      </w:pPr>
      <w:r>
        <w:t xml:space="preserve">(Members): Member's’ </w:t>
      </w:r>
      <w:r w:rsidR="0018646E">
        <w:t>A</w:t>
      </w:r>
      <w:r>
        <w:t xml:space="preserve">ccount </w:t>
      </w:r>
      <w:r w:rsidR="0018646E">
        <w:t>H</w:t>
      </w:r>
      <w:r>
        <w:t xml:space="preserve">omepage, Data File Homepage, Data </w:t>
      </w:r>
      <w:r w:rsidR="0018646E">
        <w:t>S</w:t>
      </w:r>
      <w:r>
        <w:t>earched Information, Data Downloaded Information</w:t>
      </w:r>
    </w:p>
    <w:p w14:paraId="7ADCC9E8" w14:textId="77777777" w:rsidR="00212100" w:rsidRDefault="00212100" w:rsidP="00BC57C6">
      <w:pPr>
        <w:spacing w:line="480" w:lineRule="auto"/>
        <w:contextualSpacing w:val="0"/>
      </w:pPr>
      <w:r>
        <w:lastRenderedPageBreak/>
        <w:t>(Admins): Data Upload Notification, Result &amp; Search Information, Print Reports</w:t>
      </w:r>
    </w:p>
    <w:p w14:paraId="033AC5F7" w14:textId="77777777" w:rsidR="00212100" w:rsidRPr="0029603B" w:rsidRDefault="00212100" w:rsidP="00BC57C6">
      <w:pPr>
        <w:spacing w:line="480" w:lineRule="auto"/>
        <w:contextualSpacing w:val="0"/>
        <w:rPr>
          <w:b/>
        </w:rPr>
      </w:pPr>
      <w:r w:rsidRPr="0029603B">
        <w:rPr>
          <w:b/>
        </w:rPr>
        <w:t>Queries: 9</w:t>
      </w:r>
    </w:p>
    <w:p w14:paraId="00C951CD" w14:textId="77777777" w:rsidR="00212100" w:rsidRDefault="00212100" w:rsidP="00BC57C6">
      <w:pPr>
        <w:spacing w:line="480" w:lineRule="auto"/>
        <w:contextualSpacing w:val="0"/>
      </w:pPr>
      <w:r>
        <w:t>(Members): Search Datasets, Download Dataset, Sort Dataset by Categories</w:t>
      </w:r>
    </w:p>
    <w:p w14:paraId="4653DA60" w14:textId="327F0AF0" w:rsidR="00212100" w:rsidRDefault="00212100" w:rsidP="00BC57C6">
      <w:pPr>
        <w:spacing w:line="480" w:lineRule="auto"/>
        <w:contextualSpacing w:val="0"/>
      </w:pPr>
      <w:r>
        <w:t>(Admins): Check Database Storage,</w:t>
      </w:r>
      <w:r w:rsidR="004F3854">
        <w:t xml:space="preserve"> </w:t>
      </w:r>
      <w:r>
        <w:t xml:space="preserve">Valid </w:t>
      </w:r>
      <w:r w:rsidR="002F70A3">
        <w:t>M</w:t>
      </w:r>
      <w:r>
        <w:t xml:space="preserve">embers </w:t>
      </w:r>
      <w:r w:rsidR="002F70A3">
        <w:t>I</w:t>
      </w:r>
      <w:r>
        <w:t xml:space="preserve">nformation, Valid Membership Type, View Members </w:t>
      </w:r>
      <w:r w:rsidR="002F70A3">
        <w:t>I</w:t>
      </w:r>
      <w:r>
        <w:t xml:space="preserve">nformation, Upload </w:t>
      </w:r>
      <w:r w:rsidR="002F70A3">
        <w:t>D</w:t>
      </w:r>
      <w:r>
        <w:t>atasets, Print Data Download List</w:t>
      </w:r>
    </w:p>
    <w:p w14:paraId="19ED687E" w14:textId="77777777" w:rsidR="00212100" w:rsidRPr="0029603B" w:rsidRDefault="00212100" w:rsidP="00BC57C6">
      <w:pPr>
        <w:spacing w:line="480" w:lineRule="auto"/>
        <w:contextualSpacing w:val="0"/>
        <w:rPr>
          <w:b/>
        </w:rPr>
      </w:pPr>
      <w:r w:rsidRPr="0029603B">
        <w:rPr>
          <w:b/>
        </w:rPr>
        <w:t>Files: 2</w:t>
      </w:r>
    </w:p>
    <w:p w14:paraId="43CE656B" w14:textId="77777777" w:rsidR="00212100" w:rsidRDefault="00212100" w:rsidP="00BC57C6">
      <w:pPr>
        <w:spacing w:line="480" w:lineRule="auto"/>
        <w:contextualSpacing w:val="0"/>
      </w:pPr>
      <w:r>
        <w:t>(Members): Download Datasets</w:t>
      </w:r>
    </w:p>
    <w:p w14:paraId="601583D3" w14:textId="77777777" w:rsidR="00212100" w:rsidRDefault="00212100" w:rsidP="00BC57C6">
      <w:pPr>
        <w:spacing w:line="480" w:lineRule="auto"/>
        <w:contextualSpacing w:val="0"/>
      </w:pPr>
      <w:r>
        <w:t>(Agencies): Upload Datasets</w:t>
      </w:r>
    </w:p>
    <w:p w14:paraId="346F1A35" w14:textId="77777777" w:rsidR="00212100" w:rsidRDefault="00212100" w:rsidP="00BC57C6">
      <w:pPr>
        <w:spacing w:line="480" w:lineRule="auto"/>
        <w:contextualSpacing w:val="0"/>
      </w:pPr>
      <w:r w:rsidRPr="0029603B">
        <w:rPr>
          <w:b/>
        </w:rPr>
        <w:t>Interfaces: 2</w:t>
      </w:r>
      <w:r>
        <w:t xml:space="preserve"> Data Storage, Account List</w:t>
      </w:r>
    </w:p>
    <w:p w14:paraId="254D33F4" w14:textId="77777777" w:rsidR="0006099F" w:rsidRPr="0006099F" w:rsidRDefault="0006099F" w:rsidP="007F73C7">
      <w:pPr>
        <w:contextualSpacing w:val="0"/>
        <w:rPr>
          <w:rFonts w:ascii="Times New Roman" w:eastAsia="Times New Roman" w:hAnsi="Times New Roman" w:cs="Times New Roman"/>
          <w:color w:val="auto"/>
          <w:szCs w:val="24"/>
          <w:lang w:eastAsia="en-US"/>
        </w:rPr>
      </w:pPr>
    </w:p>
    <w:p w14:paraId="1DCEE32C" w14:textId="77777777" w:rsidR="0006099F" w:rsidRPr="0029603B" w:rsidRDefault="0006099F" w:rsidP="0029603B">
      <w:pPr>
        <w:contextualSpacing w:val="0"/>
        <w:rPr>
          <w:b/>
        </w:rPr>
      </w:pPr>
      <w:r w:rsidRPr="0029603B">
        <w:rPr>
          <w:b/>
        </w:rPr>
        <w:t>Function Point Calculation:</w:t>
      </w:r>
    </w:p>
    <w:tbl>
      <w:tblPr>
        <w:tblStyle w:val="MediumList1-Accent1"/>
        <w:tblW w:w="9360" w:type="dxa"/>
        <w:tblLook w:val="04A0" w:firstRow="1" w:lastRow="0" w:firstColumn="1" w:lastColumn="0" w:noHBand="0" w:noVBand="1"/>
      </w:tblPr>
      <w:tblGrid>
        <w:gridCol w:w="2914"/>
        <w:gridCol w:w="4805"/>
        <w:gridCol w:w="1641"/>
      </w:tblGrid>
      <w:tr w:rsidR="0006099F" w:rsidRPr="0006099F" w14:paraId="3C4F41A3" w14:textId="77777777" w:rsidTr="007F73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373737" w:themeFill="accent1" w:themeFillShade="80"/>
            <w:hideMark/>
          </w:tcPr>
          <w:p w14:paraId="24EDC60F" w14:textId="77777777" w:rsidR="0006099F" w:rsidRPr="007F73C7" w:rsidRDefault="0006099F" w:rsidP="0006099F">
            <w:pPr>
              <w:spacing w:line="240" w:lineRule="auto"/>
              <w:contextualSpacing w:val="0"/>
              <w:jc w:val="center"/>
              <w:rPr>
                <w:rFonts w:ascii="Times New Roman" w:eastAsia="Times New Roman" w:hAnsi="Times New Roman" w:cs="Times New Roman"/>
                <w:color w:val="FFFFFF" w:themeColor="background1"/>
                <w:szCs w:val="24"/>
                <w:lang w:eastAsia="en-US"/>
              </w:rPr>
            </w:pPr>
            <w:r w:rsidRPr="007F73C7">
              <w:rPr>
                <w:rFonts w:ascii="Arial" w:eastAsia="Times New Roman" w:hAnsi="Arial" w:cs="Arial"/>
                <w:b w:val="0"/>
                <w:bCs w:val="0"/>
                <w:color w:val="FFFFFF" w:themeColor="background1"/>
                <w:sz w:val="22"/>
                <w:szCs w:val="22"/>
                <w:lang w:eastAsia="en-US"/>
              </w:rPr>
              <w:t>Description</w:t>
            </w:r>
          </w:p>
        </w:tc>
        <w:tc>
          <w:tcPr>
            <w:tcW w:w="0" w:type="auto"/>
            <w:shd w:val="clear" w:color="auto" w:fill="373737" w:themeFill="accent1" w:themeFillShade="80"/>
            <w:hideMark/>
          </w:tcPr>
          <w:p w14:paraId="50D3F455" w14:textId="77777777" w:rsidR="0006099F" w:rsidRPr="007F73C7" w:rsidRDefault="0006099F" w:rsidP="0006099F">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lang w:eastAsia="en-US"/>
              </w:rPr>
            </w:pPr>
            <w:r w:rsidRPr="007F73C7">
              <w:rPr>
                <w:rFonts w:ascii="Arial" w:eastAsia="Times New Roman" w:hAnsi="Arial" w:cs="Arial"/>
                <w:b/>
                <w:bCs/>
                <w:color w:val="FFFFFF" w:themeColor="background1"/>
                <w:sz w:val="22"/>
                <w:szCs w:val="22"/>
                <w:lang w:eastAsia="en-US"/>
              </w:rPr>
              <w:t>Complexity ( Low )</w:t>
            </w:r>
          </w:p>
        </w:tc>
        <w:tc>
          <w:tcPr>
            <w:tcW w:w="0" w:type="auto"/>
            <w:shd w:val="clear" w:color="auto" w:fill="373737" w:themeFill="accent1" w:themeFillShade="80"/>
            <w:hideMark/>
          </w:tcPr>
          <w:p w14:paraId="6E513446" w14:textId="77777777" w:rsidR="0006099F" w:rsidRPr="007F73C7" w:rsidRDefault="0006099F" w:rsidP="0006099F">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FFFFFF" w:themeColor="background1"/>
                <w:szCs w:val="24"/>
                <w:lang w:eastAsia="en-US"/>
              </w:rPr>
            </w:pPr>
            <w:r w:rsidRPr="007F73C7">
              <w:rPr>
                <w:rFonts w:ascii="Arial" w:eastAsia="Times New Roman" w:hAnsi="Arial" w:cs="Arial"/>
                <w:b/>
                <w:bCs/>
                <w:color w:val="FFFFFF" w:themeColor="background1"/>
                <w:sz w:val="22"/>
                <w:szCs w:val="22"/>
                <w:lang w:eastAsia="en-US"/>
              </w:rPr>
              <w:t xml:space="preserve">Total </w:t>
            </w:r>
          </w:p>
        </w:tc>
      </w:tr>
      <w:tr w:rsidR="0006099F" w:rsidRPr="0006099F" w14:paraId="7463F764" w14:textId="77777777" w:rsidTr="007F7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5ECBF" w14:textId="77777777" w:rsidR="0006099F" w:rsidRPr="0006099F" w:rsidRDefault="0006099F" w:rsidP="0006099F">
            <w:pPr>
              <w:spacing w:line="240" w:lineRule="auto"/>
              <w:contextualSpacing w:val="0"/>
              <w:jc w:val="center"/>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Inputs</w:t>
            </w:r>
          </w:p>
        </w:tc>
        <w:tc>
          <w:tcPr>
            <w:tcW w:w="0" w:type="auto"/>
            <w:hideMark/>
          </w:tcPr>
          <w:p w14:paraId="5DA82FC1"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9 X 3</w:t>
            </w:r>
          </w:p>
        </w:tc>
        <w:tc>
          <w:tcPr>
            <w:tcW w:w="0" w:type="auto"/>
            <w:hideMark/>
          </w:tcPr>
          <w:p w14:paraId="183CED30"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27</w:t>
            </w:r>
          </w:p>
        </w:tc>
      </w:tr>
      <w:tr w:rsidR="0006099F" w:rsidRPr="0006099F" w14:paraId="30FCF987" w14:textId="77777777" w:rsidTr="007F73C7">
        <w:tc>
          <w:tcPr>
            <w:cnfStyle w:val="001000000000" w:firstRow="0" w:lastRow="0" w:firstColumn="1" w:lastColumn="0" w:oddVBand="0" w:evenVBand="0" w:oddHBand="0" w:evenHBand="0" w:firstRowFirstColumn="0" w:firstRowLastColumn="0" w:lastRowFirstColumn="0" w:lastRowLastColumn="0"/>
            <w:tcW w:w="0" w:type="auto"/>
            <w:hideMark/>
          </w:tcPr>
          <w:p w14:paraId="3A16B6EF" w14:textId="77777777" w:rsidR="0006099F" w:rsidRPr="0006099F" w:rsidRDefault="0006099F" w:rsidP="0006099F">
            <w:pPr>
              <w:spacing w:line="240" w:lineRule="auto"/>
              <w:contextualSpacing w:val="0"/>
              <w:jc w:val="center"/>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Outputs</w:t>
            </w:r>
          </w:p>
        </w:tc>
        <w:tc>
          <w:tcPr>
            <w:tcW w:w="0" w:type="auto"/>
            <w:hideMark/>
          </w:tcPr>
          <w:p w14:paraId="1474AF31"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7 X 4</w:t>
            </w:r>
          </w:p>
        </w:tc>
        <w:tc>
          <w:tcPr>
            <w:tcW w:w="0" w:type="auto"/>
            <w:hideMark/>
          </w:tcPr>
          <w:p w14:paraId="5B719F66"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28</w:t>
            </w:r>
          </w:p>
        </w:tc>
      </w:tr>
      <w:tr w:rsidR="0006099F" w:rsidRPr="0006099F" w14:paraId="4F0A6C34" w14:textId="77777777" w:rsidTr="007F7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FD71FA" w14:textId="77777777" w:rsidR="0006099F" w:rsidRPr="0006099F" w:rsidRDefault="0006099F" w:rsidP="0006099F">
            <w:pPr>
              <w:spacing w:line="240" w:lineRule="auto"/>
              <w:contextualSpacing w:val="0"/>
              <w:jc w:val="center"/>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Queries</w:t>
            </w:r>
          </w:p>
        </w:tc>
        <w:tc>
          <w:tcPr>
            <w:tcW w:w="0" w:type="auto"/>
            <w:hideMark/>
          </w:tcPr>
          <w:p w14:paraId="5D0A7E07"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9 X 3</w:t>
            </w:r>
          </w:p>
        </w:tc>
        <w:tc>
          <w:tcPr>
            <w:tcW w:w="0" w:type="auto"/>
            <w:hideMark/>
          </w:tcPr>
          <w:p w14:paraId="7691B645"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27</w:t>
            </w:r>
          </w:p>
        </w:tc>
      </w:tr>
      <w:tr w:rsidR="0006099F" w:rsidRPr="0006099F" w14:paraId="04BFA3CA" w14:textId="77777777" w:rsidTr="007F73C7">
        <w:tc>
          <w:tcPr>
            <w:cnfStyle w:val="001000000000" w:firstRow="0" w:lastRow="0" w:firstColumn="1" w:lastColumn="0" w:oddVBand="0" w:evenVBand="0" w:oddHBand="0" w:evenHBand="0" w:firstRowFirstColumn="0" w:firstRowLastColumn="0" w:lastRowFirstColumn="0" w:lastRowLastColumn="0"/>
            <w:tcW w:w="0" w:type="auto"/>
            <w:hideMark/>
          </w:tcPr>
          <w:p w14:paraId="5DE5D989" w14:textId="77777777" w:rsidR="0006099F" w:rsidRPr="0006099F" w:rsidRDefault="0006099F" w:rsidP="0006099F">
            <w:pPr>
              <w:spacing w:line="240" w:lineRule="auto"/>
              <w:contextualSpacing w:val="0"/>
              <w:jc w:val="center"/>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Files</w:t>
            </w:r>
          </w:p>
        </w:tc>
        <w:tc>
          <w:tcPr>
            <w:tcW w:w="0" w:type="auto"/>
            <w:hideMark/>
          </w:tcPr>
          <w:p w14:paraId="55D74405"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2  X 7</w:t>
            </w:r>
          </w:p>
        </w:tc>
        <w:tc>
          <w:tcPr>
            <w:tcW w:w="0" w:type="auto"/>
            <w:hideMark/>
          </w:tcPr>
          <w:p w14:paraId="3E595932"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14</w:t>
            </w:r>
          </w:p>
        </w:tc>
      </w:tr>
      <w:tr w:rsidR="0006099F" w:rsidRPr="0006099F" w14:paraId="28C47921" w14:textId="77777777" w:rsidTr="007F7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B40F1" w14:textId="77777777" w:rsidR="0006099F" w:rsidRPr="0006099F" w:rsidRDefault="0006099F" w:rsidP="0006099F">
            <w:pPr>
              <w:spacing w:line="240" w:lineRule="auto"/>
              <w:contextualSpacing w:val="0"/>
              <w:jc w:val="center"/>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Interfaces</w:t>
            </w:r>
          </w:p>
        </w:tc>
        <w:tc>
          <w:tcPr>
            <w:tcW w:w="0" w:type="auto"/>
            <w:hideMark/>
          </w:tcPr>
          <w:p w14:paraId="2FF73F1C"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2  X 5</w:t>
            </w:r>
          </w:p>
        </w:tc>
        <w:tc>
          <w:tcPr>
            <w:tcW w:w="0" w:type="auto"/>
            <w:hideMark/>
          </w:tcPr>
          <w:p w14:paraId="3B3CDBAE"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10</w:t>
            </w:r>
          </w:p>
        </w:tc>
      </w:tr>
    </w:tbl>
    <w:p w14:paraId="1467B571"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p>
    <w:p w14:paraId="69A86A58" w14:textId="77777777" w:rsidR="00EE70A8" w:rsidRDefault="0006099F" w:rsidP="0029603B">
      <w:pPr>
        <w:contextualSpacing w:val="0"/>
        <w:rPr>
          <w:b/>
        </w:rPr>
      </w:pPr>
      <w:r w:rsidRPr="0029603B">
        <w:rPr>
          <w:b/>
        </w:rPr>
        <w:t>Total Unadjusted Function Points (TUFP): 106</w:t>
      </w:r>
    </w:p>
    <w:p w14:paraId="7D0497F1" w14:textId="77777777" w:rsidR="0029603B" w:rsidRPr="0029603B" w:rsidRDefault="0029603B" w:rsidP="0029603B">
      <w:pPr>
        <w:contextualSpacing w:val="0"/>
        <w:rPr>
          <w:b/>
        </w:rPr>
      </w:pPr>
    </w:p>
    <w:p w14:paraId="344600EC" w14:textId="77777777" w:rsidR="0006099F" w:rsidRPr="0029603B" w:rsidRDefault="0006099F" w:rsidP="0029603B">
      <w:pPr>
        <w:contextualSpacing w:val="0"/>
        <w:rPr>
          <w:b/>
        </w:rPr>
      </w:pPr>
      <w:r w:rsidRPr="0029603B">
        <w:rPr>
          <w:b/>
        </w:rPr>
        <w:t>Project Complexity:</w:t>
      </w:r>
    </w:p>
    <w:p w14:paraId="7C9E27AF" w14:textId="77777777" w:rsidR="0006099F" w:rsidRPr="00EE70A8" w:rsidRDefault="0006099F" w:rsidP="0029603B">
      <w:pPr>
        <w:contextualSpacing w:val="0"/>
      </w:pPr>
      <w:r w:rsidRPr="00EE70A8">
        <w:t>(0: No Influence, 1: Incidental, 2: Moderate, 3: Average, 4: Significant, 5: Essential)</w:t>
      </w:r>
    </w:p>
    <w:p w14:paraId="5A656F7D" w14:textId="77777777" w:rsidR="0006099F" w:rsidRPr="00EE70A8" w:rsidRDefault="0006099F" w:rsidP="0029603B">
      <w:pPr>
        <w:contextualSpacing w:val="0"/>
      </w:pPr>
    </w:p>
    <w:tbl>
      <w:tblPr>
        <w:tblStyle w:val="MediumList1-Accent1"/>
        <w:tblW w:w="9360" w:type="dxa"/>
        <w:tblLook w:val="04A0" w:firstRow="1" w:lastRow="0" w:firstColumn="1" w:lastColumn="0" w:noHBand="0" w:noVBand="1"/>
      </w:tblPr>
      <w:tblGrid>
        <w:gridCol w:w="7418"/>
        <w:gridCol w:w="1942"/>
      </w:tblGrid>
      <w:tr w:rsidR="0006099F" w:rsidRPr="0006099F" w14:paraId="69164C43" w14:textId="77777777" w:rsidTr="00EE7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373737" w:themeFill="accent1" w:themeFillShade="80"/>
            <w:hideMark/>
          </w:tcPr>
          <w:p w14:paraId="007305A0" w14:textId="77777777" w:rsidR="0006099F" w:rsidRPr="00EE70A8" w:rsidRDefault="0006099F" w:rsidP="0006099F">
            <w:pPr>
              <w:spacing w:line="240" w:lineRule="auto"/>
              <w:contextualSpacing w:val="0"/>
              <w:jc w:val="center"/>
              <w:rPr>
                <w:rFonts w:ascii="Times New Roman" w:eastAsia="Times New Roman" w:hAnsi="Times New Roman" w:cs="Times New Roman"/>
                <w:color w:val="FFFFFF" w:themeColor="background1"/>
                <w:szCs w:val="24"/>
                <w:lang w:eastAsia="en-US"/>
              </w:rPr>
            </w:pPr>
            <w:r w:rsidRPr="00EE70A8">
              <w:rPr>
                <w:rFonts w:ascii="Arial" w:eastAsia="Times New Roman" w:hAnsi="Arial" w:cs="Arial"/>
                <w:bCs w:val="0"/>
                <w:color w:val="FFFFFF" w:themeColor="background1"/>
                <w:sz w:val="22"/>
                <w:szCs w:val="22"/>
                <w:lang w:eastAsia="en-US"/>
              </w:rPr>
              <w:t>Technical Factor</w:t>
            </w:r>
          </w:p>
        </w:tc>
        <w:tc>
          <w:tcPr>
            <w:tcW w:w="0" w:type="auto"/>
            <w:shd w:val="clear" w:color="auto" w:fill="373737" w:themeFill="accent1" w:themeFillShade="80"/>
            <w:hideMark/>
          </w:tcPr>
          <w:p w14:paraId="57AB7E3A" w14:textId="77777777" w:rsidR="0006099F" w:rsidRPr="00EE70A8" w:rsidRDefault="0006099F" w:rsidP="0006099F">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color w:val="FFFFFF" w:themeColor="background1"/>
                <w:szCs w:val="24"/>
                <w:lang w:eastAsia="en-US"/>
              </w:rPr>
            </w:pPr>
            <w:r w:rsidRPr="00EE70A8">
              <w:rPr>
                <w:rFonts w:ascii="Arial" w:eastAsia="Times New Roman" w:hAnsi="Arial" w:cs="Arial"/>
                <w:b/>
                <w:bCs/>
                <w:color w:val="FFFFFF" w:themeColor="background1"/>
                <w:sz w:val="22"/>
                <w:szCs w:val="22"/>
                <w:lang w:eastAsia="en-US"/>
              </w:rPr>
              <w:t>Score</w:t>
            </w:r>
          </w:p>
        </w:tc>
      </w:tr>
      <w:tr w:rsidR="0006099F" w:rsidRPr="0006099F" w14:paraId="0A77B4DB"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89FCD"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Data Communication</w:t>
            </w:r>
          </w:p>
        </w:tc>
        <w:tc>
          <w:tcPr>
            <w:tcW w:w="0" w:type="auto"/>
            <w:hideMark/>
          </w:tcPr>
          <w:p w14:paraId="09973FD0"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3</w:t>
            </w:r>
          </w:p>
        </w:tc>
      </w:tr>
      <w:tr w:rsidR="0006099F" w:rsidRPr="0006099F" w14:paraId="3BE2B21C"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2D61E211"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Distributed Data Processing</w:t>
            </w:r>
          </w:p>
        </w:tc>
        <w:tc>
          <w:tcPr>
            <w:tcW w:w="0" w:type="auto"/>
            <w:hideMark/>
          </w:tcPr>
          <w:p w14:paraId="1F2A7BF9"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3</w:t>
            </w:r>
          </w:p>
        </w:tc>
      </w:tr>
      <w:tr w:rsidR="0006099F" w:rsidRPr="0006099F" w14:paraId="281B000B"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7ADEC"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Performance Criteria</w:t>
            </w:r>
          </w:p>
        </w:tc>
        <w:tc>
          <w:tcPr>
            <w:tcW w:w="0" w:type="auto"/>
            <w:hideMark/>
          </w:tcPr>
          <w:p w14:paraId="2737F0BB"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15106C53"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2EDD62C4"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Heavily Utilized Hardware</w:t>
            </w:r>
          </w:p>
        </w:tc>
        <w:tc>
          <w:tcPr>
            <w:tcW w:w="0" w:type="auto"/>
            <w:hideMark/>
          </w:tcPr>
          <w:p w14:paraId="7E22B897"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0</w:t>
            </w:r>
          </w:p>
        </w:tc>
      </w:tr>
      <w:tr w:rsidR="0006099F" w:rsidRPr="0006099F" w14:paraId="57097850"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185C2F"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High Transaction Rates</w:t>
            </w:r>
          </w:p>
        </w:tc>
        <w:tc>
          <w:tcPr>
            <w:tcW w:w="0" w:type="auto"/>
            <w:hideMark/>
          </w:tcPr>
          <w:p w14:paraId="6B953B1B"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707B1D3F"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2159787F"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Online Data Entry</w:t>
            </w:r>
          </w:p>
        </w:tc>
        <w:tc>
          <w:tcPr>
            <w:tcW w:w="0" w:type="auto"/>
            <w:hideMark/>
          </w:tcPr>
          <w:p w14:paraId="0070550A"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3</w:t>
            </w:r>
          </w:p>
        </w:tc>
      </w:tr>
      <w:tr w:rsidR="0006099F" w:rsidRPr="0006099F" w14:paraId="277764F8"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1DF811"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End-user Efficiency</w:t>
            </w:r>
          </w:p>
        </w:tc>
        <w:tc>
          <w:tcPr>
            <w:tcW w:w="0" w:type="auto"/>
            <w:hideMark/>
          </w:tcPr>
          <w:p w14:paraId="1EC2850F"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0F5FE0A7"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2A6953BD"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Online Updating</w:t>
            </w:r>
          </w:p>
        </w:tc>
        <w:tc>
          <w:tcPr>
            <w:tcW w:w="0" w:type="auto"/>
            <w:hideMark/>
          </w:tcPr>
          <w:p w14:paraId="25BE44BE"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3</w:t>
            </w:r>
          </w:p>
        </w:tc>
      </w:tr>
      <w:tr w:rsidR="0006099F" w:rsidRPr="0006099F" w14:paraId="1A893E95"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A1FE9"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Complex Computations</w:t>
            </w:r>
          </w:p>
        </w:tc>
        <w:tc>
          <w:tcPr>
            <w:tcW w:w="0" w:type="auto"/>
            <w:hideMark/>
          </w:tcPr>
          <w:p w14:paraId="0CE72529"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2E8DC542"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1E32A5CF"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Reusability</w:t>
            </w:r>
          </w:p>
        </w:tc>
        <w:tc>
          <w:tcPr>
            <w:tcW w:w="0" w:type="auto"/>
            <w:hideMark/>
          </w:tcPr>
          <w:p w14:paraId="180FBB36"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65874C47"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D54920"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Ease of Installation</w:t>
            </w:r>
          </w:p>
        </w:tc>
        <w:tc>
          <w:tcPr>
            <w:tcW w:w="0" w:type="auto"/>
            <w:hideMark/>
          </w:tcPr>
          <w:p w14:paraId="0463036E"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50698B9A"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12863E46"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Ease of Operation</w:t>
            </w:r>
          </w:p>
        </w:tc>
        <w:tc>
          <w:tcPr>
            <w:tcW w:w="0" w:type="auto"/>
            <w:hideMark/>
          </w:tcPr>
          <w:p w14:paraId="430FCE48"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57C6753B" w14:textId="77777777" w:rsidTr="00EE7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1D7EEA"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Portability</w:t>
            </w:r>
          </w:p>
        </w:tc>
        <w:tc>
          <w:tcPr>
            <w:tcW w:w="0" w:type="auto"/>
            <w:hideMark/>
          </w:tcPr>
          <w:p w14:paraId="129ACD66" w14:textId="77777777" w:rsidR="0006099F" w:rsidRPr="0006099F" w:rsidRDefault="0006099F" w:rsidP="0006099F">
            <w:pPr>
              <w:spacing w:line="240" w:lineRule="auto"/>
              <w:contextualSpacing w:val="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r w:rsidR="0006099F" w:rsidRPr="0006099F" w14:paraId="4AC68685" w14:textId="77777777" w:rsidTr="00EE70A8">
        <w:tc>
          <w:tcPr>
            <w:cnfStyle w:val="001000000000" w:firstRow="0" w:lastRow="0" w:firstColumn="1" w:lastColumn="0" w:oddVBand="0" w:evenVBand="0" w:oddHBand="0" w:evenHBand="0" w:firstRowFirstColumn="0" w:firstRowLastColumn="0" w:lastRowFirstColumn="0" w:lastRowLastColumn="0"/>
            <w:tcW w:w="0" w:type="auto"/>
            <w:hideMark/>
          </w:tcPr>
          <w:p w14:paraId="738C3498"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Maintainability</w:t>
            </w:r>
          </w:p>
        </w:tc>
        <w:tc>
          <w:tcPr>
            <w:tcW w:w="0" w:type="auto"/>
            <w:hideMark/>
          </w:tcPr>
          <w:p w14:paraId="64CA9517" w14:textId="77777777" w:rsidR="0006099F" w:rsidRPr="0006099F" w:rsidRDefault="0006099F" w:rsidP="0006099F">
            <w:pPr>
              <w:spacing w:line="240" w:lineRule="auto"/>
              <w:contextualSpacing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Cs w:val="24"/>
                <w:lang w:eastAsia="en-US"/>
              </w:rPr>
            </w:pPr>
            <w:r w:rsidRPr="0006099F">
              <w:rPr>
                <w:rFonts w:ascii="Arial" w:eastAsia="Times New Roman" w:hAnsi="Arial" w:cs="Arial"/>
                <w:color w:val="000000"/>
                <w:sz w:val="22"/>
                <w:szCs w:val="22"/>
                <w:lang w:eastAsia="en-US"/>
              </w:rPr>
              <w:t>1</w:t>
            </w:r>
          </w:p>
        </w:tc>
      </w:tr>
    </w:tbl>
    <w:p w14:paraId="3D237D20" w14:textId="77777777" w:rsidR="0006099F" w:rsidRPr="0006099F" w:rsidRDefault="0006099F" w:rsidP="0006099F">
      <w:pPr>
        <w:spacing w:line="240" w:lineRule="auto"/>
        <w:contextualSpacing w:val="0"/>
        <w:rPr>
          <w:rFonts w:ascii="Times New Roman" w:eastAsia="Times New Roman" w:hAnsi="Times New Roman" w:cs="Times New Roman"/>
          <w:color w:val="auto"/>
          <w:szCs w:val="24"/>
          <w:lang w:eastAsia="en-US"/>
        </w:rPr>
      </w:pPr>
    </w:p>
    <w:p w14:paraId="1584022E" w14:textId="77777777" w:rsidR="0006099F" w:rsidRPr="0029603B" w:rsidRDefault="0006099F" w:rsidP="0029603B">
      <w:pPr>
        <w:contextualSpacing w:val="0"/>
      </w:pPr>
      <w:r w:rsidRPr="0029603B">
        <w:rPr>
          <w:b/>
        </w:rPr>
        <w:lastRenderedPageBreak/>
        <w:t>Project Complexity (PC):</w:t>
      </w:r>
      <w:r w:rsidRPr="0029603B">
        <w:t xml:space="preserve"> 21</w:t>
      </w:r>
    </w:p>
    <w:p w14:paraId="0454521E" w14:textId="77777777" w:rsidR="0006099F" w:rsidRPr="0029603B" w:rsidRDefault="0006099F" w:rsidP="0029603B">
      <w:pPr>
        <w:contextualSpacing w:val="0"/>
      </w:pPr>
      <w:r w:rsidRPr="0029603B">
        <w:t>Calculating the adjusted project complexity (PCA)</w:t>
      </w:r>
    </w:p>
    <w:p w14:paraId="31DEED3D" w14:textId="77777777" w:rsidR="0006099F" w:rsidRPr="0029603B" w:rsidRDefault="0006099F" w:rsidP="0029603B">
      <w:pPr>
        <w:contextualSpacing w:val="0"/>
      </w:pPr>
      <w:r w:rsidRPr="0029603B">
        <w:rPr>
          <w:b/>
        </w:rPr>
        <w:t>PCA</w:t>
      </w:r>
      <w:r w:rsidRPr="0029603B">
        <w:t xml:space="preserve"> = 1.00 + (0.01 x PC)</w:t>
      </w:r>
    </w:p>
    <w:p w14:paraId="50401AAC" w14:textId="77777777" w:rsidR="0006099F" w:rsidRPr="0029603B" w:rsidRDefault="0006099F" w:rsidP="0029603B">
      <w:pPr>
        <w:contextualSpacing w:val="0"/>
      </w:pPr>
      <w:r w:rsidRPr="0029603B">
        <w:tab/>
        <w:t>= 1.21</w:t>
      </w:r>
    </w:p>
    <w:p w14:paraId="464C0656" w14:textId="77777777" w:rsidR="0006099F" w:rsidRPr="0029603B" w:rsidRDefault="0006099F" w:rsidP="0029603B">
      <w:pPr>
        <w:contextualSpacing w:val="0"/>
      </w:pPr>
      <w:r w:rsidRPr="0029603B">
        <w:rPr>
          <w:b/>
        </w:rPr>
        <w:t>TAFP</w:t>
      </w:r>
      <w:r w:rsidRPr="0029603B">
        <w:t xml:space="preserve"> = TUFP x PCA</w:t>
      </w:r>
    </w:p>
    <w:p w14:paraId="6D9BE084" w14:textId="77777777" w:rsidR="0006099F" w:rsidRPr="0029603B" w:rsidRDefault="0006099F" w:rsidP="0029603B">
      <w:pPr>
        <w:contextualSpacing w:val="0"/>
      </w:pPr>
      <w:r w:rsidRPr="0029603B">
        <w:tab/>
        <w:t>= 106 x 1.21</w:t>
      </w:r>
    </w:p>
    <w:p w14:paraId="1001088A" w14:textId="77777777" w:rsidR="0006099F" w:rsidRPr="0029603B" w:rsidRDefault="0006099F" w:rsidP="0029603B">
      <w:pPr>
        <w:contextualSpacing w:val="0"/>
      </w:pPr>
      <w:r w:rsidRPr="0029603B">
        <w:tab/>
        <w:t>=128.26</w:t>
      </w:r>
    </w:p>
    <w:p w14:paraId="12B14EDB" w14:textId="77777777" w:rsidR="0006099F" w:rsidRPr="0029603B" w:rsidRDefault="0006099F" w:rsidP="0029603B">
      <w:pPr>
        <w:contextualSpacing w:val="0"/>
      </w:pPr>
      <w:r w:rsidRPr="0029603B">
        <w:rPr>
          <w:b/>
        </w:rPr>
        <w:t>60% Java</w:t>
      </w:r>
      <w:r w:rsidRPr="0029603B">
        <w:t>: 128.26 * 60% * 53 = 4,078.67</w:t>
      </w:r>
    </w:p>
    <w:p w14:paraId="372AEE4B" w14:textId="77777777" w:rsidR="0006099F" w:rsidRPr="0029603B" w:rsidRDefault="0006099F" w:rsidP="0029603B">
      <w:pPr>
        <w:contextualSpacing w:val="0"/>
      </w:pPr>
      <w:r w:rsidRPr="0029603B">
        <w:rPr>
          <w:b/>
        </w:rPr>
        <w:t>40% SQL:</w:t>
      </w:r>
      <w:r w:rsidRPr="0029603B">
        <w:t xml:space="preserve"> 128.26 * 40 % * 35 = 1,795.64</w:t>
      </w:r>
    </w:p>
    <w:p w14:paraId="050478B5" w14:textId="77777777" w:rsidR="0006099F" w:rsidRPr="0029603B" w:rsidRDefault="0006099F" w:rsidP="0029603B">
      <w:pPr>
        <w:contextualSpacing w:val="0"/>
      </w:pPr>
      <w:r w:rsidRPr="0029603B">
        <w:rPr>
          <w:b/>
        </w:rPr>
        <w:t>Total Line of Code</w:t>
      </w:r>
      <w:r w:rsidR="00923E44" w:rsidRPr="0029603B">
        <w:rPr>
          <w:b/>
        </w:rPr>
        <w:t xml:space="preserve"> (LOC)</w:t>
      </w:r>
      <w:r w:rsidR="00923E44" w:rsidRPr="0029603B">
        <w:t xml:space="preserve"> = </w:t>
      </w:r>
      <w:r w:rsidRPr="0029603B">
        <w:t>5,874.31</w:t>
      </w:r>
    </w:p>
    <w:p w14:paraId="179779D8" w14:textId="77777777" w:rsidR="001E53E9" w:rsidRDefault="001E53E9" w:rsidP="0006099F">
      <w:pPr>
        <w:spacing w:line="240" w:lineRule="auto"/>
        <w:contextualSpacing w:val="0"/>
        <w:rPr>
          <w:rFonts w:ascii="Arial" w:eastAsia="Times New Roman" w:hAnsi="Arial" w:cs="Arial"/>
          <w:color w:val="000000"/>
          <w:sz w:val="22"/>
          <w:szCs w:val="22"/>
          <w:lang w:eastAsia="en-US"/>
        </w:rPr>
      </w:pPr>
    </w:p>
    <w:p w14:paraId="292A0EE3" w14:textId="77777777" w:rsidR="001E53E9" w:rsidRDefault="001E53E9" w:rsidP="0006099F">
      <w:pPr>
        <w:spacing w:line="240" w:lineRule="auto"/>
        <w:contextualSpacing w:val="0"/>
        <w:rPr>
          <w:rFonts w:ascii="Arial" w:eastAsia="Times New Roman" w:hAnsi="Arial" w:cs="Arial"/>
          <w:color w:val="000000"/>
          <w:sz w:val="22"/>
          <w:szCs w:val="22"/>
          <w:lang w:eastAsia="en-US"/>
        </w:rPr>
      </w:pPr>
    </w:p>
    <w:p w14:paraId="4D89F5E0" w14:textId="77777777" w:rsidR="001E53E9" w:rsidRDefault="001E53E9" w:rsidP="0006099F">
      <w:pPr>
        <w:spacing w:line="240" w:lineRule="auto"/>
        <w:contextualSpacing w:val="0"/>
        <w:rPr>
          <w:rFonts w:ascii="Arial" w:eastAsia="Times New Roman" w:hAnsi="Arial" w:cs="Arial"/>
          <w:color w:val="000000"/>
          <w:sz w:val="22"/>
          <w:szCs w:val="22"/>
          <w:lang w:eastAsia="en-US"/>
        </w:rPr>
      </w:pPr>
    </w:p>
    <w:p w14:paraId="40AA834B" w14:textId="77777777" w:rsidR="0006099F" w:rsidRPr="00EE70A8" w:rsidRDefault="0006099F" w:rsidP="0029603B">
      <w:pPr>
        <w:contextualSpacing w:val="0"/>
        <w:rPr>
          <w:rFonts w:ascii="Arial" w:eastAsia="Times New Roman" w:hAnsi="Arial" w:cs="Arial"/>
          <w:b/>
          <w:color w:val="000000"/>
          <w:sz w:val="22"/>
          <w:szCs w:val="22"/>
          <w:lang w:eastAsia="en-US"/>
        </w:rPr>
      </w:pPr>
      <w:r w:rsidRPr="0029603B">
        <w:rPr>
          <w:b/>
          <w:u w:val="single"/>
        </w:rPr>
        <w:t>COCOMO (</w:t>
      </w:r>
      <w:proofErr w:type="spellStart"/>
      <w:r w:rsidRPr="0029603B">
        <w:rPr>
          <w:b/>
          <w:u w:val="single"/>
        </w:rPr>
        <w:t>COnstructive</w:t>
      </w:r>
      <w:proofErr w:type="spellEnd"/>
      <w:r w:rsidRPr="0029603B">
        <w:rPr>
          <w:b/>
          <w:u w:val="single"/>
        </w:rPr>
        <w:t xml:space="preserve"> </w:t>
      </w:r>
      <w:proofErr w:type="spellStart"/>
      <w:r w:rsidRPr="0029603B">
        <w:rPr>
          <w:b/>
          <w:u w:val="single"/>
        </w:rPr>
        <w:t>COst</w:t>
      </w:r>
      <w:proofErr w:type="spellEnd"/>
      <w:r w:rsidRPr="0029603B">
        <w:rPr>
          <w:b/>
          <w:u w:val="single"/>
        </w:rPr>
        <w:t xml:space="preserve"> </w:t>
      </w:r>
      <w:proofErr w:type="spellStart"/>
      <w:r w:rsidRPr="0029603B">
        <w:rPr>
          <w:b/>
          <w:u w:val="single"/>
        </w:rPr>
        <w:t>MOdel</w:t>
      </w:r>
      <w:proofErr w:type="spellEnd"/>
      <w:r w:rsidRPr="0029603B">
        <w:rPr>
          <w:b/>
          <w:u w:val="single"/>
        </w:rPr>
        <w:t>)</w:t>
      </w:r>
    </w:p>
    <w:p w14:paraId="687BA3D1" w14:textId="77777777" w:rsidR="0006099F" w:rsidRPr="0029603B" w:rsidRDefault="0006099F" w:rsidP="0029603B">
      <w:pPr>
        <w:contextualSpacing w:val="0"/>
      </w:pPr>
      <w:r w:rsidRPr="0029603B">
        <w:t>(for Organic Software project below are the constants applied)</w:t>
      </w:r>
    </w:p>
    <w:tbl>
      <w:tblPr>
        <w:tblW w:w="0" w:type="auto"/>
        <w:tblCellMar>
          <w:top w:w="15" w:type="dxa"/>
          <w:left w:w="15" w:type="dxa"/>
          <w:bottom w:w="15" w:type="dxa"/>
          <w:right w:w="15" w:type="dxa"/>
        </w:tblCellMar>
        <w:tblLook w:val="04A0" w:firstRow="1" w:lastRow="0" w:firstColumn="1" w:lastColumn="0" w:noHBand="0" w:noVBand="1"/>
      </w:tblPr>
      <w:tblGrid>
        <w:gridCol w:w="1430"/>
        <w:gridCol w:w="533"/>
        <w:gridCol w:w="666"/>
        <w:gridCol w:w="533"/>
        <w:gridCol w:w="666"/>
      </w:tblGrid>
      <w:tr w:rsidR="0006099F" w:rsidRPr="00EE70A8" w14:paraId="66F27D20" w14:textId="77777777" w:rsidTr="0006099F">
        <w:trPr>
          <w:trHeight w:val="3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88561" w14:textId="77777777" w:rsidR="0006099F" w:rsidRPr="0029603B" w:rsidRDefault="0006099F" w:rsidP="0029603B">
            <w:pPr>
              <w:contextualSpacing w:val="0"/>
            </w:pPr>
            <w:r w:rsidRPr="0029603B">
              <w:t>SW Project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CF20" w14:textId="77777777" w:rsidR="0006099F" w:rsidRPr="0029603B" w:rsidRDefault="0006099F" w:rsidP="0029603B">
            <w:pPr>
              <w:contextualSpacing w:val="0"/>
            </w:pPr>
            <w:r w:rsidRPr="0029603B">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3E640" w14:textId="1858BA96" w:rsidR="0006099F" w:rsidRPr="0029603B" w:rsidRDefault="004F6D28" w:rsidP="0029603B">
            <w:pPr>
              <w:contextualSpacing w:val="0"/>
            </w:pPr>
            <w:r w:rsidRPr="0029603B">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5072F" w14:textId="77777777" w:rsidR="0006099F" w:rsidRPr="0029603B" w:rsidRDefault="00923E44" w:rsidP="0029603B">
            <w:pPr>
              <w:contextualSpacing w:val="0"/>
            </w:pPr>
            <w:r w:rsidRPr="0029603B">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15910" w14:textId="35CCEC09" w:rsidR="0006099F" w:rsidRPr="0029603B" w:rsidRDefault="004F6D28" w:rsidP="0029603B">
            <w:pPr>
              <w:contextualSpacing w:val="0"/>
            </w:pPr>
            <w:r w:rsidRPr="0029603B">
              <w:t>D</w:t>
            </w:r>
          </w:p>
        </w:tc>
      </w:tr>
      <w:tr w:rsidR="0006099F" w:rsidRPr="00EE70A8" w14:paraId="02D568BE" w14:textId="77777777" w:rsidTr="0006099F">
        <w:trPr>
          <w:trHeight w:val="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71BF3" w14:textId="77777777" w:rsidR="0006099F" w:rsidRPr="0029603B" w:rsidRDefault="0006099F" w:rsidP="0029603B">
            <w:pPr>
              <w:contextualSpacing w:val="0"/>
            </w:pPr>
            <w:r w:rsidRPr="0029603B">
              <w:t>Organic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825A0" w14:textId="77777777" w:rsidR="0006099F" w:rsidRPr="0029603B" w:rsidRDefault="0006099F" w:rsidP="0029603B">
            <w:pPr>
              <w:contextualSpacing w:val="0"/>
            </w:pPr>
            <w:r w:rsidRPr="0029603B">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837C6" w14:textId="77777777" w:rsidR="0006099F" w:rsidRPr="0029603B" w:rsidRDefault="0006099F" w:rsidP="0029603B">
            <w:pPr>
              <w:contextualSpacing w:val="0"/>
            </w:pPr>
            <w:r w:rsidRPr="0029603B">
              <w:t>1.05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0A02A" w14:textId="77777777" w:rsidR="0006099F" w:rsidRPr="0029603B" w:rsidRDefault="0006099F" w:rsidP="0029603B">
            <w:pPr>
              <w:contextualSpacing w:val="0"/>
            </w:pPr>
            <w:r w:rsidRPr="0029603B">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D410D" w14:textId="77777777" w:rsidR="0006099F" w:rsidRPr="0029603B" w:rsidRDefault="0006099F" w:rsidP="0029603B">
            <w:pPr>
              <w:contextualSpacing w:val="0"/>
            </w:pPr>
            <w:r w:rsidRPr="0029603B">
              <w:t>0.38</w:t>
            </w:r>
          </w:p>
        </w:tc>
      </w:tr>
    </w:tbl>
    <w:p w14:paraId="501FEC68" w14:textId="77777777" w:rsidR="0006099F" w:rsidRPr="0029603B" w:rsidRDefault="0006099F" w:rsidP="0029603B">
      <w:pPr>
        <w:contextualSpacing w:val="0"/>
      </w:pPr>
    </w:p>
    <w:p w14:paraId="73BD3223" w14:textId="77777777" w:rsidR="0006099F" w:rsidRPr="0029603B" w:rsidRDefault="00923E44" w:rsidP="0029603B">
      <w:pPr>
        <w:contextualSpacing w:val="0"/>
      </w:pPr>
      <w:r w:rsidRPr="0029603B">
        <w:rPr>
          <w:b/>
          <w:u w:val="single"/>
        </w:rPr>
        <w:t>Man-</w:t>
      </w:r>
      <w:r w:rsidR="0006099F" w:rsidRPr="0029603B">
        <w:rPr>
          <w:b/>
          <w:u w:val="single"/>
        </w:rPr>
        <w:t>month - MM</w:t>
      </w:r>
    </w:p>
    <w:p w14:paraId="3C397030" w14:textId="2536F7AD" w:rsidR="0006099F" w:rsidRPr="0029603B" w:rsidRDefault="00B05095" w:rsidP="0029603B">
      <w:pPr>
        <w:contextualSpacing w:val="0"/>
      </w:pPr>
      <w:r>
        <w:t xml:space="preserve">MM </w:t>
      </w:r>
      <w:r>
        <w:tab/>
        <w:t xml:space="preserve">= </w:t>
      </w:r>
      <m:oMath>
        <m:sSup>
          <m:sSupPr>
            <m:ctrlPr>
              <w:rPr>
                <w:rFonts w:ascii="Cambria Math" w:hAnsi="Cambria Math"/>
              </w:rPr>
            </m:ctrlPr>
          </m:sSupPr>
          <m:e>
            <m:r>
              <w:rPr>
                <w:rFonts w:ascii="Cambria Math" w:hAnsi="Cambria Math"/>
              </w:rPr>
              <m:t>a(KLOC)</m:t>
            </m:r>
          </m:e>
          <m:sup>
            <m:r>
              <w:rPr>
                <w:rFonts w:ascii="Cambria Math" w:hAnsi="Cambria Math"/>
              </w:rPr>
              <m:t>b</m:t>
            </m:r>
          </m:sup>
        </m:sSup>
      </m:oMath>
      <w:r w:rsidR="0006099F" w:rsidRPr="0029603B">
        <w:t>x EAF</w:t>
      </w:r>
    </w:p>
    <w:p w14:paraId="0291A481" w14:textId="3AA6FF27" w:rsidR="0006099F" w:rsidRPr="0029603B" w:rsidRDefault="00B05095" w:rsidP="0029603B">
      <w:pPr>
        <w:contextualSpacing w:val="0"/>
      </w:pPr>
      <w:r>
        <w:tab/>
        <w:t xml:space="preserve">= </w:t>
      </w:r>
      <m:oMath>
        <m:r>
          <w:rPr>
            <w:rFonts w:ascii="Cambria Math" w:hAnsi="Cambria Math"/>
          </w:rPr>
          <m:t>2.4</m:t>
        </m:r>
        <m:sSup>
          <m:sSupPr>
            <m:ctrlPr>
              <w:rPr>
                <w:rFonts w:ascii="Cambria Math" w:hAnsi="Cambria Math"/>
              </w:rPr>
            </m:ctrlPr>
          </m:sSupPr>
          <m:e>
            <m:r>
              <w:rPr>
                <w:rFonts w:ascii="Cambria Math" w:hAnsi="Cambria Math"/>
              </w:rPr>
              <m:t>(5.87)</m:t>
            </m:r>
          </m:e>
          <m:sup>
            <m:r>
              <w:rPr>
                <w:rFonts w:ascii="Cambria Math" w:hAnsi="Cambria Math"/>
              </w:rPr>
              <m:t>1.05</m:t>
            </m:r>
          </m:sup>
        </m:sSup>
      </m:oMath>
      <w:r w:rsidR="0006099F" w:rsidRPr="0029603B">
        <w:t>X 1</w:t>
      </w:r>
    </w:p>
    <w:p w14:paraId="28608BC8" w14:textId="77777777" w:rsidR="0006099F" w:rsidRPr="0029603B" w:rsidRDefault="0006099F" w:rsidP="0029603B">
      <w:pPr>
        <w:contextualSpacing w:val="0"/>
      </w:pPr>
      <w:r w:rsidRPr="0029603B">
        <w:tab/>
        <w:t>=15.39 MM</w:t>
      </w:r>
    </w:p>
    <w:p w14:paraId="1ADF43DD" w14:textId="77777777" w:rsidR="0006099F" w:rsidRPr="0029603B" w:rsidRDefault="0006099F" w:rsidP="0029603B">
      <w:pPr>
        <w:contextualSpacing w:val="0"/>
        <w:rPr>
          <w:b/>
          <w:u w:val="single"/>
        </w:rPr>
      </w:pPr>
      <w:r w:rsidRPr="0029603B">
        <w:rPr>
          <w:b/>
          <w:u w:val="single"/>
        </w:rPr>
        <w:t>Duration - D</w:t>
      </w:r>
    </w:p>
    <w:p w14:paraId="023B355A" w14:textId="4313716D" w:rsidR="0006099F" w:rsidRPr="0029603B" w:rsidRDefault="00923E44" w:rsidP="0029603B">
      <w:pPr>
        <w:contextualSpacing w:val="0"/>
      </w:pPr>
      <w:r w:rsidRPr="0029603B">
        <w:t>D</w:t>
      </w:r>
      <w:r w:rsidRPr="0029603B">
        <w:tab/>
      </w:r>
      <w:r w:rsidR="0006099F" w:rsidRPr="0029603B">
        <w:t xml:space="preserve">= </w:t>
      </w:r>
      <m:oMath>
        <m:sSup>
          <m:sSupPr>
            <m:ctrlPr>
              <w:rPr>
                <w:rFonts w:ascii="Cambria Math" w:hAnsi="Cambria Math"/>
              </w:rPr>
            </m:ctrlPr>
          </m:sSupPr>
          <m:e>
            <m:r>
              <w:rPr>
                <w:rFonts w:ascii="Cambria Math" w:hAnsi="Cambria Math"/>
              </w:rPr>
              <m:t>c(MM)</m:t>
            </m:r>
          </m:e>
          <m:sup>
            <m:r>
              <w:rPr>
                <w:rFonts w:ascii="Cambria Math" w:hAnsi="Cambria Math"/>
              </w:rPr>
              <m:t>d</m:t>
            </m:r>
          </m:sup>
        </m:sSup>
      </m:oMath>
    </w:p>
    <w:p w14:paraId="347A7CC9" w14:textId="6F431DEC" w:rsidR="0006099F" w:rsidRPr="0029603B" w:rsidRDefault="0006099F" w:rsidP="0029603B">
      <w:pPr>
        <w:contextualSpacing w:val="0"/>
      </w:pPr>
      <w:r w:rsidRPr="0029603B">
        <w:tab/>
        <w:t>=</w:t>
      </w:r>
      <m:oMath>
        <m:r>
          <w:rPr>
            <w:rFonts w:ascii="Cambria Math" w:hAnsi="Cambria Math"/>
          </w:rPr>
          <m:t>2.5</m:t>
        </m:r>
        <m:sSup>
          <m:sSupPr>
            <m:ctrlPr>
              <w:rPr>
                <w:rFonts w:ascii="Cambria Math" w:hAnsi="Cambria Math"/>
              </w:rPr>
            </m:ctrlPr>
          </m:sSupPr>
          <m:e>
            <m:r>
              <w:rPr>
                <w:rFonts w:ascii="Cambria Math" w:hAnsi="Cambria Math"/>
              </w:rPr>
              <m:t>(15.39)</m:t>
            </m:r>
          </m:e>
          <m:sup>
            <m:r>
              <w:rPr>
                <w:rFonts w:ascii="Cambria Math" w:hAnsi="Cambria Math"/>
              </w:rPr>
              <m:t>0.38</m:t>
            </m:r>
          </m:sup>
        </m:sSup>
      </m:oMath>
    </w:p>
    <w:p w14:paraId="5A12029D" w14:textId="77777777" w:rsidR="0006099F" w:rsidRPr="0029603B" w:rsidRDefault="0006099F" w:rsidP="0029603B">
      <w:pPr>
        <w:contextualSpacing w:val="0"/>
      </w:pPr>
      <w:r w:rsidRPr="0029603B">
        <w:tab/>
        <w:t>= 7.06 Months</w:t>
      </w:r>
    </w:p>
    <w:p w14:paraId="7FFB1879" w14:textId="77777777" w:rsidR="00EE70A8" w:rsidRPr="0029603B" w:rsidRDefault="0006099F" w:rsidP="0029603B">
      <w:pPr>
        <w:contextualSpacing w:val="0"/>
      </w:pPr>
      <w:r w:rsidRPr="0029603B">
        <w:rPr>
          <w:b/>
        </w:rPr>
        <w:t>Average Staffing</w:t>
      </w:r>
      <w:r w:rsidRPr="0029603B">
        <w:t xml:space="preserve"> = 15.39/7.06 = </w:t>
      </w:r>
      <w:r w:rsidRPr="0029603B">
        <w:rPr>
          <w:b/>
        </w:rPr>
        <w:t>2.18</w:t>
      </w:r>
    </w:p>
    <w:p w14:paraId="5EE6D92F" w14:textId="77777777" w:rsidR="006258E9" w:rsidRPr="006258E9" w:rsidRDefault="006258E9" w:rsidP="004F6D28">
      <w:pPr>
        <w:spacing w:line="480" w:lineRule="auto"/>
        <w:contextualSpacing w:val="0"/>
      </w:pPr>
      <w:r w:rsidRPr="006258E9">
        <w:t xml:space="preserve">Based on this project, we estimate the </w:t>
      </w:r>
      <w:r w:rsidRPr="006258E9">
        <w:rPr>
          <w:b/>
        </w:rPr>
        <w:t>total cost of $153,900</w:t>
      </w:r>
      <w:r w:rsidRPr="006258E9">
        <w:t xml:space="preserve"> with the Man- Month of 15.39 and total duration of 7.06 months.</w:t>
      </w:r>
    </w:p>
    <w:p w14:paraId="5926CA65" w14:textId="78305CA8" w:rsidR="00B17923" w:rsidRDefault="00B17923">
      <w:pPr>
        <w:spacing w:after="180" w:line="336" w:lineRule="auto"/>
        <w:contextualSpacing w:val="0"/>
      </w:pPr>
      <w:r>
        <w:br w:type="page"/>
      </w:r>
    </w:p>
    <w:p w14:paraId="725F88BF" w14:textId="77777777" w:rsidR="006258E9" w:rsidRPr="006258E9" w:rsidRDefault="006258E9" w:rsidP="004F6D28">
      <w:pPr>
        <w:spacing w:line="480" w:lineRule="auto"/>
        <w:contextualSpacing w:val="0"/>
      </w:pPr>
    </w:p>
    <w:p w14:paraId="402F7B3A" w14:textId="77777777" w:rsidR="006258E9" w:rsidRPr="006258E9" w:rsidRDefault="006258E9" w:rsidP="004F6D28">
      <w:pPr>
        <w:spacing w:line="480" w:lineRule="auto"/>
        <w:contextualSpacing w:val="0"/>
      </w:pPr>
      <w:r w:rsidRPr="006258E9">
        <w:t>c) Staffing and Team Organization</w:t>
      </w:r>
    </w:p>
    <w:p w14:paraId="7897478B" w14:textId="2925AB9D" w:rsidR="006258E9" w:rsidRPr="006258E9" w:rsidRDefault="006258E9" w:rsidP="004F6D28">
      <w:pPr>
        <w:spacing w:line="480" w:lineRule="auto"/>
        <w:contextualSpacing w:val="0"/>
        <w:rPr>
          <w:b/>
        </w:rPr>
      </w:pPr>
      <w:r w:rsidRPr="006258E9">
        <w:rPr>
          <w:b/>
        </w:rPr>
        <w:t xml:space="preserve">Chief </w:t>
      </w:r>
      <w:r w:rsidR="008F691A">
        <w:rPr>
          <w:b/>
        </w:rPr>
        <w:t>P</w:t>
      </w:r>
      <w:r w:rsidRPr="006258E9">
        <w:rPr>
          <w:b/>
        </w:rPr>
        <w:t xml:space="preserve">rogrammer </w:t>
      </w:r>
      <w:r w:rsidR="008F691A">
        <w:rPr>
          <w:b/>
        </w:rPr>
        <w:t>T</w:t>
      </w:r>
      <w:r w:rsidRPr="006258E9">
        <w:rPr>
          <w:b/>
        </w:rPr>
        <w:t xml:space="preserve">eam </w:t>
      </w:r>
      <w:r w:rsidR="008F691A">
        <w:rPr>
          <w:b/>
        </w:rPr>
        <w:t>A</w:t>
      </w:r>
      <w:r w:rsidRPr="006258E9">
        <w:rPr>
          <w:b/>
        </w:rPr>
        <w:t>pproach</w:t>
      </w:r>
    </w:p>
    <w:p w14:paraId="5EA099C7" w14:textId="77777777" w:rsidR="006258E9" w:rsidRPr="006258E9" w:rsidRDefault="006258E9" w:rsidP="008F691A">
      <w:pPr>
        <w:spacing w:line="480" w:lineRule="auto"/>
        <w:ind w:firstLine="720"/>
        <w:contextualSpacing w:val="0"/>
      </w:pPr>
      <w:r w:rsidRPr="006258E9">
        <w:t>The team will have an average group of two staff throughout this project. Below is a chart of a team leader and three programmers. The three programmers will be supervised by the team leader.</w:t>
      </w:r>
    </w:p>
    <w:p w14:paraId="523851EA" w14:textId="2F1C6BAE" w:rsidR="002E5D93" w:rsidRPr="00BC5592" w:rsidRDefault="00360281" w:rsidP="00BC5592">
      <w:pPr>
        <w:spacing w:after="180" w:line="336" w:lineRule="auto"/>
        <w:contextualSpacing w:val="0"/>
        <w:rPr>
          <w:rFonts w:ascii="Arial" w:eastAsia="Times New Roman" w:hAnsi="Arial" w:cs="Arial"/>
          <w:color w:val="000000"/>
          <w:sz w:val="22"/>
          <w:szCs w:val="22"/>
          <w:lang w:eastAsia="en-US"/>
        </w:rPr>
      </w:pPr>
      <w:r w:rsidRPr="00360281">
        <w:rPr>
          <w:rFonts w:ascii="Arial" w:eastAsia="Times New Roman" w:hAnsi="Arial" w:cs="Arial"/>
          <w:noProof/>
          <w:color w:val="000000"/>
          <w:sz w:val="22"/>
          <w:szCs w:val="22"/>
          <w:lang w:eastAsia="en-US"/>
        </w:rPr>
        <mc:AlternateContent>
          <mc:Choice Requires="wps">
            <w:drawing>
              <wp:anchor distT="45720" distB="45720" distL="114300" distR="114300" simplePos="0" relativeHeight="251664384" behindDoc="0" locked="0" layoutInCell="1" allowOverlap="1" wp14:anchorId="705BB92A" wp14:editId="072D4891">
                <wp:simplePos x="0" y="0"/>
                <wp:positionH relativeFrom="column">
                  <wp:posOffset>1439186</wp:posOffset>
                </wp:positionH>
                <wp:positionV relativeFrom="paragraph">
                  <wp:posOffset>471971</wp:posOffset>
                </wp:positionV>
                <wp:extent cx="1272208" cy="222112"/>
                <wp:effectExtent l="0" t="0" r="23495" b="2603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2208" cy="222112"/>
                        </a:xfrm>
                        <a:prstGeom prst="rect">
                          <a:avLst/>
                        </a:prstGeom>
                        <a:solidFill>
                          <a:schemeClr val="bg1">
                            <a:lumMod val="95000"/>
                          </a:schemeClr>
                        </a:solidFill>
                        <a:ln w="9525">
                          <a:solidFill>
                            <a:srgbClr val="000000"/>
                          </a:solidFill>
                          <a:miter lim="800000"/>
                          <a:headEnd/>
                          <a:tailEnd/>
                        </a:ln>
                      </wps:spPr>
                      <wps:txbx>
                        <w:txbxContent>
                          <w:p w14:paraId="4E45AEFA" w14:textId="5F6C097A" w:rsidR="00360281" w:rsidRPr="00360281" w:rsidRDefault="00360281">
                            <w:pPr>
                              <w:rPr>
                                <w:sz w:val="20"/>
                              </w:rPr>
                            </w:pPr>
                            <w:r w:rsidRPr="00360281">
                              <w:rPr>
                                <w:sz w:val="20"/>
                              </w:rPr>
                              <w:t>Faheem Vellore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5BB92A" id="_x0000_s1029" type="#_x0000_t202" style="position:absolute;margin-left:113.3pt;margin-top:37.15pt;width:100.15pt;height:1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" fillcolor="#f2f2f2 [3052]">
                <v:textbox>
                  <w:txbxContent>
                    <w:p w14:paraId="4E45AEFA" w14:textId="5F6C097A" w:rsidR="00360281" w:rsidRPr="00360281" w:rsidRDefault="00360281">
                      <w:pPr>
                        <w:rPr>
                          <w:sz w:val="20"/>
                        </w:rPr>
                      </w:pPr>
                      <w:r w:rsidRPr="00360281">
                        <w:rPr>
                          <w:sz w:val="20"/>
                        </w:rPr>
                        <w:t>Faheem Vellore</w:t>
                      </w:r>
                    </w:p>
                  </w:txbxContent>
                </v:textbox>
              </v:shape>
            </w:pict>
          </mc:Fallback>
        </mc:AlternateContent>
      </w:r>
      <w:r w:rsidR="006258E9">
        <w:rPr>
          <w:noProof/>
          <w:lang w:eastAsia="en-US"/>
        </w:rPr>
        <w:drawing>
          <wp:inline distT="0" distB="0" distL="0" distR="0" wp14:anchorId="0B2F1D9C" wp14:editId="777AF205">
            <wp:extent cx="4795181" cy="2336165"/>
            <wp:effectExtent l="0" t="0" r="571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7132" cy="2346859"/>
                    </a:xfrm>
                    <a:prstGeom prst="rect">
                      <a:avLst/>
                    </a:prstGeom>
                  </pic:spPr>
                </pic:pic>
              </a:graphicData>
            </a:graphic>
          </wp:inline>
        </w:drawing>
      </w:r>
      <w:r w:rsidR="002E5D93" w:rsidRPr="002E5D93">
        <w:rPr>
          <w:rFonts w:ascii="Arial" w:eastAsia="Times New Roman" w:hAnsi="Arial" w:cs="Arial"/>
          <w:color w:val="000000"/>
          <w:sz w:val="22"/>
          <w:szCs w:val="22"/>
          <w:lang w:eastAsia="en-US"/>
        </w:rPr>
        <w:br/>
      </w:r>
    </w:p>
    <w:p w14:paraId="55AB6A0E" w14:textId="77777777" w:rsidR="006C4DF1" w:rsidRPr="006C4DF1" w:rsidRDefault="006C4DF1" w:rsidP="00102987">
      <w:pPr>
        <w:pStyle w:val="Heading1"/>
        <w:spacing w:line="480" w:lineRule="auto"/>
      </w:pPr>
      <w:bookmarkStart w:id="17" w:name="_Toc531007198"/>
      <w:r>
        <w:lastRenderedPageBreak/>
        <w:t>USER REQUIREMENT ANALYSIS</w:t>
      </w:r>
      <w:bookmarkEnd w:id="17"/>
    </w:p>
    <w:p w14:paraId="2C107214" w14:textId="77777777" w:rsidR="0006099F" w:rsidRPr="006A22B0" w:rsidRDefault="0006099F" w:rsidP="00516932">
      <w:pPr>
        <w:pStyle w:val="NormalWeb"/>
        <w:numPr>
          <w:ilvl w:val="0"/>
          <w:numId w:val="15"/>
        </w:numPr>
        <w:spacing w:before="0" w:beforeAutospacing="0" w:after="0" w:afterAutospacing="0" w:line="480" w:lineRule="auto"/>
        <w:textAlignment w:val="baseline"/>
        <w:rPr>
          <w:rFonts w:asciiTheme="minorHAnsi" w:eastAsiaTheme="minorHAnsi" w:hAnsiTheme="minorHAnsi" w:cstheme="minorBidi"/>
          <w:b/>
          <w:color w:val="000000" w:themeColor="text1"/>
          <w:szCs w:val="20"/>
          <w:lang w:eastAsia="ja-JP"/>
        </w:rPr>
      </w:pPr>
      <w:r w:rsidRPr="006A22B0">
        <w:rPr>
          <w:rFonts w:asciiTheme="minorHAnsi" w:eastAsiaTheme="minorHAnsi" w:hAnsiTheme="minorHAnsi" w:cstheme="minorBidi"/>
          <w:b/>
          <w:color w:val="000000" w:themeColor="text1"/>
          <w:szCs w:val="20"/>
          <w:lang w:eastAsia="ja-JP"/>
        </w:rPr>
        <w:t>The system shall provide access to admin to manage the data catalog.</w:t>
      </w:r>
    </w:p>
    <w:p w14:paraId="0DF53EB0" w14:textId="77777777"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The system shall provide access for admin to create accounts for agencies.</w:t>
      </w:r>
    </w:p>
    <w:p w14:paraId="14729C1D" w14:textId="77777777"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provide access for admin t</w:t>
      </w:r>
      <w:r w:rsidR="00516932">
        <w:rPr>
          <w:rFonts w:asciiTheme="minorHAnsi" w:eastAsiaTheme="minorHAnsi" w:hAnsiTheme="minorHAnsi" w:cstheme="minorBidi"/>
          <w:color w:val="000000" w:themeColor="text1"/>
          <w:szCs w:val="20"/>
          <w:lang w:eastAsia="ja-JP"/>
        </w:rPr>
        <w:t>o get report of data downloaded.</w:t>
      </w:r>
    </w:p>
    <w:p w14:paraId="0BDBC487" w14:textId="77777777"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provide access for adm</w:t>
      </w:r>
      <w:r w:rsidR="00516932">
        <w:rPr>
          <w:rFonts w:asciiTheme="minorHAnsi" w:eastAsiaTheme="minorHAnsi" w:hAnsiTheme="minorHAnsi" w:cstheme="minorBidi"/>
          <w:color w:val="000000" w:themeColor="text1"/>
          <w:szCs w:val="20"/>
          <w:lang w:eastAsia="ja-JP"/>
        </w:rPr>
        <w:t>in to authorize membership type.</w:t>
      </w:r>
    </w:p>
    <w:p w14:paraId="090F272B" w14:textId="77777777" w:rsidR="00516932" w:rsidRP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provide access for admin to retrieve password for agencies.</w:t>
      </w:r>
    </w:p>
    <w:p w14:paraId="255E51F9" w14:textId="77777777" w:rsidR="0006099F" w:rsidRPr="00516932" w:rsidRDefault="0006099F" w:rsidP="00516932">
      <w:pPr>
        <w:pStyle w:val="NormalWeb"/>
        <w:numPr>
          <w:ilvl w:val="0"/>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b/>
          <w:color w:val="000000" w:themeColor="text1"/>
          <w:szCs w:val="20"/>
          <w:lang w:eastAsia="ja-JP"/>
        </w:rPr>
        <w:t>The system shall provide access to agencies to maintain their accounts.</w:t>
      </w:r>
    </w:p>
    <w:p w14:paraId="2E7B7D86" w14:textId="1D1B948F"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 xml:space="preserve">The system shall provide an option to the agencies to upload data from their accounts to a </w:t>
      </w:r>
      <w:r w:rsidR="003D5CC7">
        <w:rPr>
          <w:rFonts w:asciiTheme="minorHAnsi" w:eastAsiaTheme="minorHAnsi" w:hAnsiTheme="minorHAnsi" w:cstheme="minorBidi"/>
          <w:color w:val="000000" w:themeColor="text1"/>
          <w:szCs w:val="20"/>
          <w:lang w:eastAsia="ja-JP"/>
        </w:rPr>
        <w:t>d</w:t>
      </w:r>
      <w:r w:rsidRPr="00EE70A8">
        <w:rPr>
          <w:rFonts w:asciiTheme="minorHAnsi" w:eastAsiaTheme="minorHAnsi" w:hAnsiTheme="minorHAnsi" w:cstheme="minorBidi"/>
          <w:color w:val="000000" w:themeColor="text1"/>
          <w:szCs w:val="20"/>
          <w:lang w:eastAsia="ja-JP"/>
        </w:rPr>
        <w:t>ata storage.</w:t>
      </w:r>
    </w:p>
    <w:p w14:paraId="528B3CC5" w14:textId="77777777"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create a notification to the agencies after uploading data.</w:t>
      </w:r>
    </w:p>
    <w:p w14:paraId="42A72928" w14:textId="77777777"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provide access for agencies to get the list of data uploaded.</w:t>
      </w:r>
    </w:p>
    <w:p w14:paraId="21E2CA56" w14:textId="77777777" w:rsid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be able to request a new password from admins.</w:t>
      </w:r>
    </w:p>
    <w:p w14:paraId="147900D0" w14:textId="77777777" w:rsidR="0006099F" w:rsidRPr="00516932" w:rsidRDefault="0006099F" w:rsidP="00516932">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516932">
        <w:rPr>
          <w:rFonts w:asciiTheme="minorHAnsi" w:eastAsiaTheme="minorHAnsi" w:hAnsiTheme="minorHAnsi" w:cstheme="minorBidi"/>
          <w:color w:val="000000" w:themeColor="text1"/>
          <w:szCs w:val="20"/>
          <w:lang w:eastAsia="ja-JP"/>
        </w:rPr>
        <w:t>The system shall notify the admin if the database system is full.</w:t>
      </w:r>
    </w:p>
    <w:p w14:paraId="0120EE8D" w14:textId="77777777" w:rsidR="0006099F" w:rsidRPr="006A22B0" w:rsidRDefault="0006099F" w:rsidP="00516932">
      <w:pPr>
        <w:pStyle w:val="NormalWeb"/>
        <w:numPr>
          <w:ilvl w:val="0"/>
          <w:numId w:val="15"/>
        </w:numPr>
        <w:spacing w:before="0" w:beforeAutospacing="0" w:after="0" w:afterAutospacing="0" w:line="480" w:lineRule="auto"/>
        <w:ind w:hanging="540"/>
        <w:textAlignment w:val="baseline"/>
        <w:rPr>
          <w:rFonts w:asciiTheme="minorHAnsi" w:eastAsiaTheme="minorHAnsi" w:hAnsiTheme="minorHAnsi" w:cstheme="minorBidi"/>
          <w:b/>
          <w:color w:val="000000" w:themeColor="text1"/>
          <w:szCs w:val="20"/>
          <w:lang w:eastAsia="ja-JP"/>
        </w:rPr>
      </w:pPr>
      <w:r w:rsidRPr="006A22B0">
        <w:rPr>
          <w:rFonts w:asciiTheme="minorHAnsi" w:eastAsiaTheme="minorHAnsi" w:hAnsiTheme="minorHAnsi" w:cstheme="minorBidi"/>
          <w:b/>
          <w:color w:val="000000" w:themeColor="text1"/>
          <w:szCs w:val="20"/>
          <w:lang w:eastAsia="ja-JP"/>
        </w:rPr>
        <w:t>The system shall provide access to members to manage their accounts.</w:t>
      </w:r>
    </w:p>
    <w:p w14:paraId="676C5988" w14:textId="77777777" w:rsidR="00DA3530" w:rsidRDefault="0006099F" w:rsidP="00DA3530">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The system shall provide option to the members for login to their accounts.</w:t>
      </w:r>
    </w:p>
    <w:p w14:paraId="42B3AD18" w14:textId="77777777" w:rsidR="00DA3530" w:rsidRDefault="0006099F" w:rsidP="00DA3530">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ask members about security questions to retrieve their accounts.</w:t>
      </w:r>
    </w:p>
    <w:p w14:paraId="02044C3C" w14:textId="77777777" w:rsidR="00DA3530" w:rsidRDefault="0006099F" w:rsidP="00DA3530">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lastRenderedPageBreak/>
        <w:t xml:space="preserve">The system shall provide data search </w:t>
      </w:r>
      <w:r w:rsidR="00DA3530">
        <w:rPr>
          <w:rFonts w:asciiTheme="minorHAnsi" w:eastAsiaTheme="minorHAnsi" w:hAnsiTheme="minorHAnsi" w:cstheme="minorBidi"/>
          <w:color w:val="000000" w:themeColor="text1"/>
          <w:szCs w:val="20"/>
          <w:lang w:eastAsia="ja-JP"/>
        </w:rPr>
        <w:t>option to all members from the d</w:t>
      </w:r>
      <w:r w:rsidRPr="00DA3530">
        <w:rPr>
          <w:rFonts w:asciiTheme="minorHAnsi" w:eastAsiaTheme="minorHAnsi" w:hAnsiTheme="minorHAnsi" w:cstheme="minorBidi"/>
          <w:color w:val="000000" w:themeColor="text1"/>
          <w:szCs w:val="20"/>
          <w:lang w:eastAsia="ja-JP"/>
        </w:rPr>
        <w:t>ata storage.</w:t>
      </w:r>
    </w:p>
    <w:p w14:paraId="79ED5D74" w14:textId="77777777" w:rsidR="00DA3530" w:rsidRDefault="0006099F" w:rsidP="00DA3530">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provide data sort and filter option to all members from the data storage.</w:t>
      </w:r>
    </w:p>
    <w:p w14:paraId="22272C2C" w14:textId="77777777" w:rsidR="00DA3530" w:rsidRDefault="0006099F" w:rsidP="00DA3530">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provide an option to view the results to the members from the data storage.</w:t>
      </w:r>
    </w:p>
    <w:p w14:paraId="53D6564C" w14:textId="77777777" w:rsidR="0006099F" w:rsidRPr="00DA3530" w:rsidRDefault="0006099F" w:rsidP="00DA3530">
      <w:pPr>
        <w:pStyle w:val="NormalWeb"/>
        <w:numPr>
          <w:ilvl w:val="1"/>
          <w:numId w:val="15"/>
        </w:numPr>
        <w:spacing w:before="0" w:beforeAutospacing="0" w:after="0" w:afterAutospacing="0" w:line="480" w:lineRule="auto"/>
        <w:textAlignment w:val="baseline"/>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allow members to request authorized membership type.</w:t>
      </w:r>
    </w:p>
    <w:p w14:paraId="60B971EE" w14:textId="77777777" w:rsidR="0006099F" w:rsidRPr="0075372D" w:rsidRDefault="0006099F" w:rsidP="00516932">
      <w:pPr>
        <w:pStyle w:val="NormalWeb"/>
        <w:numPr>
          <w:ilvl w:val="0"/>
          <w:numId w:val="15"/>
        </w:numPr>
        <w:spacing w:before="0" w:beforeAutospacing="0" w:after="0" w:afterAutospacing="0" w:line="480" w:lineRule="auto"/>
        <w:ind w:hanging="540"/>
        <w:textAlignment w:val="baseline"/>
        <w:rPr>
          <w:rFonts w:asciiTheme="minorHAnsi" w:eastAsiaTheme="minorHAnsi" w:hAnsiTheme="minorHAnsi" w:cstheme="minorBidi"/>
          <w:b/>
          <w:color w:val="000000" w:themeColor="text1"/>
          <w:szCs w:val="20"/>
          <w:lang w:eastAsia="ja-JP"/>
        </w:rPr>
      </w:pPr>
      <w:r w:rsidRPr="0075372D">
        <w:rPr>
          <w:rFonts w:asciiTheme="minorHAnsi" w:eastAsiaTheme="minorHAnsi" w:hAnsiTheme="minorHAnsi" w:cstheme="minorBidi"/>
          <w:b/>
          <w:color w:val="000000" w:themeColor="text1"/>
          <w:szCs w:val="20"/>
          <w:lang w:eastAsia="ja-JP"/>
        </w:rPr>
        <w:t>The system shall provide access to non-members to use the data storage.</w:t>
      </w:r>
    </w:p>
    <w:p w14:paraId="4554ACE0" w14:textId="77777777" w:rsidR="00DA3530" w:rsidRDefault="0006099F" w:rsidP="00DA3530">
      <w:pPr>
        <w:pStyle w:val="NormalWeb"/>
        <w:numPr>
          <w:ilvl w:val="1"/>
          <w:numId w:val="15"/>
        </w:numPr>
        <w:spacing w:before="0" w:beforeAutospacing="0" w:after="0" w:afterAutospacing="0" w:line="480" w:lineRule="auto"/>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The system shall provide data search opti</w:t>
      </w:r>
      <w:r w:rsidR="00DA3530">
        <w:rPr>
          <w:rFonts w:asciiTheme="minorHAnsi" w:eastAsiaTheme="minorHAnsi" w:hAnsiTheme="minorHAnsi" w:cstheme="minorBidi"/>
          <w:color w:val="000000" w:themeColor="text1"/>
          <w:szCs w:val="20"/>
          <w:lang w:eastAsia="ja-JP"/>
        </w:rPr>
        <w:t>on to all non-members from the d</w:t>
      </w:r>
      <w:r w:rsidRPr="00EE70A8">
        <w:rPr>
          <w:rFonts w:asciiTheme="minorHAnsi" w:eastAsiaTheme="minorHAnsi" w:hAnsiTheme="minorHAnsi" w:cstheme="minorBidi"/>
          <w:color w:val="000000" w:themeColor="text1"/>
          <w:szCs w:val="20"/>
          <w:lang w:eastAsia="ja-JP"/>
        </w:rPr>
        <w:t>ata storage.</w:t>
      </w:r>
    </w:p>
    <w:p w14:paraId="5C78D90D" w14:textId="77777777" w:rsidR="00DA3530" w:rsidRDefault="0006099F" w:rsidP="00DA3530">
      <w:pPr>
        <w:pStyle w:val="NormalWeb"/>
        <w:numPr>
          <w:ilvl w:val="1"/>
          <w:numId w:val="15"/>
        </w:numPr>
        <w:spacing w:before="0" w:beforeAutospacing="0" w:after="0" w:afterAutospacing="0" w:line="480" w:lineRule="auto"/>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provide data sort and filter option to all non-members from the data storage.</w:t>
      </w:r>
    </w:p>
    <w:p w14:paraId="232BB319" w14:textId="77777777" w:rsidR="00DA3530" w:rsidRDefault="0006099F" w:rsidP="00DA3530">
      <w:pPr>
        <w:pStyle w:val="NormalWeb"/>
        <w:numPr>
          <w:ilvl w:val="1"/>
          <w:numId w:val="15"/>
        </w:numPr>
        <w:spacing w:before="0" w:beforeAutospacing="0" w:after="0" w:afterAutospacing="0" w:line="480" w:lineRule="auto"/>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provide an option to view the results to the non-members from the data storage.</w:t>
      </w:r>
    </w:p>
    <w:p w14:paraId="5E8284B8" w14:textId="77777777" w:rsidR="0006099F" w:rsidRPr="00DA3530" w:rsidRDefault="0006099F" w:rsidP="00DA3530">
      <w:pPr>
        <w:pStyle w:val="NormalWeb"/>
        <w:numPr>
          <w:ilvl w:val="1"/>
          <w:numId w:val="15"/>
        </w:numPr>
        <w:spacing w:before="0" w:beforeAutospacing="0" w:after="0" w:afterAutospacing="0" w:line="480" w:lineRule="auto"/>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provide an option for non-members to create an account.</w:t>
      </w:r>
    </w:p>
    <w:p w14:paraId="502A815A" w14:textId="77777777" w:rsidR="0006099F" w:rsidRPr="0075372D" w:rsidRDefault="0006099F" w:rsidP="00572F43">
      <w:pPr>
        <w:pStyle w:val="NormalWeb"/>
        <w:numPr>
          <w:ilvl w:val="0"/>
          <w:numId w:val="10"/>
        </w:numPr>
        <w:spacing w:before="0" w:beforeAutospacing="0" w:after="0" w:afterAutospacing="0" w:line="480" w:lineRule="auto"/>
        <w:textAlignment w:val="baseline"/>
        <w:rPr>
          <w:rFonts w:asciiTheme="minorHAnsi" w:eastAsiaTheme="minorHAnsi" w:hAnsiTheme="minorHAnsi" w:cstheme="minorBidi"/>
          <w:b/>
          <w:color w:val="000000" w:themeColor="text1"/>
          <w:szCs w:val="20"/>
          <w:lang w:eastAsia="ja-JP"/>
        </w:rPr>
      </w:pPr>
      <w:r w:rsidRPr="0075372D">
        <w:rPr>
          <w:rFonts w:asciiTheme="minorHAnsi" w:eastAsiaTheme="minorHAnsi" w:hAnsiTheme="minorHAnsi" w:cstheme="minorBidi"/>
          <w:b/>
          <w:color w:val="000000" w:themeColor="text1"/>
          <w:szCs w:val="20"/>
          <w:lang w:eastAsia="ja-JP"/>
        </w:rPr>
        <w:t>The system shall maintain security in data downloading option for all members.</w:t>
      </w:r>
    </w:p>
    <w:p w14:paraId="09B132DD" w14:textId="77777777" w:rsidR="00DA3530" w:rsidRDefault="0006099F" w:rsidP="00DA3530">
      <w:pPr>
        <w:pStyle w:val="NormalWeb"/>
        <w:numPr>
          <w:ilvl w:val="1"/>
          <w:numId w:val="17"/>
        </w:numPr>
        <w:spacing w:before="0" w:beforeAutospacing="0" w:after="0" w:afterAutospacing="0" w:line="480" w:lineRule="auto"/>
        <w:ind w:left="900" w:hanging="540"/>
        <w:textAlignment w:val="baseline"/>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The system shall provide access to all authorized members to download the open and restricted data.</w:t>
      </w:r>
    </w:p>
    <w:p w14:paraId="6DF9019A" w14:textId="77777777" w:rsidR="0006099F" w:rsidRPr="00DA3530" w:rsidRDefault="0006099F" w:rsidP="00DA3530">
      <w:pPr>
        <w:pStyle w:val="NormalWeb"/>
        <w:numPr>
          <w:ilvl w:val="1"/>
          <w:numId w:val="17"/>
        </w:numPr>
        <w:spacing w:before="0" w:beforeAutospacing="0" w:after="0" w:afterAutospacing="0" w:line="480" w:lineRule="auto"/>
        <w:ind w:left="900" w:hanging="540"/>
        <w:textAlignment w:val="baseline"/>
        <w:rPr>
          <w:rFonts w:asciiTheme="minorHAnsi" w:eastAsiaTheme="minorHAnsi" w:hAnsiTheme="minorHAnsi" w:cstheme="minorBidi"/>
          <w:color w:val="000000" w:themeColor="text1"/>
          <w:szCs w:val="20"/>
          <w:lang w:eastAsia="ja-JP"/>
        </w:rPr>
      </w:pPr>
      <w:r w:rsidRPr="00DA3530">
        <w:rPr>
          <w:rFonts w:asciiTheme="minorHAnsi" w:eastAsiaTheme="minorHAnsi" w:hAnsiTheme="minorHAnsi" w:cstheme="minorBidi"/>
          <w:color w:val="000000" w:themeColor="text1"/>
          <w:szCs w:val="20"/>
          <w:lang w:eastAsia="ja-JP"/>
        </w:rPr>
        <w:t>The system shall provide access to all non-authorized members to download the open data only.</w:t>
      </w:r>
    </w:p>
    <w:p w14:paraId="04BF6F6E" w14:textId="77777777" w:rsidR="0006099F" w:rsidRPr="0075372D" w:rsidRDefault="0006099F" w:rsidP="00572F43">
      <w:pPr>
        <w:pStyle w:val="NormalWeb"/>
        <w:numPr>
          <w:ilvl w:val="0"/>
          <w:numId w:val="11"/>
        </w:numPr>
        <w:spacing w:before="0" w:beforeAutospacing="0" w:after="0" w:afterAutospacing="0" w:line="480" w:lineRule="auto"/>
        <w:textAlignment w:val="baseline"/>
        <w:rPr>
          <w:rFonts w:asciiTheme="minorHAnsi" w:eastAsiaTheme="minorHAnsi" w:hAnsiTheme="minorHAnsi" w:cstheme="minorBidi"/>
          <w:b/>
          <w:color w:val="000000" w:themeColor="text1"/>
          <w:szCs w:val="20"/>
          <w:lang w:eastAsia="ja-JP"/>
        </w:rPr>
      </w:pPr>
      <w:r w:rsidRPr="0075372D">
        <w:rPr>
          <w:rFonts w:asciiTheme="minorHAnsi" w:eastAsiaTheme="minorHAnsi" w:hAnsiTheme="minorHAnsi" w:cstheme="minorBidi"/>
          <w:b/>
          <w:color w:val="000000" w:themeColor="text1"/>
          <w:szCs w:val="20"/>
          <w:lang w:eastAsia="ja-JP"/>
        </w:rPr>
        <w:t>The system shall detect the data trend.</w:t>
      </w:r>
    </w:p>
    <w:p w14:paraId="3F227374" w14:textId="77777777" w:rsidR="0006099F" w:rsidRPr="00EE70A8" w:rsidRDefault="0006099F" w:rsidP="00572F43">
      <w:pPr>
        <w:pStyle w:val="NormalWeb"/>
        <w:numPr>
          <w:ilvl w:val="1"/>
          <w:numId w:val="18"/>
        </w:numPr>
        <w:spacing w:before="0" w:beforeAutospacing="0" w:after="0" w:afterAutospacing="0" w:line="480" w:lineRule="auto"/>
        <w:ind w:left="900" w:hanging="540"/>
        <w:textAlignment w:val="baseline"/>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The system shall generate a list of top downloaded data from the members.</w:t>
      </w:r>
    </w:p>
    <w:p w14:paraId="27B3EE3A" w14:textId="77777777" w:rsidR="00D55CBC" w:rsidRPr="00DA3530" w:rsidRDefault="0006099F" w:rsidP="00D55CBC">
      <w:pPr>
        <w:pStyle w:val="NormalWeb"/>
        <w:numPr>
          <w:ilvl w:val="1"/>
          <w:numId w:val="18"/>
        </w:numPr>
        <w:spacing w:before="0" w:beforeAutospacing="0" w:after="0" w:afterAutospacing="0" w:line="480" w:lineRule="auto"/>
        <w:ind w:left="990" w:hanging="540"/>
        <w:textAlignment w:val="baseline"/>
        <w:rPr>
          <w:rFonts w:asciiTheme="minorHAnsi" w:eastAsiaTheme="minorHAnsi" w:hAnsiTheme="minorHAnsi" w:cstheme="minorBidi"/>
          <w:color w:val="000000" w:themeColor="text1"/>
          <w:szCs w:val="20"/>
          <w:lang w:eastAsia="ja-JP"/>
        </w:rPr>
      </w:pPr>
      <w:r w:rsidRPr="00EE70A8">
        <w:rPr>
          <w:rFonts w:asciiTheme="minorHAnsi" w:eastAsiaTheme="minorHAnsi" w:hAnsiTheme="minorHAnsi" w:cstheme="minorBidi"/>
          <w:color w:val="000000" w:themeColor="text1"/>
          <w:szCs w:val="20"/>
          <w:lang w:eastAsia="ja-JP"/>
        </w:rPr>
        <w:t>The system shall get the information about uploaded data (metadata).</w:t>
      </w:r>
    </w:p>
    <w:p w14:paraId="3CC6ECAE" w14:textId="77777777" w:rsidR="002063EE" w:rsidRDefault="006C4DF1" w:rsidP="002F73BD">
      <w:pPr>
        <w:pStyle w:val="Heading1"/>
      </w:pPr>
      <w:bookmarkStart w:id="18" w:name="_Toc531007199"/>
      <w:r>
        <w:lastRenderedPageBreak/>
        <w:t>SYSTEM ANALYSIS AND DESIGN</w:t>
      </w:r>
      <w:bookmarkEnd w:id="18"/>
    </w:p>
    <w:p w14:paraId="36729F3C" w14:textId="77777777" w:rsidR="002063EE" w:rsidRPr="00017728" w:rsidRDefault="006C4DF1" w:rsidP="002063EE">
      <w:pPr>
        <w:pStyle w:val="Heading2"/>
      </w:pPr>
      <w:bookmarkStart w:id="19" w:name="_Toc501113963"/>
      <w:bookmarkStart w:id="20" w:name="_Toc531007200"/>
      <w:r w:rsidRPr="00017728">
        <w:t>A</w:t>
      </w:r>
      <w:bookmarkEnd w:id="19"/>
      <w:r w:rsidR="00102987" w:rsidRPr="00017728">
        <w:t>ctivity D</w:t>
      </w:r>
      <w:r w:rsidRPr="00017728">
        <w:t>iagram</w:t>
      </w:r>
      <w:bookmarkEnd w:id="20"/>
    </w:p>
    <w:p w14:paraId="64A4D2C0" w14:textId="77777777" w:rsidR="00381A24" w:rsidRDefault="00017728" w:rsidP="00381A24">
      <w:pPr>
        <w:pStyle w:val="ListBullet"/>
        <w:keepNext/>
        <w:numPr>
          <w:ilvl w:val="0"/>
          <w:numId w:val="0"/>
        </w:numPr>
        <w:ind w:left="-450"/>
      </w:pPr>
      <w:r>
        <w:rPr>
          <w:noProof/>
        </w:rPr>
        <w:drawing>
          <wp:inline distT="0" distB="0" distL="0" distR="0" wp14:anchorId="2F5CB204" wp14:editId="417F5FD6">
            <wp:extent cx="6097270" cy="7584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7270" cy="7584440"/>
                    </a:xfrm>
                    <a:prstGeom prst="rect">
                      <a:avLst/>
                    </a:prstGeom>
                  </pic:spPr>
                </pic:pic>
              </a:graphicData>
            </a:graphic>
          </wp:inline>
        </w:drawing>
      </w:r>
    </w:p>
    <w:p w14:paraId="66539A56" w14:textId="2E97D5DC" w:rsidR="00017728" w:rsidRDefault="00381A24" w:rsidP="00381A24">
      <w:pPr>
        <w:pStyle w:val="Caption"/>
      </w:pPr>
      <w:bookmarkStart w:id="21" w:name="_Toc531006609"/>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3</w:t>
      </w:r>
      <w:r w:rsidR="002428B4">
        <w:rPr>
          <w:noProof/>
        </w:rPr>
        <w:fldChar w:fldCharType="end"/>
      </w:r>
      <w:r>
        <w:t xml:space="preserve"> Activity Diagram</w:t>
      </w:r>
      <w:bookmarkEnd w:id="21"/>
    </w:p>
    <w:p w14:paraId="3C26A64B" w14:textId="658686DF" w:rsidR="002063EE" w:rsidRPr="002D5157" w:rsidRDefault="00017728" w:rsidP="002D5157">
      <w:pPr>
        <w:spacing w:after="180" w:line="336" w:lineRule="auto"/>
        <w:contextualSpacing w:val="0"/>
        <w:rPr>
          <w:szCs w:val="22"/>
          <w:lang w:eastAsia="en-US"/>
        </w:rPr>
      </w:pPr>
      <w:r>
        <w:br w:type="page"/>
      </w:r>
    </w:p>
    <w:p w14:paraId="31C657F9" w14:textId="77777777" w:rsidR="002063EE" w:rsidRDefault="006C4DF1" w:rsidP="002063EE">
      <w:pPr>
        <w:pStyle w:val="Heading2"/>
      </w:pPr>
      <w:bookmarkStart w:id="22" w:name="_Toc501113964"/>
      <w:bookmarkStart w:id="23" w:name="_Toc531007201"/>
      <w:r>
        <w:lastRenderedPageBreak/>
        <w:t>U</w:t>
      </w:r>
      <w:bookmarkEnd w:id="22"/>
      <w:r>
        <w:t>se Case Diagram</w:t>
      </w:r>
      <w:bookmarkEnd w:id="23"/>
    </w:p>
    <w:p w14:paraId="2129C54C" w14:textId="77777777" w:rsidR="00DB0751" w:rsidRDefault="00DB0751" w:rsidP="005D420E">
      <w:pPr>
        <w:jc w:val="center"/>
      </w:pPr>
    </w:p>
    <w:p w14:paraId="41F01F80" w14:textId="77777777" w:rsidR="00381A24" w:rsidRDefault="0041319D" w:rsidP="00381A24">
      <w:pPr>
        <w:keepNext/>
      </w:pPr>
      <w:r>
        <w:rPr>
          <w:noProof/>
          <w:lang w:eastAsia="en-US"/>
        </w:rPr>
        <w:drawing>
          <wp:inline distT="0" distB="0" distL="0" distR="0" wp14:anchorId="07F5EEF6" wp14:editId="4362B839">
            <wp:extent cx="6086475" cy="3867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6475" cy="3867150"/>
                    </a:xfrm>
                    <a:prstGeom prst="rect">
                      <a:avLst/>
                    </a:prstGeom>
                  </pic:spPr>
                </pic:pic>
              </a:graphicData>
            </a:graphic>
          </wp:inline>
        </w:drawing>
      </w:r>
    </w:p>
    <w:p w14:paraId="5A82C648" w14:textId="44F29F24" w:rsidR="00DB0751" w:rsidRDefault="00381A24" w:rsidP="00381A24">
      <w:pPr>
        <w:pStyle w:val="Caption"/>
      </w:pPr>
      <w:bookmarkStart w:id="24" w:name="_Toc531006610"/>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4</w:t>
      </w:r>
      <w:r w:rsidR="002428B4">
        <w:rPr>
          <w:noProof/>
        </w:rPr>
        <w:fldChar w:fldCharType="end"/>
      </w:r>
      <w:r>
        <w:t xml:space="preserve"> Use Case Diagram</w:t>
      </w:r>
      <w:bookmarkEnd w:id="24"/>
    </w:p>
    <w:p w14:paraId="65FD918B" w14:textId="77777777" w:rsidR="0041319D" w:rsidRDefault="0041319D" w:rsidP="00DB0751"/>
    <w:p w14:paraId="4BC57616" w14:textId="77777777" w:rsidR="00DB0751" w:rsidRDefault="00DB0751" w:rsidP="00DB0751"/>
    <w:p w14:paraId="714FF5BE" w14:textId="77777777" w:rsidR="0041319D" w:rsidRPr="00E82B28" w:rsidRDefault="0041319D" w:rsidP="00381A24">
      <w:pPr>
        <w:spacing w:line="480" w:lineRule="auto"/>
        <w:contextualSpacing w:val="0"/>
        <w:rPr>
          <w:b/>
          <w:u w:val="single"/>
        </w:rPr>
      </w:pPr>
      <w:r w:rsidRPr="00E82B28">
        <w:rPr>
          <w:b/>
          <w:u w:val="single"/>
        </w:rPr>
        <w:t>Legends:</w:t>
      </w:r>
    </w:p>
    <w:p w14:paraId="23936C5E" w14:textId="77777777" w:rsidR="00BC5592" w:rsidRDefault="00BC5592" w:rsidP="00381A24">
      <w:pPr>
        <w:spacing w:line="480" w:lineRule="auto"/>
        <w:contextualSpacing w:val="0"/>
      </w:pPr>
      <w:r w:rsidRPr="0029603B">
        <w:rPr>
          <w:b/>
        </w:rPr>
        <w:t>Users:</w:t>
      </w:r>
      <w:r>
        <w:t xml:space="preserve"> Any citizen who can view data.</w:t>
      </w:r>
    </w:p>
    <w:p w14:paraId="69B10CD1" w14:textId="77777777" w:rsidR="00BC5592" w:rsidRDefault="00BC5592" w:rsidP="00381A24">
      <w:pPr>
        <w:spacing w:line="480" w:lineRule="auto"/>
        <w:contextualSpacing w:val="0"/>
      </w:pPr>
      <w:r w:rsidRPr="0029603B">
        <w:rPr>
          <w:b/>
        </w:rPr>
        <w:t>Non-Members:</w:t>
      </w:r>
      <w:r>
        <w:t xml:space="preserve"> Any user that view data but not able to download data.</w:t>
      </w:r>
    </w:p>
    <w:p w14:paraId="48459062" w14:textId="77777777" w:rsidR="00BC5592" w:rsidRDefault="00BC5592" w:rsidP="00381A24">
      <w:pPr>
        <w:spacing w:line="480" w:lineRule="auto"/>
        <w:contextualSpacing w:val="0"/>
      </w:pPr>
      <w:r w:rsidRPr="0029603B">
        <w:rPr>
          <w:b/>
        </w:rPr>
        <w:t>Members:</w:t>
      </w:r>
      <w:r>
        <w:t xml:space="preserve"> Any user that sign up for an account to download data includes authorized member and non-authorized member.</w:t>
      </w:r>
    </w:p>
    <w:p w14:paraId="2FC0CD01" w14:textId="014245A3" w:rsidR="00BC5592" w:rsidRDefault="00BC5592" w:rsidP="00381A24">
      <w:pPr>
        <w:spacing w:line="480" w:lineRule="auto"/>
        <w:contextualSpacing w:val="0"/>
      </w:pPr>
      <w:r w:rsidRPr="0029603B">
        <w:rPr>
          <w:b/>
        </w:rPr>
        <w:t>Agencies:</w:t>
      </w:r>
      <w:r>
        <w:t xml:space="preserve"> The 14 </w:t>
      </w:r>
      <w:r w:rsidR="00C51846">
        <w:t>a</w:t>
      </w:r>
      <w:r>
        <w:t>gencies that holds an authority to upload datasets.</w:t>
      </w:r>
    </w:p>
    <w:p w14:paraId="12856B32" w14:textId="434232FD" w:rsidR="00BC5592" w:rsidRDefault="00BC5592" w:rsidP="00381A24">
      <w:pPr>
        <w:spacing w:line="480" w:lineRule="auto"/>
        <w:contextualSpacing w:val="0"/>
      </w:pPr>
      <w:r w:rsidRPr="0029603B">
        <w:rPr>
          <w:b/>
        </w:rPr>
        <w:t>Admins:</w:t>
      </w:r>
      <w:r>
        <w:t xml:space="preserve"> Administrative that hold the authority to create </w:t>
      </w:r>
      <w:r w:rsidR="001C4B11">
        <w:t>a</w:t>
      </w:r>
      <w:r>
        <w:t>gencies account and authorize members’ type.</w:t>
      </w:r>
    </w:p>
    <w:p w14:paraId="236E09C0" w14:textId="77777777" w:rsidR="0041319D" w:rsidRDefault="0041319D" w:rsidP="0041319D"/>
    <w:p w14:paraId="4F78C126" w14:textId="77777777" w:rsidR="00C15F3C" w:rsidRDefault="00C15F3C" w:rsidP="0041319D"/>
    <w:p w14:paraId="6696A3B2" w14:textId="77777777" w:rsidR="00C15F3C" w:rsidRDefault="00C15F3C" w:rsidP="0041319D"/>
    <w:p w14:paraId="3A947AA4" w14:textId="77777777" w:rsidR="00C15F3C" w:rsidRDefault="00C15F3C" w:rsidP="0041319D"/>
    <w:tbl>
      <w:tblPr>
        <w:tblW w:w="0" w:type="auto"/>
        <w:tblCellMar>
          <w:top w:w="15" w:type="dxa"/>
          <w:left w:w="15" w:type="dxa"/>
          <w:bottom w:w="15" w:type="dxa"/>
          <w:right w:w="15" w:type="dxa"/>
        </w:tblCellMar>
        <w:tblLook w:val="04A0" w:firstRow="1" w:lastRow="0" w:firstColumn="1" w:lastColumn="0" w:noHBand="0" w:noVBand="1"/>
      </w:tblPr>
      <w:tblGrid>
        <w:gridCol w:w="1788"/>
        <w:gridCol w:w="7804"/>
      </w:tblGrid>
      <w:tr w:rsidR="0041319D" w14:paraId="55780202"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31C170" w14:textId="77777777" w:rsidR="0041319D" w:rsidRPr="00C15F3C" w:rsidRDefault="0041319D">
            <w:pPr>
              <w:pStyle w:val="Heading5"/>
              <w:rPr>
                <w:rFonts w:asciiTheme="minorHAnsi" w:eastAsiaTheme="minorHAnsi" w:hAnsiTheme="minorHAnsi" w:cstheme="minorBidi"/>
                <w:color w:val="000000" w:themeColor="text1"/>
              </w:rPr>
            </w:pPr>
            <w:r w:rsidRPr="00C15F3C">
              <w:rPr>
                <w:rFonts w:asciiTheme="minorHAnsi" w:eastAsiaTheme="minorHAnsi" w:hAnsiTheme="minorHAnsi" w:cstheme="minorBidi"/>
                <w:color w:val="000000" w:themeColor="text1"/>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6DA0E" w14:textId="77777777" w:rsidR="0041319D" w:rsidRDefault="0041319D">
            <w:pPr>
              <w:pStyle w:val="NormalWeb"/>
              <w:spacing w:before="0" w:beforeAutospacing="0" w:after="0" w:afterAutospacing="0"/>
            </w:pPr>
            <w:r>
              <w:rPr>
                <w:rFonts w:ascii="Calibri" w:hAnsi="Calibri" w:cs="Calibri"/>
                <w:color w:val="000000"/>
              </w:rPr>
              <w:t>1</w:t>
            </w:r>
          </w:p>
        </w:tc>
      </w:tr>
      <w:tr w:rsidR="0041319D" w14:paraId="79A0A51A"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1E608" w14:textId="77777777" w:rsidR="0041319D" w:rsidRPr="00C15F3C" w:rsidRDefault="0041319D">
            <w:pPr>
              <w:pStyle w:val="Heading5"/>
              <w:rPr>
                <w:rFonts w:asciiTheme="minorHAnsi" w:eastAsiaTheme="minorHAnsi" w:hAnsiTheme="minorHAnsi" w:cstheme="minorBidi"/>
                <w:color w:val="000000" w:themeColor="text1"/>
              </w:rPr>
            </w:pPr>
            <w:r w:rsidRPr="00C15F3C">
              <w:rPr>
                <w:rFonts w:asciiTheme="minorHAnsi" w:eastAsiaTheme="minorHAnsi" w:hAnsiTheme="minorHAnsi" w:cstheme="minorBidi"/>
                <w:color w:val="000000" w:themeColor="text1"/>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2C2E9" w14:textId="77777777" w:rsidR="00375F06" w:rsidRDefault="00375F06">
            <w:pPr>
              <w:pStyle w:val="NormalWeb"/>
              <w:spacing w:before="0" w:beforeAutospacing="0" w:after="0" w:afterAutospacing="0"/>
              <w:rPr>
                <w:rFonts w:asciiTheme="minorHAnsi" w:eastAsiaTheme="minorHAnsi" w:hAnsiTheme="minorHAnsi" w:cstheme="minorBidi"/>
                <w:color w:val="000000" w:themeColor="text1"/>
                <w:szCs w:val="20"/>
                <w:lang w:eastAsia="ja-JP"/>
              </w:rPr>
            </w:pPr>
          </w:p>
          <w:p w14:paraId="68CC1DD0"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Manage Accounts</w:t>
            </w:r>
          </w:p>
        </w:tc>
      </w:tr>
      <w:tr w:rsidR="0041319D" w14:paraId="3FCB48EC"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EACFE8"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36BBB1"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Admin, User</w:t>
            </w:r>
          </w:p>
        </w:tc>
      </w:tr>
      <w:tr w:rsidR="0041319D" w14:paraId="43E7E6A0"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B9547B"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Brief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EAEF38"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 xml:space="preserve">This use case describes the process of a creating and managing accounts for agency and users. </w:t>
            </w:r>
          </w:p>
        </w:tc>
      </w:tr>
      <w:tr w:rsidR="0041319D" w14:paraId="63679903"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875334" w14:textId="77777777" w:rsidR="0041319D" w:rsidRDefault="0041319D">
            <w:pPr>
              <w:pStyle w:val="NormalWeb"/>
              <w:spacing w:before="0" w:beforeAutospacing="0" w:after="0" w:afterAutospacing="0"/>
            </w:pPr>
            <w:r>
              <w:rPr>
                <w:rFonts w:ascii="Calibri" w:hAnsi="Calibri" w:cs="Calibri"/>
                <w:color w:val="000000"/>
              </w:rPr>
              <w:t>Basic Course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8FCBE2" w14:textId="77777777" w:rsidR="0041319D" w:rsidRDefault="0041319D"/>
          <w:p w14:paraId="038D565A" w14:textId="77777777" w:rsidR="00D3103A" w:rsidRDefault="0041319D" w:rsidP="004F2CFA">
            <w:pPr>
              <w:pStyle w:val="NormalWeb"/>
              <w:numPr>
                <w:ilvl w:val="0"/>
                <w:numId w:val="12"/>
              </w:numPr>
              <w:spacing w:before="0" w:beforeAutospacing="0" w:after="0" w:afterAutospacing="0"/>
              <w:ind w:left="41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Admin creates an account for selected individual in the agencies.</w:t>
            </w:r>
          </w:p>
          <w:p w14:paraId="6036657A" w14:textId="77777777" w:rsidR="0041319D" w:rsidRPr="00C15F3C" w:rsidRDefault="0041319D" w:rsidP="00D3103A">
            <w:pPr>
              <w:pStyle w:val="NormalWeb"/>
              <w:spacing w:before="0" w:beforeAutospacing="0" w:after="0" w:afterAutospacing="0"/>
              <w:ind w:left="41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 xml:space="preserve"> </w:t>
            </w:r>
          </w:p>
          <w:p w14:paraId="21DFEEA9" w14:textId="77777777" w:rsidR="0041319D" w:rsidRDefault="0041319D" w:rsidP="004F2CFA">
            <w:pPr>
              <w:pStyle w:val="NormalWeb"/>
              <w:numPr>
                <w:ilvl w:val="0"/>
                <w:numId w:val="12"/>
              </w:numPr>
              <w:spacing w:before="0" w:beforeAutospacing="0" w:after="0" w:afterAutospacing="0"/>
              <w:ind w:left="41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 u</w:t>
            </w:r>
            <w:r w:rsidR="00D3103A">
              <w:rPr>
                <w:rFonts w:asciiTheme="minorHAnsi" w:eastAsiaTheme="minorHAnsi" w:hAnsiTheme="minorHAnsi" w:cstheme="minorBidi"/>
                <w:color w:val="000000" w:themeColor="text1"/>
                <w:szCs w:val="20"/>
                <w:lang w:eastAsia="ja-JP"/>
              </w:rPr>
              <w:t>ser can login to their account.</w:t>
            </w:r>
          </w:p>
          <w:p w14:paraId="26D38E1B" w14:textId="77777777" w:rsidR="00D3103A" w:rsidRPr="00C15F3C" w:rsidRDefault="00D3103A" w:rsidP="00D3103A">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1CFF6AF1" w14:textId="77777777" w:rsidR="0041319D" w:rsidRDefault="0041319D" w:rsidP="004F2CFA">
            <w:pPr>
              <w:pStyle w:val="NormalWeb"/>
              <w:numPr>
                <w:ilvl w:val="0"/>
                <w:numId w:val="12"/>
              </w:numPr>
              <w:spacing w:before="0" w:beforeAutospacing="0" w:after="0" w:afterAutospacing="0"/>
              <w:ind w:left="41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The system maintains all the login information and associated login rights.</w:t>
            </w:r>
          </w:p>
          <w:p w14:paraId="0DB65DD2" w14:textId="77777777" w:rsidR="00D3103A" w:rsidRPr="00C15F3C" w:rsidRDefault="00D3103A" w:rsidP="00D3103A">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2839F298" w14:textId="77777777" w:rsidR="0041319D" w:rsidRDefault="0041319D" w:rsidP="004F2CFA">
            <w:pPr>
              <w:pStyle w:val="NormalWeb"/>
              <w:numPr>
                <w:ilvl w:val="0"/>
                <w:numId w:val="12"/>
              </w:numPr>
              <w:spacing w:before="0" w:beforeAutospacing="0" w:after="0" w:afterAutospacing="0"/>
              <w:ind w:left="41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The system should display open and restricted data for authorized membership type.</w:t>
            </w:r>
          </w:p>
          <w:p w14:paraId="521C78A0" w14:textId="77777777" w:rsidR="00D3103A" w:rsidRPr="00C15F3C" w:rsidRDefault="00D3103A" w:rsidP="00D3103A">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294C6FF0" w14:textId="77777777" w:rsidR="0041319D" w:rsidRPr="00C15F3C" w:rsidRDefault="0041319D" w:rsidP="004F2CFA">
            <w:pPr>
              <w:pStyle w:val="NormalWeb"/>
              <w:numPr>
                <w:ilvl w:val="0"/>
                <w:numId w:val="12"/>
              </w:numPr>
              <w:spacing w:before="0" w:beforeAutospacing="0" w:after="0" w:afterAutospacing="0"/>
              <w:ind w:left="41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The system should display open data only for non-authorized membership type.</w:t>
            </w:r>
          </w:p>
          <w:p w14:paraId="746F0D8C" w14:textId="77777777" w:rsidR="0041319D" w:rsidRPr="00C15F3C" w:rsidRDefault="0041319D"/>
        </w:tc>
      </w:tr>
      <w:tr w:rsidR="0041319D" w14:paraId="371189F0"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5EA53" w14:textId="77777777" w:rsidR="0041319D" w:rsidRDefault="0041319D">
            <w:pPr>
              <w:pStyle w:val="NormalWeb"/>
              <w:spacing w:before="0" w:beforeAutospacing="0" w:after="0" w:afterAutospacing="0"/>
            </w:pPr>
            <w:r>
              <w:rPr>
                <w:rFonts w:ascii="Calibri" w:hAnsi="Calibri" w:cs="Calibri"/>
                <w:color w:val="000000"/>
              </w:rPr>
              <w:t>Alternative Courses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DB2AA7" w14:textId="77777777" w:rsidR="00C248D7" w:rsidRDefault="00D3103A" w:rsidP="00C248D7">
            <w:pPr>
              <w:pStyle w:val="NormalWeb"/>
              <w:spacing w:before="0" w:beforeAutospacing="0" w:after="0" w:afterAutospacing="0"/>
              <w:rPr>
                <w:rFonts w:asciiTheme="minorHAnsi" w:eastAsiaTheme="minorHAnsi" w:hAnsiTheme="minorHAnsi" w:cstheme="minorBidi"/>
                <w:color w:val="000000" w:themeColor="text1"/>
                <w:szCs w:val="20"/>
                <w:lang w:eastAsia="ja-JP"/>
              </w:rPr>
            </w:pPr>
            <w:r>
              <w:rPr>
                <w:rFonts w:asciiTheme="minorHAnsi" w:eastAsiaTheme="minorHAnsi" w:hAnsiTheme="minorHAnsi" w:cstheme="minorBidi"/>
                <w:color w:val="000000" w:themeColor="text1"/>
                <w:szCs w:val="20"/>
                <w:lang w:eastAsia="ja-JP"/>
              </w:rPr>
              <w:t>2.1</w:t>
            </w:r>
            <w:r w:rsidR="0041319D" w:rsidRPr="00C15F3C">
              <w:rPr>
                <w:rFonts w:asciiTheme="minorHAnsi" w:eastAsiaTheme="minorHAnsi" w:hAnsiTheme="minorHAnsi" w:cstheme="minorBidi"/>
                <w:color w:val="000000" w:themeColor="text1"/>
                <w:szCs w:val="20"/>
                <w:lang w:eastAsia="ja-JP"/>
              </w:rPr>
              <w:t> If the user is not a member, the system provides an option for creating a memb</w:t>
            </w:r>
            <w:r>
              <w:rPr>
                <w:rFonts w:asciiTheme="minorHAnsi" w:eastAsiaTheme="minorHAnsi" w:hAnsiTheme="minorHAnsi" w:cstheme="minorBidi"/>
                <w:color w:val="000000" w:themeColor="text1"/>
                <w:szCs w:val="20"/>
                <w:lang w:eastAsia="ja-JP"/>
              </w:rPr>
              <w:t>ership before downloading data.</w:t>
            </w:r>
          </w:p>
          <w:p w14:paraId="2AFFFA7F" w14:textId="77777777" w:rsidR="00D3103A" w:rsidRPr="00C15F3C" w:rsidRDefault="00D3103A" w:rsidP="00C248D7">
            <w:pPr>
              <w:pStyle w:val="NormalWeb"/>
              <w:spacing w:before="0" w:beforeAutospacing="0" w:after="0" w:afterAutospacing="0"/>
              <w:rPr>
                <w:rFonts w:asciiTheme="minorHAnsi" w:eastAsiaTheme="minorHAnsi" w:hAnsiTheme="minorHAnsi" w:cstheme="minorBidi"/>
                <w:color w:val="000000" w:themeColor="text1"/>
                <w:szCs w:val="20"/>
                <w:lang w:eastAsia="ja-JP"/>
              </w:rPr>
            </w:pPr>
          </w:p>
          <w:p w14:paraId="3939ABF6" w14:textId="77777777" w:rsidR="0041319D" w:rsidRPr="00C15F3C" w:rsidRDefault="00D3103A">
            <w:pPr>
              <w:pStyle w:val="NormalWeb"/>
              <w:spacing w:before="0" w:beforeAutospacing="0" w:after="200" w:afterAutospacing="0"/>
              <w:rPr>
                <w:rFonts w:asciiTheme="minorHAnsi" w:eastAsiaTheme="minorHAnsi" w:hAnsiTheme="minorHAnsi" w:cstheme="minorBidi"/>
                <w:color w:val="000000" w:themeColor="text1"/>
                <w:szCs w:val="20"/>
                <w:lang w:eastAsia="ja-JP"/>
              </w:rPr>
            </w:pPr>
            <w:r>
              <w:rPr>
                <w:rFonts w:asciiTheme="minorHAnsi" w:eastAsiaTheme="minorHAnsi" w:hAnsiTheme="minorHAnsi" w:cstheme="minorBidi"/>
                <w:color w:val="000000" w:themeColor="text1"/>
                <w:szCs w:val="20"/>
                <w:lang w:eastAsia="ja-JP"/>
              </w:rPr>
              <w:t xml:space="preserve">2.2 If the users </w:t>
            </w:r>
            <w:r w:rsidR="0041319D" w:rsidRPr="00C15F3C">
              <w:rPr>
                <w:rFonts w:asciiTheme="minorHAnsi" w:eastAsiaTheme="minorHAnsi" w:hAnsiTheme="minorHAnsi" w:cstheme="minorBidi"/>
                <w:color w:val="000000" w:themeColor="text1"/>
                <w:szCs w:val="20"/>
                <w:lang w:eastAsia="ja-JP"/>
              </w:rPr>
              <w:t>forgets password, the system asks for associated security questions before proceedin</w:t>
            </w:r>
            <w:r w:rsidR="00915090">
              <w:rPr>
                <w:rFonts w:asciiTheme="minorHAnsi" w:eastAsiaTheme="minorHAnsi" w:hAnsiTheme="minorHAnsi" w:cstheme="minorBidi"/>
                <w:color w:val="000000" w:themeColor="text1"/>
                <w:szCs w:val="20"/>
                <w:lang w:eastAsia="ja-JP"/>
              </w:rPr>
              <w:t>g to new password</w:t>
            </w:r>
            <w:r w:rsidR="0041319D" w:rsidRPr="00C15F3C">
              <w:rPr>
                <w:rFonts w:asciiTheme="minorHAnsi" w:eastAsiaTheme="minorHAnsi" w:hAnsiTheme="minorHAnsi" w:cstheme="minorBidi"/>
                <w:color w:val="000000" w:themeColor="text1"/>
                <w:szCs w:val="20"/>
                <w:lang w:eastAsia="ja-JP"/>
              </w:rPr>
              <w:t>.</w:t>
            </w:r>
          </w:p>
          <w:p w14:paraId="7486BD54" w14:textId="77777777" w:rsidR="0041319D" w:rsidRPr="00C15F3C" w:rsidRDefault="0041319D">
            <w:pPr>
              <w:pStyle w:val="NormalWeb"/>
              <w:spacing w:before="0" w:beforeAutospacing="0" w:after="20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2.3 If a user wants to view sensitive and closed information, a special request needs to be made to admin for associated login rights.</w:t>
            </w:r>
          </w:p>
          <w:p w14:paraId="701A2BDC" w14:textId="77777777" w:rsidR="0041319D" w:rsidRPr="00C15F3C" w:rsidRDefault="0041319D">
            <w:pPr>
              <w:pStyle w:val="NormalWeb"/>
              <w:spacing w:before="0" w:beforeAutospacing="0" w:after="20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4. If the user is non-authorized, member can request admin for authority to view sensitive data.</w:t>
            </w:r>
          </w:p>
        </w:tc>
      </w:tr>
      <w:tr w:rsidR="0041319D" w14:paraId="60C5756D"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E58F22" w14:textId="77777777" w:rsidR="0041319D" w:rsidRDefault="0041319D">
            <w:pPr>
              <w:pStyle w:val="NormalWeb"/>
              <w:spacing w:before="0" w:beforeAutospacing="0" w:after="0" w:afterAutospacing="0"/>
            </w:pPr>
            <w:r>
              <w:rPr>
                <w:color w:val="000000"/>
              </w:rPr>
              <w:t>Others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B0E81D" w14:textId="77777777" w:rsidR="0041319D" w:rsidRDefault="0041319D"/>
        </w:tc>
      </w:tr>
    </w:tbl>
    <w:p w14:paraId="1236CF16" w14:textId="77777777" w:rsidR="0041319D" w:rsidRDefault="0041319D" w:rsidP="0041319D"/>
    <w:p w14:paraId="5BB33577" w14:textId="77777777" w:rsidR="0041319D" w:rsidRDefault="0041319D" w:rsidP="0041319D">
      <w:pPr>
        <w:pStyle w:val="NormalWeb"/>
        <w:spacing w:before="0" w:beforeAutospacing="0" w:after="0" w:afterAutospacing="0"/>
      </w:pPr>
      <w:r>
        <w:rPr>
          <w:rStyle w:val="apple-tab-span"/>
          <w:rFonts w:ascii="Calibri" w:hAnsi="Calibri" w:cs="Calibri"/>
          <w:color w:val="000000"/>
        </w:rPr>
        <w:tab/>
      </w:r>
      <w:r>
        <w:rPr>
          <w:rFonts w:ascii="Calibri" w:hAnsi="Calibri" w:cs="Calibri"/>
          <w:color w:val="000000"/>
        </w:rPr>
        <w:t>`</w:t>
      </w:r>
    </w:p>
    <w:p w14:paraId="0516F219" w14:textId="77777777" w:rsidR="00C15F3C" w:rsidRDefault="0041319D" w:rsidP="0041319D">
      <w:pPr>
        <w:spacing w:after="240"/>
      </w:pPr>
      <w:r>
        <w:br/>
      </w:r>
    </w:p>
    <w:p w14:paraId="5C5250B8" w14:textId="77777777" w:rsidR="00C15F3C" w:rsidRDefault="00C15F3C" w:rsidP="0041319D">
      <w:pPr>
        <w:spacing w:after="240"/>
      </w:pPr>
    </w:p>
    <w:p w14:paraId="5CEF800E" w14:textId="77777777" w:rsidR="00C15F3C" w:rsidRDefault="00C15F3C" w:rsidP="0041319D">
      <w:pPr>
        <w:spacing w:after="240"/>
      </w:pPr>
    </w:p>
    <w:p w14:paraId="6B10716D" w14:textId="77777777" w:rsidR="00C15F3C" w:rsidRDefault="00C15F3C" w:rsidP="0041319D">
      <w:pPr>
        <w:spacing w:after="240"/>
      </w:pPr>
    </w:p>
    <w:p w14:paraId="70DC425A" w14:textId="77777777" w:rsidR="0041319D" w:rsidRDefault="0041319D" w:rsidP="0041319D">
      <w:pPr>
        <w:spacing w:after="240"/>
      </w:pPr>
      <w:r>
        <w:br/>
      </w:r>
    </w:p>
    <w:tbl>
      <w:tblPr>
        <w:tblW w:w="0" w:type="auto"/>
        <w:tblCellMar>
          <w:top w:w="15" w:type="dxa"/>
          <w:left w:w="15" w:type="dxa"/>
          <w:bottom w:w="15" w:type="dxa"/>
          <w:right w:w="15" w:type="dxa"/>
        </w:tblCellMar>
        <w:tblLook w:val="04A0" w:firstRow="1" w:lastRow="0" w:firstColumn="1" w:lastColumn="0" w:noHBand="0" w:noVBand="1"/>
      </w:tblPr>
      <w:tblGrid>
        <w:gridCol w:w="1823"/>
        <w:gridCol w:w="7769"/>
      </w:tblGrid>
      <w:tr w:rsidR="0041319D" w14:paraId="0B1E5D76"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EA7C4B" w14:textId="77777777" w:rsidR="0041319D" w:rsidRDefault="0041319D">
            <w:pPr>
              <w:pStyle w:val="Heading5"/>
            </w:pPr>
            <w:r>
              <w:rPr>
                <w:rFonts w:ascii="Calibri" w:hAnsi="Calibri" w:cs="Calibri"/>
                <w:b/>
                <w:bCs/>
                <w:color w:val="000000"/>
                <w:szCs w:val="24"/>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F1DFD" w14:textId="77777777" w:rsidR="0041319D" w:rsidRDefault="0041319D">
            <w:pPr>
              <w:pStyle w:val="NormalWeb"/>
              <w:spacing w:before="0" w:beforeAutospacing="0" w:after="0" w:afterAutospacing="0"/>
            </w:pPr>
            <w:r>
              <w:rPr>
                <w:rFonts w:ascii="Calibri" w:hAnsi="Calibri" w:cs="Calibri"/>
                <w:color w:val="000000"/>
              </w:rPr>
              <w:t>2</w:t>
            </w:r>
          </w:p>
        </w:tc>
      </w:tr>
      <w:tr w:rsidR="0041319D" w:rsidRPr="00C15F3C" w14:paraId="230DD2BD"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F43696" w14:textId="77777777" w:rsidR="0041319D" w:rsidRPr="00C15F3C" w:rsidRDefault="0041319D">
            <w:pPr>
              <w:pStyle w:val="Heading5"/>
              <w:rPr>
                <w:rFonts w:asciiTheme="minorHAnsi" w:eastAsiaTheme="minorHAnsi" w:hAnsiTheme="minorHAnsi" w:cstheme="minorBidi"/>
                <w:color w:val="000000" w:themeColor="text1"/>
              </w:rPr>
            </w:pPr>
            <w:r w:rsidRPr="00C15F3C">
              <w:rPr>
                <w:rFonts w:asciiTheme="minorHAnsi" w:eastAsiaTheme="minorHAnsi" w:hAnsiTheme="minorHAnsi" w:cstheme="minorBidi"/>
                <w:color w:val="000000" w:themeColor="text1"/>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ECD3F" w14:textId="77777777" w:rsidR="00375F06" w:rsidRDefault="00375F06">
            <w:pPr>
              <w:pStyle w:val="NormalWeb"/>
              <w:spacing w:before="0" w:beforeAutospacing="0" w:after="0" w:afterAutospacing="0"/>
              <w:rPr>
                <w:rFonts w:asciiTheme="minorHAnsi" w:eastAsiaTheme="minorHAnsi" w:hAnsiTheme="minorHAnsi" w:cstheme="minorBidi"/>
                <w:color w:val="000000" w:themeColor="text1"/>
                <w:szCs w:val="20"/>
                <w:lang w:eastAsia="ja-JP"/>
              </w:rPr>
            </w:pPr>
          </w:p>
          <w:p w14:paraId="5B749891"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Upload Data</w:t>
            </w:r>
          </w:p>
        </w:tc>
      </w:tr>
      <w:tr w:rsidR="0041319D" w:rsidRPr="00C15F3C" w14:paraId="5E345771"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5A61E4"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A61BC"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Agencies</w:t>
            </w:r>
          </w:p>
        </w:tc>
      </w:tr>
      <w:tr w:rsidR="0041319D" w:rsidRPr="00C15F3C" w14:paraId="55D49E04"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0B647E"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Brief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1AF277"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 xml:space="preserve">This use case describes the process of uploading data by agency members. The data is stored with related information about the data called “metadata” in the data storage. </w:t>
            </w:r>
          </w:p>
        </w:tc>
      </w:tr>
      <w:tr w:rsidR="0041319D" w:rsidRPr="00C15F3C" w14:paraId="5F919D42"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BED0AD"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Basic Course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5852CB" w14:textId="77777777" w:rsidR="0041319D" w:rsidRDefault="0041319D"/>
          <w:p w14:paraId="766CF655" w14:textId="77777777" w:rsidR="0041319D" w:rsidRDefault="0041319D" w:rsidP="004F2CFA">
            <w:pPr>
              <w:pStyle w:val="NormalWeb"/>
              <w:numPr>
                <w:ilvl w:val="0"/>
                <w:numId w:val="13"/>
              </w:numPr>
              <w:spacing w:before="0" w:beforeAutospacing="0" w:after="0" w:afterAutospacing="0"/>
              <w:ind w:left="32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Agencies login with credentials in the data catalog system.</w:t>
            </w:r>
          </w:p>
          <w:p w14:paraId="4D330ABF" w14:textId="77777777" w:rsidR="008C355C" w:rsidRPr="00C15F3C" w:rsidRDefault="008C355C" w:rsidP="008C355C">
            <w:pPr>
              <w:pStyle w:val="NormalWeb"/>
              <w:spacing w:before="0" w:beforeAutospacing="0" w:after="0" w:afterAutospacing="0"/>
              <w:ind w:left="324"/>
              <w:textAlignment w:val="baseline"/>
              <w:rPr>
                <w:rFonts w:asciiTheme="minorHAnsi" w:eastAsiaTheme="minorHAnsi" w:hAnsiTheme="minorHAnsi" w:cstheme="minorBidi"/>
                <w:color w:val="000000" w:themeColor="text1"/>
                <w:szCs w:val="20"/>
                <w:lang w:eastAsia="ja-JP"/>
              </w:rPr>
            </w:pPr>
          </w:p>
          <w:p w14:paraId="3A302292" w14:textId="77777777" w:rsidR="0041319D" w:rsidRDefault="0041319D" w:rsidP="004F2CFA">
            <w:pPr>
              <w:pStyle w:val="NormalWeb"/>
              <w:numPr>
                <w:ilvl w:val="0"/>
                <w:numId w:val="13"/>
              </w:numPr>
              <w:spacing w:before="0" w:beforeAutospacing="0" w:after="0" w:afterAutospacing="0"/>
              <w:ind w:left="32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The system validates the agency membership with credentials.</w:t>
            </w:r>
          </w:p>
          <w:p w14:paraId="63AB0511" w14:textId="77777777" w:rsidR="008C355C" w:rsidRPr="00C15F3C" w:rsidRDefault="008C355C" w:rsidP="008C355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32EE48B3" w14:textId="77777777" w:rsidR="0041319D" w:rsidRDefault="0041319D" w:rsidP="004F2CFA">
            <w:pPr>
              <w:pStyle w:val="NormalWeb"/>
              <w:numPr>
                <w:ilvl w:val="0"/>
                <w:numId w:val="13"/>
              </w:numPr>
              <w:spacing w:before="0" w:beforeAutospacing="0" w:after="0" w:afterAutospacing="0"/>
              <w:ind w:left="32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Agencies upload the data with associated metadata.</w:t>
            </w:r>
          </w:p>
          <w:p w14:paraId="7A67C79A" w14:textId="77777777" w:rsidR="008C355C" w:rsidRPr="00C15F3C" w:rsidRDefault="008C355C" w:rsidP="008C355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7A615135" w14:textId="77777777" w:rsidR="0041319D" w:rsidRDefault="0041319D" w:rsidP="004F2CFA">
            <w:pPr>
              <w:pStyle w:val="NormalWeb"/>
              <w:numPr>
                <w:ilvl w:val="0"/>
                <w:numId w:val="13"/>
              </w:numPr>
              <w:spacing w:before="0" w:beforeAutospacing="0" w:after="0" w:afterAutospacing="0"/>
              <w:ind w:left="32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 notification is sent to the agency email address regarding the data upload.</w:t>
            </w:r>
          </w:p>
          <w:p w14:paraId="02755E9C" w14:textId="77777777" w:rsidR="008C355C" w:rsidRPr="00C15F3C" w:rsidRDefault="008C355C" w:rsidP="008C355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6BBB3FFD" w14:textId="77777777" w:rsidR="0041319D" w:rsidRPr="00C15F3C" w:rsidRDefault="0041319D" w:rsidP="004F2CFA">
            <w:pPr>
              <w:pStyle w:val="NormalWeb"/>
              <w:numPr>
                <w:ilvl w:val="0"/>
                <w:numId w:val="13"/>
              </w:numPr>
              <w:spacing w:before="0" w:beforeAutospacing="0" w:after="0" w:afterAutospacing="0"/>
              <w:ind w:left="324"/>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Agencies will get a list o</w:t>
            </w:r>
            <w:r w:rsidR="008C355C">
              <w:rPr>
                <w:rFonts w:asciiTheme="minorHAnsi" w:eastAsiaTheme="minorHAnsi" w:hAnsiTheme="minorHAnsi" w:cstheme="minorBidi"/>
                <w:color w:val="000000" w:themeColor="text1"/>
                <w:szCs w:val="20"/>
                <w:lang w:eastAsia="ja-JP"/>
              </w:rPr>
              <w:t>f uploaded data from the system</w:t>
            </w:r>
            <w:r w:rsidRPr="00C15F3C">
              <w:rPr>
                <w:rFonts w:asciiTheme="minorHAnsi" w:eastAsiaTheme="minorHAnsi" w:hAnsiTheme="minorHAnsi" w:cstheme="minorBidi"/>
                <w:color w:val="000000" w:themeColor="text1"/>
                <w:szCs w:val="20"/>
                <w:lang w:eastAsia="ja-JP"/>
              </w:rPr>
              <w:t>.</w:t>
            </w:r>
          </w:p>
          <w:p w14:paraId="0992CB65" w14:textId="77777777" w:rsidR="0041319D" w:rsidRPr="00C15F3C" w:rsidRDefault="0041319D">
            <w:pPr>
              <w:spacing w:after="240"/>
            </w:pPr>
          </w:p>
        </w:tc>
      </w:tr>
      <w:tr w:rsidR="0041319D" w:rsidRPr="00C15F3C" w14:paraId="47F11F87"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AD653"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Alternative Courses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D16D5" w14:textId="77777777" w:rsidR="0041319D" w:rsidRPr="00C15F3C" w:rsidRDefault="0041319D">
            <w:pPr>
              <w:pStyle w:val="NormalWeb"/>
              <w:spacing w:before="0" w:beforeAutospacing="0" w:after="20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1. If the agencies try to login with wrong credentials, system should ask for a new password by verifying security questions.</w:t>
            </w:r>
          </w:p>
          <w:p w14:paraId="4B31936A" w14:textId="77777777" w:rsidR="0041319D" w:rsidRPr="00C15F3C" w:rsidRDefault="0041319D">
            <w:pPr>
              <w:pStyle w:val="NormalWeb"/>
              <w:spacing w:before="0" w:beforeAutospacing="0" w:after="20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3. If the data storage is full, system creates a notification to inform admin.</w:t>
            </w:r>
          </w:p>
        </w:tc>
      </w:tr>
      <w:tr w:rsidR="0041319D" w:rsidRPr="00C15F3C" w14:paraId="0618766F" w14:textId="77777777" w:rsidTr="0041319D">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35C9B" w14:textId="77777777" w:rsidR="0041319D" w:rsidRPr="00C15F3C" w:rsidRDefault="0041319D">
            <w:pPr>
              <w:pStyle w:val="NormalWeb"/>
              <w:spacing w:before="0" w:beforeAutospacing="0" w:after="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Others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1462A1" w14:textId="77777777" w:rsidR="0041319D" w:rsidRDefault="0041319D"/>
        </w:tc>
      </w:tr>
    </w:tbl>
    <w:p w14:paraId="73843FC9" w14:textId="77777777" w:rsidR="0041319D" w:rsidRDefault="0041319D" w:rsidP="0041319D">
      <w:pPr>
        <w:spacing w:after="240"/>
      </w:pPr>
    </w:p>
    <w:p w14:paraId="339007F3" w14:textId="77777777" w:rsidR="00C15F3C" w:rsidRDefault="00C15F3C" w:rsidP="0041319D">
      <w:pPr>
        <w:spacing w:after="240"/>
      </w:pPr>
    </w:p>
    <w:p w14:paraId="378DCE85" w14:textId="77777777" w:rsidR="00C15F3C" w:rsidRDefault="00C15F3C" w:rsidP="0041319D">
      <w:pPr>
        <w:spacing w:after="240"/>
      </w:pPr>
    </w:p>
    <w:p w14:paraId="5638849B" w14:textId="77777777" w:rsidR="00C15F3C" w:rsidRDefault="00C15F3C" w:rsidP="0041319D">
      <w:pPr>
        <w:spacing w:after="240"/>
      </w:pPr>
    </w:p>
    <w:p w14:paraId="5144024D" w14:textId="77777777" w:rsidR="00C15F3C" w:rsidRDefault="00C15F3C" w:rsidP="0041319D">
      <w:pPr>
        <w:spacing w:after="240"/>
      </w:pPr>
    </w:p>
    <w:p w14:paraId="39193591" w14:textId="77777777" w:rsidR="00C15F3C" w:rsidRDefault="00C15F3C" w:rsidP="0041319D">
      <w:pPr>
        <w:spacing w:after="240"/>
      </w:pPr>
    </w:p>
    <w:p w14:paraId="1728BD3E" w14:textId="77777777" w:rsidR="00C15F3C" w:rsidRDefault="00C15F3C" w:rsidP="0041319D">
      <w:pPr>
        <w:spacing w:after="240"/>
      </w:pPr>
    </w:p>
    <w:p w14:paraId="10F0A488" w14:textId="77777777" w:rsidR="00C15F3C" w:rsidRDefault="00C15F3C" w:rsidP="0041319D">
      <w:pPr>
        <w:spacing w:after="240"/>
      </w:pPr>
    </w:p>
    <w:p w14:paraId="7AE4A0F0" w14:textId="77777777" w:rsidR="00C15F3C" w:rsidRDefault="00C15F3C" w:rsidP="0041319D">
      <w:pPr>
        <w:spacing w:after="240"/>
      </w:pPr>
    </w:p>
    <w:p w14:paraId="2FFF057C" w14:textId="77777777" w:rsidR="00C15F3C" w:rsidRDefault="00C15F3C" w:rsidP="0041319D">
      <w:pPr>
        <w:spacing w:after="240"/>
      </w:pPr>
    </w:p>
    <w:p w14:paraId="658227E8" w14:textId="77777777" w:rsidR="00C15F3C" w:rsidRDefault="00C15F3C" w:rsidP="0041319D">
      <w:pPr>
        <w:spacing w:after="240"/>
      </w:pPr>
    </w:p>
    <w:p w14:paraId="4D41E285" w14:textId="77777777" w:rsidR="00C15F3C" w:rsidRDefault="00C15F3C" w:rsidP="0041319D">
      <w:pPr>
        <w:spacing w:after="240"/>
      </w:pPr>
    </w:p>
    <w:p w14:paraId="739BF017" w14:textId="77777777" w:rsidR="00C15F3C" w:rsidRDefault="00C15F3C" w:rsidP="0041319D">
      <w:pPr>
        <w:spacing w:after="240"/>
      </w:pPr>
    </w:p>
    <w:p w14:paraId="40569226" w14:textId="77777777" w:rsidR="00C15F3C" w:rsidRDefault="00C15F3C" w:rsidP="0041319D">
      <w:pPr>
        <w:spacing w:after="240"/>
      </w:pPr>
    </w:p>
    <w:p w14:paraId="543195F1" w14:textId="77777777" w:rsidR="00C15F3C" w:rsidRDefault="00C15F3C" w:rsidP="0041319D">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103"/>
        <w:gridCol w:w="7479"/>
      </w:tblGrid>
      <w:tr w:rsidR="0041319D" w:rsidRPr="00C15F3C" w14:paraId="583E50A2" w14:textId="77777777" w:rsidTr="0041319D">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0D522C19" w14:textId="77777777" w:rsidR="0041319D" w:rsidRPr="00C15F3C" w:rsidRDefault="0041319D">
            <w:pPr>
              <w:pStyle w:val="Heading5"/>
              <w:spacing w:after="60"/>
              <w:jc w:val="right"/>
              <w:rPr>
                <w:rFonts w:asciiTheme="minorHAnsi" w:eastAsiaTheme="minorHAnsi" w:hAnsiTheme="minorHAnsi" w:cstheme="minorBidi"/>
                <w:color w:val="000000" w:themeColor="text1"/>
              </w:rPr>
            </w:pPr>
            <w:r w:rsidRPr="00C15F3C">
              <w:rPr>
                <w:rFonts w:asciiTheme="minorHAnsi" w:eastAsiaTheme="minorHAnsi" w:hAnsiTheme="minorHAnsi" w:cstheme="minorBidi"/>
                <w:color w:val="000000" w:themeColor="text1"/>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247283FD" w14:textId="77777777" w:rsidR="0041319D" w:rsidRPr="00C15F3C" w:rsidRDefault="0041319D">
            <w:pPr>
              <w:pStyle w:val="NormalWeb"/>
              <w:spacing w:before="60" w:beforeAutospacing="0" w:after="6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3</w:t>
            </w:r>
          </w:p>
        </w:tc>
      </w:tr>
      <w:tr w:rsidR="0041319D" w:rsidRPr="00C15F3C" w14:paraId="7AEE12B4" w14:textId="77777777" w:rsidTr="0041319D">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69A83AE1" w14:textId="77777777" w:rsidR="0041319D" w:rsidRPr="00C15F3C" w:rsidRDefault="0041319D">
            <w:pPr>
              <w:pStyle w:val="Heading5"/>
              <w:spacing w:after="60"/>
              <w:jc w:val="right"/>
              <w:rPr>
                <w:rFonts w:asciiTheme="minorHAnsi" w:eastAsiaTheme="minorHAnsi" w:hAnsiTheme="minorHAnsi" w:cstheme="minorBidi"/>
                <w:color w:val="000000" w:themeColor="text1"/>
              </w:rPr>
            </w:pPr>
            <w:r w:rsidRPr="00C15F3C">
              <w:rPr>
                <w:rFonts w:asciiTheme="minorHAnsi" w:eastAsiaTheme="minorHAnsi" w:hAnsiTheme="minorHAnsi" w:cstheme="minorBidi"/>
                <w:color w:val="000000" w:themeColor="text1"/>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75E7B662" w14:textId="77777777" w:rsidR="00375F06" w:rsidRDefault="00375F06">
            <w:pPr>
              <w:pStyle w:val="NormalWeb"/>
              <w:spacing w:before="60" w:beforeAutospacing="0" w:after="60" w:afterAutospacing="0"/>
              <w:rPr>
                <w:rFonts w:asciiTheme="minorHAnsi" w:eastAsiaTheme="minorHAnsi" w:hAnsiTheme="minorHAnsi" w:cstheme="minorBidi"/>
                <w:color w:val="000000" w:themeColor="text1"/>
                <w:szCs w:val="20"/>
                <w:lang w:eastAsia="ja-JP"/>
              </w:rPr>
            </w:pPr>
          </w:p>
          <w:p w14:paraId="554CB5FA" w14:textId="77777777" w:rsidR="0041319D" w:rsidRPr="00C15F3C" w:rsidRDefault="0041319D">
            <w:pPr>
              <w:pStyle w:val="NormalWeb"/>
              <w:spacing w:before="60" w:beforeAutospacing="0" w:after="6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Download Data</w:t>
            </w:r>
          </w:p>
        </w:tc>
      </w:tr>
      <w:tr w:rsidR="0041319D" w:rsidRPr="00C15F3C" w14:paraId="6316FEBD" w14:textId="77777777" w:rsidTr="0041319D">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1A509042" w14:textId="77777777" w:rsidR="0041319D" w:rsidRPr="00C15F3C" w:rsidRDefault="0041319D">
            <w:pPr>
              <w:pStyle w:val="NormalWeb"/>
              <w:spacing w:before="60" w:beforeAutospacing="0" w:after="60" w:afterAutospacing="0"/>
              <w:jc w:val="right"/>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1FBAFA09" w14:textId="77777777" w:rsidR="0041319D" w:rsidRPr="00C15F3C" w:rsidRDefault="0041319D">
            <w:pPr>
              <w:pStyle w:val="NormalWeb"/>
              <w:spacing w:before="60" w:beforeAutospacing="0" w:after="6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Users, Admin</w:t>
            </w:r>
          </w:p>
        </w:tc>
      </w:tr>
      <w:tr w:rsidR="0041319D" w:rsidRPr="00C15F3C" w14:paraId="2F5B93EA" w14:textId="77777777" w:rsidTr="0041319D">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04377FD7" w14:textId="77777777" w:rsidR="0041319D" w:rsidRPr="00C15F3C" w:rsidRDefault="0041319D">
            <w:pPr>
              <w:pStyle w:val="NormalWeb"/>
              <w:spacing w:before="60" w:beforeAutospacing="0" w:after="60" w:afterAutospacing="0"/>
              <w:jc w:val="right"/>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Brief 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60301326" w14:textId="77777777" w:rsidR="0041319D" w:rsidRPr="00C15F3C" w:rsidRDefault="0041319D">
            <w:pPr>
              <w:pStyle w:val="NormalWeb"/>
              <w:spacing w:before="60" w:beforeAutospacing="0" w:after="6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This use case describes the process of a downloading data by the members. Users can sort</w:t>
            </w:r>
            <w:r w:rsidR="004376EC">
              <w:rPr>
                <w:rFonts w:asciiTheme="minorHAnsi" w:eastAsiaTheme="minorHAnsi" w:hAnsiTheme="minorHAnsi" w:cstheme="minorBidi"/>
                <w:color w:val="000000" w:themeColor="text1"/>
                <w:szCs w:val="20"/>
                <w:lang w:eastAsia="ja-JP"/>
              </w:rPr>
              <w:t xml:space="preserve"> and filter</w:t>
            </w:r>
            <w:r w:rsidRPr="00C15F3C">
              <w:rPr>
                <w:rFonts w:asciiTheme="minorHAnsi" w:eastAsiaTheme="minorHAnsi" w:hAnsiTheme="minorHAnsi" w:cstheme="minorBidi"/>
                <w:color w:val="000000" w:themeColor="text1"/>
                <w:szCs w:val="20"/>
                <w:lang w:eastAsia="ja-JP"/>
              </w:rPr>
              <w:t>, search, and view data.</w:t>
            </w:r>
          </w:p>
        </w:tc>
      </w:tr>
      <w:tr w:rsidR="0041319D" w:rsidRPr="00C15F3C" w14:paraId="4EF3BC61" w14:textId="77777777" w:rsidTr="0041319D">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67463C31" w14:textId="77777777" w:rsidR="0041319D" w:rsidRPr="00C15F3C" w:rsidRDefault="0041319D">
            <w:pPr>
              <w:pStyle w:val="NormalWeb"/>
              <w:spacing w:before="60" w:beforeAutospacing="0" w:after="60" w:afterAutospacing="0"/>
              <w:jc w:val="right"/>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Basic Course</w:t>
            </w:r>
          </w:p>
        </w:tc>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0C8008E2" w14:textId="77777777" w:rsidR="0041319D" w:rsidRDefault="0041319D"/>
          <w:p w14:paraId="26E17ADA" w14:textId="77777777" w:rsidR="0041319D" w:rsidRDefault="0041319D" w:rsidP="004F2CFA">
            <w:pPr>
              <w:pStyle w:val="NormalWeb"/>
              <w:numPr>
                <w:ilvl w:val="0"/>
                <w:numId w:val="14"/>
              </w:numPr>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Users login with credentials in the data catalog system.</w:t>
            </w:r>
          </w:p>
          <w:p w14:paraId="3332D23D" w14:textId="77777777" w:rsidR="004376EC" w:rsidRPr="00C15F3C" w:rsidRDefault="004376EC" w:rsidP="004376EC">
            <w:pPr>
              <w:pStyle w:val="NormalWeb"/>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p>
          <w:p w14:paraId="3FB84E38" w14:textId="77777777" w:rsidR="0041319D" w:rsidRDefault="0041319D" w:rsidP="004F2CFA">
            <w:pPr>
              <w:pStyle w:val="NormalWeb"/>
              <w:numPr>
                <w:ilvl w:val="0"/>
                <w:numId w:val="14"/>
              </w:numPr>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The system validates the membership with the credentials.</w:t>
            </w:r>
          </w:p>
          <w:p w14:paraId="1C9D8EF1" w14:textId="77777777" w:rsidR="004376EC" w:rsidRPr="00C15F3C" w:rsidRDefault="004376EC" w:rsidP="004376E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638169CC" w14:textId="77777777" w:rsidR="0041319D" w:rsidRDefault="0041319D" w:rsidP="004F2CFA">
            <w:pPr>
              <w:pStyle w:val="NormalWeb"/>
              <w:numPr>
                <w:ilvl w:val="0"/>
                <w:numId w:val="14"/>
              </w:numPr>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Users can search about data in the data catalog system.</w:t>
            </w:r>
          </w:p>
          <w:p w14:paraId="76C4A46D" w14:textId="77777777" w:rsidR="004376EC" w:rsidRPr="00C15F3C" w:rsidRDefault="004376EC" w:rsidP="004376E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70E4EA52" w14:textId="77777777" w:rsidR="0041319D" w:rsidRDefault="0041319D" w:rsidP="004F2CFA">
            <w:pPr>
              <w:pStyle w:val="NormalWeb"/>
              <w:numPr>
                <w:ilvl w:val="0"/>
                <w:numId w:val="14"/>
              </w:numPr>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Users can sort and filter the search results.</w:t>
            </w:r>
          </w:p>
          <w:p w14:paraId="18FE4E64" w14:textId="77777777" w:rsidR="004376EC" w:rsidRPr="00C15F3C" w:rsidRDefault="004376EC" w:rsidP="004376E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6F121CE1" w14:textId="77777777" w:rsidR="0041319D" w:rsidRDefault="0041319D" w:rsidP="004F2CFA">
            <w:pPr>
              <w:pStyle w:val="NormalWeb"/>
              <w:numPr>
                <w:ilvl w:val="0"/>
                <w:numId w:val="14"/>
              </w:numPr>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Users can view open data.</w:t>
            </w:r>
          </w:p>
          <w:p w14:paraId="24EAD9AD" w14:textId="77777777" w:rsidR="004376EC" w:rsidRPr="00C15F3C" w:rsidRDefault="004376EC" w:rsidP="004376E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60AD9817" w14:textId="77777777" w:rsidR="0041319D" w:rsidRDefault="0041319D" w:rsidP="004F2CFA">
            <w:pPr>
              <w:pStyle w:val="NormalWeb"/>
              <w:numPr>
                <w:ilvl w:val="0"/>
                <w:numId w:val="14"/>
              </w:numPr>
              <w:spacing w:before="0" w:beforeAutospacing="0" w:after="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Users can download open data.</w:t>
            </w:r>
          </w:p>
          <w:p w14:paraId="7EB086D0" w14:textId="77777777" w:rsidR="004376EC" w:rsidRPr="00C15F3C" w:rsidRDefault="004376EC" w:rsidP="004376EC">
            <w:pPr>
              <w:pStyle w:val="NormalWeb"/>
              <w:spacing w:before="0" w:beforeAutospacing="0" w:after="0" w:afterAutospacing="0"/>
              <w:textAlignment w:val="baseline"/>
              <w:rPr>
                <w:rFonts w:asciiTheme="minorHAnsi" w:eastAsiaTheme="minorHAnsi" w:hAnsiTheme="minorHAnsi" w:cstheme="minorBidi"/>
                <w:color w:val="000000" w:themeColor="text1"/>
                <w:szCs w:val="20"/>
                <w:lang w:eastAsia="ja-JP"/>
              </w:rPr>
            </w:pPr>
          </w:p>
          <w:p w14:paraId="5530DF4F" w14:textId="77777777" w:rsidR="0041319D" w:rsidRPr="00C15F3C" w:rsidRDefault="0041319D" w:rsidP="004F2CFA">
            <w:pPr>
              <w:pStyle w:val="NormalWeb"/>
              <w:numPr>
                <w:ilvl w:val="0"/>
                <w:numId w:val="14"/>
              </w:numPr>
              <w:spacing w:before="0" w:beforeAutospacing="0" w:after="200" w:afterAutospacing="0"/>
              <w:ind w:left="676"/>
              <w:textAlignment w:val="baseline"/>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Admin can view and print the history report of viewing and downloading data assets.</w:t>
            </w:r>
          </w:p>
        </w:tc>
      </w:tr>
      <w:tr w:rsidR="0041319D" w:rsidRPr="00C15F3C" w14:paraId="56EC8DC6" w14:textId="77777777" w:rsidTr="0041319D">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778EB78B" w14:textId="77777777" w:rsidR="0041319D" w:rsidRPr="00C15F3C" w:rsidRDefault="0041319D">
            <w:pPr>
              <w:pStyle w:val="NormalWeb"/>
              <w:spacing w:before="60" w:beforeAutospacing="0" w:after="60" w:afterAutospacing="0"/>
              <w:jc w:val="right"/>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Alternative Courses</w:t>
            </w:r>
          </w:p>
        </w:tc>
        <w:tc>
          <w:tcPr>
            <w:tcW w:w="0" w:type="auto"/>
            <w:tcBorders>
              <w:top w:val="single" w:sz="8" w:space="0" w:color="000000"/>
              <w:left w:val="single" w:sz="8" w:space="0" w:color="000000"/>
              <w:bottom w:val="single" w:sz="8" w:space="0" w:color="000000"/>
              <w:right w:val="single" w:sz="8" w:space="0" w:color="000000"/>
            </w:tcBorders>
            <w:tcMar>
              <w:top w:w="0" w:type="dxa"/>
              <w:left w:w="72" w:type="dxa"/>
              <w:bottom w:w="0" w:type="dxa"/>
              <w:right w:w="360" w:type="dxa"/>
            </w:tcMar>
            <w:hideMark/>
          </w:tcPr>
          <w:p w14:paraId="39243553" w14:textId="77777777" w:rsidR="0041319D" w:rsidRPr="00C15F3C" w:rsidRDefault="0041319D">
            <w:pPr>
              <w:pStyle w:val="NormalWeb"/>
              <w:spacing w:before="0" w:beforeAutospacing="0" w:after="20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 xml:space="preserve">  2. If the users </w:t>
            </w:r>
            <w:r w:rsidR="005D420E" w:rsidRPr="00C15F3C">
              <w:rPr>
                <w:rFonts w:asciiTheme="minorHAnsi" w:eastAsiaTheme="minorHAnsi" w:hAnsiTheme="minorHAnsi" w:cstheme="minorBidi"/>
                <w:color w:val="000000" w:themeColor="text1"/>
                <w:szCs w:val="20"/>
                <w:lang w:eastAsia="ja-JP"/>
              </w:rPr>
              <w:t>forget</w:t>
            </w:r>
            <w:r w:rsidRPr="00C15F3C">
              <w:rPr>
                <w:rFonts w:asciiTheme="minorHAnsi" w:eastAsiaTheme="minorHAnsi" w:hAnsiTheme="minorHAnsi" w:cstheme="minorBidi"/>
                <w:color w:val="000000" w:themeColor="text1"/>
                <w:szCs w:val="20"/>
                <w:lang w:eastAsia="ja-JP"/>
              </w:rPr>
              <w:t xml:space="preserve"> password, the system asks for associated security questions before proceedi</w:t>
            </w:r>
            <w:r w:rsidR="004376EC">
              <w:rPr>
                <w:rFonts w:asciiTheme="minorHAnsi" w:eastAsiaTheme="minorHAnsi" w:hAnsiTheme="minorHAnsi" w:cstheme="minorBidi"/>
                <w:color w:val="000000" w:themeColor="text1"/>
                <w:szCs w:val="20"/>
                <w:lang w:eastAsia="ja-JP"/>
              </w:rPr>
              <w:t>ng to new password</w:t>
            </w:r>
            <w:r w:rsidRPr="00C15F3C">
              <w:rPr>
                <w:rFonts w:asciiTheme="minorHAnsi" w:eastAsiaTheme="minorHAnsi" w:hAnsiTheme="minorHAnsi" w:cstheme="minorBidi"/>
                <w:color w:val="000000" w:themeColor="text1"/>
                <w:szCs w:val="20"/>
                <w:lang w:eastAsia="ja-JP"/>
              </w:rPr>
              <w:t>.</w:t>
            </w:r>
          </w:p>
          <w:p w14:paraId="3D1E854C" w14:textId="77777777" w:rsidR="0041319D" w:rsidRPr="00C15F3C" w:rsidRDefault="0041319D">
            <w:pPr>
              <w:pStyle w:val="NormalWeb"/>
              <w:spacing w:before="0" w:beforeAutospacing="0" w:after="200" w:afterAutospacing="0"/>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6.  If user is authorized, the system allows them to download restricted and open data.</w:t>
            </w:r>
          </w:p>
        </w:tc>
      </w:tr>
      <w:tr w:rsidR="0041319D" w:rsidRPr="00C15F3C" w14:paraId="07300A06" w14:textId="77777777" w:rsidTr="0041319D">
        <w:tc>
          <w:tcPr>
            <w:tcW w:w="0" w:type="auto"/>
            <w:tcBorders>
              <w:top w:val="single" w:sz="8" w:space="0" w:color="000000"/>
              <w:left w:val="single" w:sz="8" w:space="0" w:color="000000"/>
              <w:bottom w:val="single" w:sz="24" w:space="0" w:color="000000"/>
              <w:right w:val="single" w:sz="8" w:space="0" w:color="000000"/>
            </w:tcBorders>
            <w:tcMar>
              <w:top w:w="0" w:type="dxa"/>
              <w:left w:w="72" w:type="dxa"/>
              <w:bottom w:w="0" w:type="dxa"/>
              <w:right w:w="360" w:type="dxa"/>
            </w:tcMar>
            <w:hideMark/>
          </w:tcPr>
          <w:p w14:paraId="4C07C49D" w14:textId="77777777" w:rsidR="0041319D" w:rsidRPr="00C15F3C" w:rsidRDefault="0041319D">
            <w:pPr>
              <w:pStyle w:val="NormalWeb"/>
              <w:spacing w:before="60" w:beforeAutospacing="0" w:after="60" w:afterAutospacing="0"/>
              <w:jc w:val="right"/>
              <w:rPr>
                <w:rFonts w:asciiTheme="minorHAnsi" w:eastAsiaTheme="minorHAnsi" w:hAnsiTheme="minorHAnsi" w:cstheme="minorBidi"/>
                <w:color w:val="000000" w:themeColor="text1"/>
                <w:szCs w:val="20"/>
                <w:lang w:eastAsia="ja-JP"/>
              </w:rPr>
            </w:pPr>
            <w:r w:rsidRPr="00C15F3C">
              <w:rPr>
                <w:rFonts w:asciiTheme="minorHAnsi" w:eastAsiaTheme="minorHAnsi" w:hAnsiTheme="minorHAnsi" w:cstheme="minorBidi"/>
                <w:color w:val="000000" w:themeColor="text1"/>
                <w:szCs w:val="20"/>
                <w:lang w:eastAsia="ja-JP"/>
              </w:rPr>
              <w:t>Others</w:t>
            </w:r>
          </w:p>
        </w:tc>
        <w:tc>
          <w:tcPr>
            <w:tcW w:w="0" w:type="auto"/>
            <w:tcBorders>
              <w:top w:val="single" w:sz="8" w:space="0" w:color="000000"/>
              <w:left w:val="single" w:sz="8" w:space="0" w:color="000000"/>
              <w:bottom w:val="single" w:sz="24" w:space="0" w:color="000000"/>
              <w:right w:val="single" w:sz="8" w:space="0" w:color="000000"/>
            </w:tcBorders>
            <w:tcMar>
              <w:top w:w="0" w:type="dxa"/>
              <w:left w:w="72" w:type="dxa"/>
              <w:bottom w:w="0" w:type="dxa"/>
              <w:right w:w="360" w:type="dxa"/>
            </w:tcMar>
            <w:hideMark/>
          </w:tcPr>
          <w:p w14:paraId="610E9326" w14:textId="77777777" w:rsidR="0041319D" w:rsidRDefault="0041319D"/>
        </w:tc>
      </w:tr>
    </w:tbl>
    <w:p w14:paraId="58FD4D43" w14:textId="77777777" w:rsidR="00BC5592" w:rsidRDefault="00BC5592" w:rsidP="00F74B84"/>
    <w:p w14:paraId="0889EF51" w14:textId="77777777" w:rsidR="00F74B84" w:rsidRDefault="00BC5592" w:rsidP="00BC5592">
      <w:pPr>
        <w:spacing w:after="180" w:line="336" w:lineRule="auto"/>
        <w:contextualSpacing w:val="0"/>
      </w:pPr>
      <w:r>
        <w:br w:type="page"/>
      </w:r>
    </w:p>
    <w:p w14:paraId="2EAEA016" w14:textId="77777777" w:rsidR="002F73BD" w:rsidRDefault="006C4DF1" w:rsidP="002A0451">
      <w:pPr>
        <w:pStyle w:val="Heading2"/>
      </w:pPr>
      <w:bookmarkStart w:id="25" w:name="_Toc501113965"/>
      <w:bookmarkStart w:id="26" w:name="_Toc531007202"/>
      <w:r>
        <w:lastRenderedPageBreak/>
        <w:t>C</w:t>
      </w:r>
      <w:bookmarkEnd w:id="25"/>
      <w:r w:rsidR="001B107C">
        <w:t>lass D</w:t>
      </w:r>
      <w:r>
        <w:t>iagram</w:t>
      </w:r>
      <w:bookmarkEnd w:id="26"/>
    </w:p>
    <w:p w14:paraId="1DBDC6B7" w14:textId="77777777" w:rsidR="00381A24" w:rsidRDefault="00EA4F18" w:rsidP="00381A24">
      <w:pPr>
        <w:keepNext/>
      </w:pPr>
      <w:r>
        <w:rPr>
          <w:noProof/>
          <w:lang w:eastAsia="en-US"/>
        </w:rPr>
        <w:drawing>
          <wp:inline distT="0" distB="0" distL="0" distR="0" wp14:anchorId="5AE08F26" wp14:editId="1433A2DF">
            <wp:extent cx="6097270" cy="45440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7270" cy="4544060"/>
                    </a:xfrm>
                    <a:prstGeom prst="rect">
                      <a:avLst/>
                    </a:prstGeom>
                  </pic:spPr>
                </pic:pic>
              </a:graphicData>
            </a:graphic>
          </wp:inline>
        </w:drawing>
      </w:r>
    </w:p>
    <w:p w14:paraId="7C404587" w14:textId="3DC95C66" w:rsidR="002F73BD" w:rsidRDefault="00381A24" w:rsidP="00381A24">
      <w:pPr>
        <w:pStyle w:val="Caption"/>
      </w:pPr>
      <w:bookmarkStart w:id="27" w:name="_Toc531006611"/>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5</w:t>
      </w:r>
      <w:r w:rsidR="002428B4">
        <w:rPr>
          <w:noProof/>
        </w:rPr>
        <w:fldChar w:fldCharType="end"/>
      </w:r>
      <w:r>
        <w:t xml:space="preserve"> Class Diagram</w:t>
      </w:r>
      <w:bookmarkEnd w:id="27"/>
    </w:p>
    <w:p w14:paraId="48B84E91" w14:textId="77777777" w:rsidR="005D420E" w:rsidRDefault="005D420E" w:rsidP="002063EE">
      <w:pPr>
        <w:pStyle w:val="Heading2"/>
        <w:spacing w:before="500"/>
      </w:pPr>
      <w:bookmarkStart w:id="28" w:name="_Toc501113966"/>
    </w:p>
    <w:p w14:paraId="61AAFAB3" w14:textId="77777777" w:rsidR="005D420E" w:rsidRDefault="005D420E" w:rsidP="002063EE">
      <w:pPr>
        <w:pStyle w:val="Heading2"/>
        <w:spacing w:before="500"/>
      </w:pPr>
    </w:p>
    <w:p w14:paraId="77607FB0" w14:textId="77777777" w:rsidR="005D420E" w:rsidRDefault="005D420E" w:rsidP="002063EE">
      <w:pPr>
        <w:pStyle w:val="Heading2"/>
        <w:spacing w:before="500"/>
      </w:pPr>
    </w:p>
    <w:p w14:paraId="4C0F7AE6" w14:textId="77777777" w:rsidR="005D420E" w:rsidRDefault="005D420E" w:rsidP="002063EE">
      <w:pPr>
        <w:pStyle w:val="Heading2"/>
        <w:spacing w:before="500"/>
      </w:pPr>
    </w:p>
    <w:p w14:paraId="08EA9C0E" w14:textId="77777777" w:rsidR="005D420E" w:rsidRPr="005D420E" w:rsidRDefault="005D420E" w:rsidP="005D420E"/>
    <w:p w14:paraId="2B71780A" w14:textId="77777777" w:rsidR="005D420E" w:rsidRDefault="005D420E" w:rsidP="002063EE">
      <w:pPr>
        <w:pStyle w:val="Heading2"/>
        <w:spacing w:before="500"/>
      </w:pPr>
    </w:p>
    <w:p w14:paraId="3B16DEE4" w14:textId="77777777" w:rsidR="002063EE" w:rsidRDefault="006C4DF1" w:rsidP="002063EE">
      <w:pPr>
        <w:pStyle w:val="Heading2"/>
        <w:spacing w:before="500"/>
      </w:pPr>
      <w:bookmarkStart w:id="29" w:name="_Toc531007203"/>
      <w:r>
        <w:t>S</w:t>
      </w:r>
      <w:bookmarkEnd w:id="28"/>
      <w:r>
        <w:t>equence diagram</w:t>
      </w:r>
      <w:bookmarkEnd w:id="29"/>
    </w:p>
    <w:p w14:paraId="21616FBC" w14:textId="77777777" w:rsidR="00381A24" w:rsidRDefault="00C307A2" w:rsidP="00381A24">
      <w:pPr>
        <w:keepNext/>
      </w:pPr>
      <w:r>
        <w:rPr>
          <w:noProof/>
          <w:lang w:eastAsia="en-US"/>
        </w:rPr>
        <w:drawing>
          <wp:inline distT="0" distB="0" distL="0" distR="0" wp14:anchorId="6A5D6659" wp14:editId="435B2186">
            <wp:extent cx="6097270" cy="470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7270" cy="4705350"/>
                    </a:xfrm>
                    <a:prstGeom prst="rect">
                      <a:avLst/>
                    </a:prstGeom>
                  </pic:spPr>
                </pic:pic>
              </a:graphicData>
            </a:graphic>
          </wp:inline>
        </w:drawing>
      </w:r>
    </w:p>
    <w:p w14:paraId="7771A0B3" w14:textId="23B263DD" w:rsidR="00034376" w:rsidRPr="00034376" w:rsidRDefault="00381A24" w:rsidP="00381A24">
      <w:pPr>
        <w:pStyle w:val="Caption"/>
      </w:pPr>
      <w:bookmarkStart w:id="30" w:name="_Toc531006612"/>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6</w:t>
      </w:r>
      <w:r w:rsidR="002428B4">
        <w:rPr>
          <w:noProof/>
        </w:rPr>
        <w:fldChar w:fldCharType="end"/>
      </w:r>
      <w:r>
        <w:t xml:space="preserve"> Sequence Diagram: Manage Account</w:t>
      </w:r>
      <w:bookmarkEnd w:id="30"/>
    </w:p>
    <w:p w14:paraId="56D7010F" w14:textId="77777777" w:rsidR="00381A24" w:rsidRDefault="00C307A2" w:rsidP="00381A24">
      <w:pPr>
        <w:keepNext/>
      </w:pPr>
      <w:r>
        <w:rPr>
          <w:noProof/>
          <w:lang w:eastAsia="en-US"/>
        </w:rPr>
        <w:lastRenderedPageBreak/>
        <w:drawing>
          <wp:inline distT="0" distB="0" distL="0" distR="0" wp14:anchorId="3DAA5D4D" wp14:editId="460670BB">
            <wp:extent cx="6097270" cy="4657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7270" cy="4657725"/>
                    </a:xfrm>
                    <a:prstGeom prst="rect">
                      <a:avLst/>
                    </a:prstGeom>
                  </pic:spPr>
                </pic:pic>
              </a:graphicData>
            </a:graphic>
          </wp:inline>
        </w:drawing>
      </w:r>
    </w:p>
    <w:p w14:paraId="5D2EE4FE" w14:textId="1AE78864" w:rsidR="00C046B9" w:rsidRDefault="00381A24" w:rsidP="00381A24">
      <w:pPr>
        <w:pStyle w:val="Caption"/>
      </w:pPr>
      <w:bookmarkStart w:id="31" w:name="_Toc531006613"/>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7</w:t>
      </w:r>
      <w:r w:rsidR="002428B4">
        <w:rPr>
          <w:noProof/>
        </w:rPr>
        <w:fldChar w:fldCharType="end"/>
      </w:r>
      <w:r>
        <w:t xml:space="preserve"> Sequence Diagram: Upload Data</w:t>
      </w:r>
      <w:bookmarkEnd w:id="31"/>
    </w:p>
    <w:p w14:paraId="00D185E7" w14:textId="77777777" w:rsidR="00C702D8" w:rsidRDefault="008A48A7" w:rsidP="00C702D8">
      <w:pPr>
        <w:keepNext/>
      </w:pPr>
      <w:r>
        <w:rPr>
          <w:noProof/>
          <w:lang w:eastAsia="en-US"/>
        </w:rPr>
        <w:lastRenderedPageBreak/>
        <w:drawing>
          <wp:inline distT="0" distB="0" distL="0" distR="0" wp14:anchorId="12849282" wp14:editId="10B21461">
            <wp:extent cx="6097270" cy="4500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7270" cy="4500245"/>
                    </a:xfrm>
                    <a:prstGeom prst="rect">
                      <a:avLst/>
                    </a:prstGeom>
                  </pic:spPr>
                </pic:pic>
              </a:graphicData>
            </a:graphic>
          </wp:inline>
        </w:drawing>
      </w:r>
    </w:p>
    <w:p w14:paraId="6B13C8C0" w14:textId="1ADAA1CC" w:rsidR="00C046B9" w:rsidRPr="00C046B9" w:rsidRDefault="00C702D8" w:rsidP="00C702D8">
      <w:pPr>
        <w:pStyle w:val="Caption"/>
      </w:pPr>
      <w:bookmarkStart w:id="32" w:name="_Toc531006614"/>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8</w:t>
      </w:r>
      <w:r w:rsidR="002428B4">
        <w:rPr>
          <w:noProof/>
        </w:rPr>
        <w:fldChar w:fldCharType="end"/>
      </w:r>
      <w:r>
        <w:t xml:space="preserve"> Sequence Diagram: Download Data</w:t>
      </w:r>
      <w:bookmarkEnd w:id="32"/>
    </w:p>
    <w:p w14:paraId="71095DD7" w14:textId="77777777" w:rsidR="006C4DF1" w:rsidRDefault="001B107C" w:rsidP="006C4DF1">
      <w:pPr>
        <w:pStyle w:val="Heading2"/>
        <w:spacing w:before="500"/>
      </w:pPr>
      <w:bookmarkStart w:id="33" w:name="_Toc531007204"/>
      <w:r>
        <w:t>Object Persistence D</w:t>
      </w:r>
      <w:r w:rsidR="006C4DF1">
        <w:t>esign</w:t>
      </w:r>
      <w:bookmarkEnd w:id="33"/>
    </w:p>
    <w:p w14:paraId="1493C6F5" w14:textId="77777777" w:rsidR="00E24F12" w:rsidRDefault="00BC5592" w:rsidP="00E24F12">
      <w:pPr>
        <w:keepNext/>
        <w:ind w:left="-810"/>
      </w:pPr>
      <w:r>
        <w:rPr>
          <w:noProof/>
          <w:lang w:eastAsia="en-US"/>
        </w:rPr>
        <w:drawing>
          <wp:inline distT="0" distB="0" distL="0" distR="0" wp14:anchorId="10144315" wp14:editId="63CF2418">
            <wp:extent cx="6097270"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7270" cy="3600450"/>
                    </a:xfrm>
                    <a:prstGeom prst="rect">
                      <a:avLst/>
                    </a:prstGeom>
                  </pic:spPr>
                </pic:pic>
              </a:graphicData>
            </a:graphic>
          </wp:inline>
        </w:drawing>
      </w:r>
    </w:p>
    <w:p w14:paraId="0F61F71F" w14:textId="3F09F2E4" w:rsidR="002063EE" w:rsidRDefault="00E24F12" w:rsidP="00E24F12">
      <w:pPr>
        <w:pStyle w:val="Caption"/>
      </w:pPr>
      <w:bookmarkStart w:id="34" w:name="_Toc531006615"/>
      <w:r>
        <w:t xml:space="preserve">Figure </w:t>
      </w:r>
      <w:r w:rsidR="002428B4">
        <w:rPr>
          <w:noProof/>
        </w:rPr>
        <w:fldChar w:fldCharType="begin"/>
      </w:r>
      <w:r w:rsidR="002428B4">
        <w:rPr>
          <w:noProof/>
        </w:rPr>
        <w:instrText xml:space="preserve"> SEQ Figure \* ARABIC </w:instrText>
      </w:r>
      <w:r w:rsidR="002428B4">
        <w:rPr>
          <w:noProof/>
        </w:rPr>
        <w:fldChar w:fldCharType="separate"/>
      </w:r>
      <w:r w:rsidR="006E2331">
        <w:rPr>
          <w:noProof/>
        </w:rPr>
        <w:t>9</w:t>
      </w:r>
      <w:r w:rsidR="002428B4">
        <w:rPr>
          <w:noProof/>
        </w:rPr>
        <w:fldChar w:fldCharType="end"/>
      </w:r>
      <w:r>
        <w:t xml:space="preserve"> Relational Model</w:t>
      </w:r>
      <w:bookmarkEnd w:id="34"/>
    </w:p>
    <w:p w14:paraId="3C521709" w14:textId="77777777" w:rsidR="002063EE" w:rsidRDefault="002063EE">
      <w:pPr>
        <w:spacing w:after="180" w:line="336" w:lineRule="auto"/>
        <w:contextualSpacing w:val="0"/>
      </w:pPr>
      <w:r>
        <w:br w:type="page"/>
      </w:r>
    </w:p>
    <w:p w14:paraId="344A85A5" w14:textId="77777777" w:rsidR="002063EE" w:rsidRDefault="006C4DF1" w:rsidP="00130E03">
      <w:pPr>
        <w:pStyle w:val="Heading1"/>
        <w:spacing w:line="480" w:lineRule="auto"/>
      </w:pPr>
      <w:bookmarkStart w:id="35" w:name="_Toc531007205"/>
      <w:r>
        <w:lastRenderedPageBreak/>
        <w:t>Conclusion</w:t>
      </w:r>
      <w:bookmarkEnd w:id="35"/>
    </w:p>
    <w:p w14:paraId="29F5C876" w14:textId="5372088D" w:rsidR="00AF1DB5" w:rsidRDefault="00AF1DB5" w:rsidP="009F22F3">
      <w:pPr>
        <w:spacing w:line="480" w:lineRule="auto"/>
        <w:rPr>
          <w:color w:val="auto"/>
        </w:rPr>
      </w:pPr>
      <w:r>
        <w:tab/>
      </w:r>
      <w:r w:rsidR="009F22F3">
        <w:t xml:space="preserve">The proposed Data Catalog system will have a common platform for agencies to upload data for the citizens. It will also </w:t>
      </w:r>
      <w:r w:rsidRPr="001C3EEF">
        <w:rPr>
          <w:color w:val="auto"/>
        </w:rPr>
        <w:t xml:space="preserve">increase </w:t>
      </w:r>
      <w:r w:rsidR="009F22F3">
        <w:rPr>
          <w:color w:val="auto"/>
        </w:rPr>
        <w:t xml:space="preserve">the </w:t>
      </w:r>
      <w:r w:rsidRPr="001C3EEF">
        <w:rPr>
          <w:color w:val="auto"/>
        </w:rPr>
        <w:t xml:space="preserve">transparency in the functioning of Arkansas </w:t>
      </w:r>
      <w:r w:rsidR="00282012">
        <w:rPr>
          <w:color w:val="auto"/>
        </w:rPr>
        <w:t>g</w:t>
      </w:r>
      <w:r w:rsidRPr="001C3EEF">
        <w:rPr>
          <w:color w:val="auto"/>
        </w:rPr>
        <w:t>overnment and open avenues for many more innovative users of data</w:t>
      </w:r>
      <w:r w:rsidR="009F22F3">
        <w:rPr>
          <w:color w:val="auto"/>
        </w:rPr>
        <w:t xml:space="preserve">. This Data Catalog system can also </w:t>
      </w:r>
      <w:r>
        <w:rPr>
          <w:color w:val="auto"/>
        </w:rPr>
        <w:t xml:space="preserve">avoid data redundancy among all the agencies </w:t>
      </w:r>
      <w:r w:rsidR="009F22F3">
        <w:rPr>
          <w:color w:val="auto"/>
        </w:rPr>
        <w:t xml:space="preserve">and </w:t>
      </w:r>
      <w:r>
        <w:rPr>
          <w:color w:val="auto"/>
        </w:rPr>
        <w:t>have control over the restricted data for managing security and tracking</w:t>
      </w:r>
      <w:r w:rsidR="009F22F3">
        <w:rPr>
          <w:color w:val="auto"/>
        </w:rPr>
        <w:t>. This can p</w:t>
      </w:r>
      <w:r>
        <w:rPr>
          <w:color w:val="auto"/>
        </w:rPr>
        <w:t>rioritize the importance of most frequently used data available to public</w:t>
      </w:r>
      <w:r w:rsidR="009F22F3">
        <w:rPr>
          <w:color w:val="auto"/>
        </w:rPr>
        <w:t xml:space="preserve"> and could generate the report of the downloaded data trend within agencies and the states. Data Catalog can also help </w:t>
      </w:r>
      <w:r w:rsidRPr="001C3EEF">
        <w:rPr>
          <w:color w:val="auto"/>
        </w:rPr>
        <w:t>to mak</w:t>
      </w:r>
      <w:r w:rsidR="009F22F3">
        <w:rPr>
          <w:color w:val="auto"/>
        </w:rPr>
        <w:t>e an inform decision</w:t>
      </w:r>
      <w:r w:rsidRPr="001C3EEF">
        <w:rPr>
          <w:color w:val="auto"/>
        </w:rPr>
        <w:t xml:space="preserve"> among executives,</w:t>
      </w:r>
      <w:r>
        <w:rPr>
          <w:color w:val="auto"/>
        </w:rPr>
        <w:t xml:space="preserve"> </w:t>
      </w:r>
      <w:r w:rsidRPr="001C3EEF">
        <w:rPr>
          <w:color w:val="auto"/>
        </w:rPr>
        <w:t>policymakers and</w:t>
      </w:r>
      <w:r>
        <w:rPr>
          <w:color w:val="auto"/>
        </w:rPr>
        <w:t xml:space="preserve"> users</w:t>
      </w:r>
      <w:r w:rsidR="009F22F3">
        <w:rPr>
          <w:color w:val="auto"/>
        </w:rPr>
        <w:t>.</w:t>
      </w:r>
    </w:p>
    <w:p w14:paraId="55180F36" w14:textId="14AD0DD0" w:rsidR="00212100" w:rsidRPr="007D61FE" w:rsidRDefault="00212100" w:rsidP="009F22F3">
      <w:pPr>
        <w:spacing w:line="480" w:lineRule="auto"/>
        <w:rPr>
          <w:color w:val="auto"/>
        </w:rPr>
      </w:pPr>
      <w:r>
        <w:rPr>
          <w:color w:val="auto"/>
        </w:rPr>
        <w:tab/>
        <w:t xml:space="preserve">After implementation of the system, the second stage is proposed to have further addition to the system, such as Data Visualization, Interactive </w:t>
      </w:r>
      <w:r w:rsidR="00D33366">
        <w:rPr>
          <w:color w:val="auto"/>
        </w:rPr>
        <w:t>W</w:t>
      </w:r>
      <w:r>
        <w:rPr>
          <w:color w:val="auto"/>
        </w:rPr>
        <w:t xml:space="preserve">eb-browser, </w:t>
      </w:r>
      <w:r w:rsidR="00D33366">
        <w:rPr>
          <w:color w:val="auto"/>
        </w:rPr>
        <w:t>A</w:t>
      </w:r>
      <w:r>
        <w:rPr>
          <w:color w:val="auto"/>
        </w:rPr>
        <w:t xml:space="preserve">utomated </w:t>
      </w:r>
      <w:r w:rsidR="00D33366">
        <w:rPr>
          <w:color w:val="auto"/>
        </w:rPr>
        <w:t>C</w:t>
      </w:r>
      <w:r>
        <w:rPr>
          <w:color w:val="auto"/>
        </w:rPr>
        <w:t xml:space="preserve">ustomer </w:t>
      </w:r>
      <w:r w:rsidR="00D33366">
        <w:rPr>
          <w:color w:val="auto"/>
        </w:rPr>
        <w:t>A</w:t>
      </w:r>
      <w:r>
        <w:rPr>
          <w:color w:val="auto"/>
        </w:rPr>
        <w:t xml:space="preserve">ssistances, subsequently </w:t>
      </w:r>
      <w:r w:rsidRPr="002F73BD">
        <w:t>attract investors/industries to inves</w:t>
      </w:r>
      <w:r>
        <w:t>t in s</w:t>
      </w:r>
      <w:r w:rsidRPr="002F73BD">
        <w:t>tate of Arkansas approximately $</w:t>
      </w:r>
      <w:r w:rsidR="00745F59">
        <w:t>10</w:t>
      </w:r>
      <w:r w:rsidRPr="002F73BD">
        <w:t xml:space="preserve">,000,000 </w:t>
      </w:r>
      <w:r w:rsidR="00BB4D80" w:rsidRPr="002F73BD">
        <w:t>annually</w:t>
      </w:r>
      <w:r w:rsidR="00BB4D80">
        <w:t xml:space="preserve"> and</w:t>
      </w:r>
      <w:r w:rsidR="00745F59">
        <w:t xml:space="preserve"> increase the potential users.</w:t>
      </w:r>
    </w:p>
    <w:p w14:paraId="170C7B3D" w14:textId="77777777" w:rsidR="00D55CBC" w:rsidRDefault="00D55CBC" w:rsidP="002063EE">
      <w:pPr>
        <w:pStyle w:val="ListNumber"/>
        <w:numPr>
          <w:ilvl w:val="0"/>
          <w:numId w:val="0"/>
        </w:numPr>
      </w:pPr>
    </w:p>
    <w:p w14:paraId="54E086DC" w14:textId="77777777" w:rsidR="00D55CBC" w:rsidRDefault="00D55CBC">
      <w:pPr>
        <w:spacing w:after="180" w:line="336" w:lineRule="auto"/>
        <w:contextualSpacing w:val="0"/>
      </w:pPr>
    </w:p>
    <w:p w14:paraId="44A28C80" w14:textId="77777777" w:rsidR="004200A8" w:rsidRDefault="004200A8">
      <w:pPr>
        <w:spacing w:after="180" w:line="336" w:lineRule="auto"/>
        <w:contextualSpacing w:val="0"/>
      </w:pPr>
    </w:p>
    <w:p w14:paraId="2AF4D787" w14:textId="77777777" w:rsidR="004200A8" w:rsidRDefault="004200A8">
      <w:pPr>
        <w:spacing w:after="180" w:line="336" w:lineRule="auto"/>
        <w:contextualSpacing w:val="0"/>
      </w:pPr>
    </w:p>
    <w:p w14:paraId="0DFD2565" w14:textId="77777777" w:rsidR="004200A8" w:rsidRDefault="004200A8">
      <w:pPr>
        <w:spacing w:after="180" w:line="336" w:lineRule="auto"/>
        <w:contextualSpacing w:val="0"/>
      </w:pPr>
    </w:p>
    <w:p w14:paraId="439054E1" w14:textId="77777777" w:rsidR="004200A8" w:rsidRDefault="004200A8">
      <w:pPr>
        <w:spacing w:after="180" w:line="336" w:lineRule="auto"/>
        <w:contextualSpacing w:val="0"/>
      </w:pPr>
    </w:p>
    <w:p w14:paraId="131516A1" w14:textId="77777777" w:rsidR="004200A8" w:rsidRDefault="004200A8">
      <w:pPr>
        <w:spacing w:after="180" w:line="336" w:lineRule="auto"/>
        <w:contextualSpacing w:val="0"/>
      </w:pPr>
    </w:p>
    <w:p w14:paraId="2B11DEA1" w14:textId="77777777" w:rsidR="004200A8" w:rsidRDefault="004200A8">
      <w:pPr>
        <w:spacing w:after="180" w:line="336" w:lineRule="auto"/>
        <w:contextualSpacing w:val="0"/>
      </w:pPr>
    </w:p>
    <w:p w14:paraId="647430DB" w14:textId="5883377F" w:rsidR="00CA5738" w:rsidRDefault="004200A8" w:rsidP="00212100">
      <w:pPr>
        <w:pStyle w:val="Heading1"/>
        <w:spacing w:line="480" w:lineRule="auto"/>
      </w:pPr>
      <w:bookmarkStart w:id="36" w:name="_Toc531007206"/>
      <w:r w:rsidRPr="00212100">
        <w:lastRenderedPageBreak/>
        <w:t>Appendix</w:t>
      </w:r>
      <w:bookmarkEnd w:id="36"/>
    </w:p>
    <w:p w14:paraId="3CF4D93B" w14:textId="2C37C72D" w:rsidR="00CA5738" w:rsidRDefault="00CA5738" w:rsidP="00FD18EC">
      <w:pPr>
        <w:spacing w:line="480" w:lineRule="auto"/>
      </w:pPr>
      <w:r>
        <w:t>List of Figures</w:t>
      </w:r>
    </w:p>
    <w:p w14:paraId="400FF992" w14:textId="730D7852" w:rsidR="006E2331" w:rsidRDefault="004239D5">
      <w:pPr>
        <w:pStyle w:val="TableofFigures"/>
        <w:tabs>
          <w:tab w:val="right" w:leader="dot" w:pos="9592"/>
        </w:tabs>
        <w:rPr>
          <w:rFonts w:eastAsiaTheme="minorEastAsia"/>
          <w:noProof/>
          <w:color w:val="auto"/>
          <w:sz w:val="22"/>
          <w:szCs w:val="22"/>
          <w:lang w:eastAsia="en-US"/>
        </w:rPr>
      </w:pPr>
      <w:r>
        <w:fldChar w:fldCharType="begin"/>
      </w:r>
      <w:r>
        <w:instrText xml:space="preserve"> TOC \h \z \c "Figure" </w:instrText>
      </w:r>
      <w:r>
        <w:fldChar w:fldCharType="separate"/>
      </w:r>
      <w:hyperlink w:anchor="_Toc531006607" w:history="1">
        <w:r w:rsidR="006E2331" w:rsidRPr="007A7AAA">
          <w:rPr>
            <w:rStyle w:val="Hyperlink"/>
            <w:noProof/>
          </w:rPr>
          <w:t>Figure 1 Gantt Chart</w:t>
        </w:r>
        <w:r w:rsidR="006E2331">
          <w:rPr>
            <w:noProof/>
            <w:webHidden/>
          </w:rPr>
          <w:tab/>
        </w:r>
        <w:r w:rsidR="006E2331">
          <w:rPr>
            <w:noProof/>
            <w:webHidden/>
          </w:rPr>
          <w:fldChar w:fldCharType="begin"/>
        </w:r>
        <w:r w:rsidR="006E2331">
          <w:rPr>
            <w:noProof/>
            <w:webHidden/>
          </w:rPr>
          <w:instrText xml:space="preserve"> PAGEREF _Toc531006607 \h </w:instrText>
        </w:r>
        <w:r w:rsidR="006E2331">
          <w:rPr>
            <w:noProof/>
            <w:webHidden/>
          </w:rPr>
        </w:r>
        <w:r w:rsidR="006E2331">
          <w:rPr>
            <w:noProof/>
            <w:webHidden/>
          </w:rPr>
          <w:fldChar w:fldCharType="separate"/>
        </w:r>
        <w:r w:rsidR="006E2331">
          <w:rPr>
            <w:noProof/>
            <w:webHidden/>
          </w:rPr>
          <w:t>10</w:t>
        </w:r>
        <w:r w:rsidR="006E2331">
          <w:rPr>
            <w:noProof/>
            <w:webHidden/>
          </w:rPr>
          <w:fldChar w:fldCharType="end"/>
        </w:r>
      </w:hyperlink>
    </w:p>
    <w:p w14:paraId="3FE62ADC" w14:textId="7510FA90" w:rsidR="006E2331" w:rsidRDefault="00356B91">
      <w:pPr>
        <w:pStyle w:val="TableofFigures"/>
        <w:tabs>
          <w:tab w:val="right" w:leader="dot" w:pos="9592"/>
        </w:tabs>
        <w:rPr>
          <w:rFonts w:eastAsiaTheme="minorEastAsia"/>
          <w:noProof/>
          <w:color w:val="auto"/>
          <w:sz w:val="22"/>
          <w:szCs w:val="22"/>
          <w:lang w:eastAsia="en-US"/>
        </w:rPr>
      </w:pPr>
      <w:hyperlink w:anchor="_Toc531006608" w:history="1">
        <w:r w:rsidR="006E2331" w:rsidRPr="007A7AAA">
          <w:rPr>
            <w:rStyle w:val="Hyperlink"/>
            <w:noProof/>
          </w:rPr>
          <w:t>Figure 2 Activity Network Diagram</w:t>
        </w:r>
        <w:r w:rsidR="006E2331">
          <w:rPr>
            <w:noProof/>
            <w:webHidden/>
          </w:rPr>
          <w:tab/>
        </w:r>
        <w:r w:rsidR="006E2331">
          <w:rPr>
            <w:noProof/>
            <w:webHidden/>
          </w:rPr>
          <w:fldChar w:fldCharType="begin"/>
        </w:r>
        <w:r w:rsidR="006E2331">
          <w:rPr>
            <w:noProof/>
            <w:webHidden/>
          </w:rPr>
          <w:instrText xml:space="preserve"> PAGEREF _Toc531006608 \h </w:instrText>
        </w:r>
        <w:r w:rsidR="006E2331">
          <w:rPr>
            <w:noProof/>
            <w:webHidden/>
          </w:rPr>
        </w:r>
        <w:r w:rsidR="006E2331">
          <w:rPr>
            <w:noProof/>
            <w:webHidden/>
          </w:rPr>
          <w:fldChar w:fldCharType="separate"/>
        </w:r>
        <w:r w:rsidR="006E2331">
          <w:rPr>
            <w:noProof/>
            <w:webHidden/>
          </w:rPr>
          <w:t>11</w:t>
        </w:r>
        <w:r w:rsidR="006E2331">
          <w:rPr>
            <w:noProof/>
            <w:webHidden/>
          </w:rPr>
          <w:fldChar w:fldCharType="end"/>
        </w:r>
      </w:hyperlink>
    </w:p>
    <w:p w14:paraId="7C070512" w14:textId="4879FF38" w:rsidR="006E2331" w:rsidRDefault="00356B91">
      <w:pPr>
        <w:pStyle w:val="TableofFigures"/>
        <w:tabs>
          <w:tab w:val="right" w:leader="dot" w:pos="9592"/>
        </w:tabs>
        <w:rPr>
          <w:rFonts w:eastAsiaTheme="minorEastAsia"/>
          <w:noProof/>
          <w:color w:val="auto"/>
          <w:sz w:val="22"/>
          <w:szCs w:val="22"/>
          <w:lang w:eastAsia="en-US"/>
        </w:rPr>
      </w:pPr>
      <w:hyperlink w:anchor="_Toc531006609" w:history="1">
        <w:r w:rsidR="006E2331" w:rsidRPr="007A7AAA">
          <w:rPr>
            <w:rStyle w:val="Hyperlink"/>
            <w:noProof/>
          </w:rPr>
          <w:t>Figure 3 Activity Diagram</w:t>
        </w:r>
        <w:r w:rsidR="006E2331">
          <w:rPr>
            <w:noProof/>
            <w:webHidden/>
          </w:rPr>
          <w:tab/>
        </w:r>
        <w:r w:rsidR="006E2331">
          <w:rPr>
            <w:noProof/>
            <w:webHidden/>
          </w:rPr>
          <w:fldChar w:fldCharType="begin"/>
        </w:r>
        <w:r w:rsidR="006E2331">
          <w:rPr>
            <w:noProof/>
            <w:webHidden/>
          </w:rPr>
          <w:instrText xml:space="preserve"> PAGEREF _Toc531006609 \h </w:instrText>
        </w:r>
        <w:r w:rsidR="006E2331">
          <w:rPr>
            <w:noProof/>
            <w:webHidden/>
          </w:rPr>
        </w:r>
        <w:r w:rsidR="006E2331">
          <w:rPr>
            <w:noProof/>
            <w:webHidden/>
          </w:rPr>
          <w:fldChar w:fldCharType="separate"/>
        </w:r>
        <w:r w:rsidR="006E2331">
          <w:rPr>
            <w:noProof/>
            <w:webHidden/>
          </w:rPr>
          <w:t>19</w:t>
        </w:r>
        <w:r w:rsidR="006E2331">
          <w:rPr>
            <w:noProof/>
            <w:webHidden/>
          </w:rPr>
          <w:fldChar w:fldCharType="end"/>
        </w:r>
      </w:hyperlink>
    </w:p>
    <w:p w14:paraId="345A8ADC" w14:textId="07246850" w:rsidR="006E2331" w:rsidRDefault="00356B91">
      <w:pPr>
        <w:pStyle w:val="TableofFigures"/>
        <w:tabs>
          <w:tab w:val="right" w:leader="dot" w:pos="9592"/>
        </w:tabs>
        <w:rPr>
          <w:rFonts w:eastAsiaTheme="minorEastAsia"/>
          <w:noProof/>
          <w:color w:val="auto"/>
          <w:sz w:val="22"/>
          <w:szCs w:val="22"/>
          <w:lang w:eastAsia="en-US"/>
        </w:rPr>
      </w:pPr>
      <w:hyperlink w:anchor="_Toc531006610" w:history="1">
        <w:r w:rsidR="006E2331" w:rsidRPr="007A7AAA">
          <w:rPr>
            <w:rStyle w:val="Hyperlink"/>
            <w:noProof/>
          </w:rPr>
          <w:t>Figure 4 Use Case Diagram</w:t>
        </w:r>
        <w:r w:rsidR="006E2331">
          <w:rPr>
            <w:noProof/>
            <w:webHidden/>
          </w:rPr>
          <w:tab/>
        </w:r>
        <w:r w:rsidR="006E2331">
          <w:rPr>
            <w:noProof/>
            <w:webHidden/>
          </w:rPr>
          <w:fldChar w:fldCharType="begin"/>
        </w:r>
        <w:r w:rsidR="006E2331">
          <w:rPr>
            <w:noProof/>
            <w:webHidden/>
          </w:rPr>
          <w:instrText xml:space="preserve"> PAGEREF _Toc531006610 \h </w:instrText>
        </w:r>
        <w:r w:rsidR="006E2331">
          <w:rPr>
            <w:noProof/>
            <w:webHidden/>
          </w:rPr>
        </w:r>
        <w:r w:rsidR="006E2331">
          <w:rPr>
            <w:noProof/>
            <w:webHidden/>
          </w:rPr>
          <w:fldChar w:fldCharType="separate"/>
        </w:r>
        <w:r w:rsidR="006E2331">
          <w:rPr>
            <w:noProof/>
            <w:webHidden/>
          </w:rPr>
          <w:t>20</w:t>
        </w:r>
        <w:r w:rsidR="006E2331">
          <w:rPr>
            <w:noProof/>
            <w:webHidden/>
          </w:rPr>
          <w:fldChar w:fldCharType="end"/>
        </w:r>
      </w:hyperlink>
    </w:p>
    <w:p w14:paraId="108DF590" w14:textId="1F6D3D9C" w:rsidR="006E2331" w:rsidRDefault="00356B91">
      <w:pPr>
        <w:pStyle w:val="TableofFigures"/>
        <w:tabs>
          <w:tab w:val="right" w:leader="dot" w:pos="9592"/>
        </w:tabs>
        <w:rPr>
          <w:rFonts w:eastAsiaTheme="minorEastAsia"/>
          <w:noProof/>
          <w:color w:val="auto"/>
          <w:sz w:val="22"/>
          <w:szCs w:val="22"/>
          <w:lang w:eastAsia="en-US"/>
        </w:rPr>
      </w:pPr>
      <w:hyperlink w:anchor="_Toc531006611" w:history="1">
        <w:r w:rsidR="006E2331" w:rsidRPr="007A7AAA">
          <w:rPr>
            <w:rStyle w:val="Hyperlink"/>
            <w:noProof/>
          </w:rPr>
          <w:t>Figure 5 Class Diagram</w:t>
        </w:r>
        <w:r w:rsidR="006E2331">
          <w:rPr>
            <w:noProof/>
            <w:webHidden/>
          </w:rPr>
          <w:tab/>
        </w:r>
        <w:r w:rsidR="006E2331">
          <w:rPr>
            <w:noProof/>
            <w:webHidden/>
          </w:rPr>
          <w:fldChar w:fldCharType="begin"/>
        </w:r>
        <w:r w:rsidR="006E2331">
          <w:rPr>
            <w:noProof/>
            <w:webHidden/>
          </w:rPr>
          <w:instrText xml:space="preserve"> PAGEREF _Toc531006611 \h </w:instrText>
        </w:r>
        <w:r w:rsidR="006E2331">
          <w:rPr>
            <w:noProof/>
            <w:webHidden/>
          </w:rPr>
        </w:r>
        <w:r w:rsidR="006E2331">
          <w:rPr>
            <w:noProof/>
            <w:webHidden/>
          </w:rPr>
          <w:fldChar w:fldCharType="separate"/>
        </w:r>
        <w:r w:rsidR="006E2331">
          <w:rPr>
            <w:noProof/>
            <w:webHidden/>
          </w:rPr>
          <w:t>24</w:t>
        </w:r>
        <w:r w:rsidR="006E2331">
          <w:rPr>
            <w:noProof/>
            <w:webHidden/>
          </w:rPr>
          <w:fldChar w:fldCharType="end"/>
        </w:r>
      </w:hyperlink>
    </w:p>
    <w:p w14:paraId="31124E69" w14:textId="666C20BF" w:rsidR="006E2331" w:rsidRDefault="00356B91">
      <w:pPr>
        <w:pStyle w:val="TableofFigures"/>
        <w:tabs>
          <w:tab w:val="right" w:leader="dot" w:pos="9592"/>
        </w:tabs>
        <w:rPr>
          <w:rFonts w:eastAsiaTheme="minorEastAsia"/>
          <w:noProof/>
          <w:color w:val="auto"/>
          <w:sz w:val="22"/>
          <w:szCs w:val="22"/>
          <w:lang w:eastAsia="en-US"/>
        </w:rPr>
      </w:pPr>
      <w:hyperlink w:anchor="_Toc531006612" w:history="1">
        <w:r w:rsidR="006E2331" w:rsidRPr="007A7AAA">
          <w:rPr>
            <w:rStyle w:val="Hyperlink"/>
            <w:noProof/>
          </w:rPr>
          <w:t>Figure 6 Sequence Diagram: Manage Account</w:t>
        </w:r>
        <w:r w:rsidR="006E2331">
          <w:rPr>
            <w:noProof/>
            <w:webHidden/>
          </w:rPr>
          <w:tab/>
        </w:r>
        <w:r w:rsidR="006E2331">
          <w:rPr>
            <w:noProof/>
            <w:webHidden/>
          </w:rPr>
          <w:fldChar w:fldCharType="begin"/>
        </w:r>
        <w:r w:rsidR="006E2331">
          <w:rPr>
            <w:noProof/>
            <w:webHidden/>
          </w:rPr>
          <w:instrText xml:space="preserve"> PAGEREF _Toc531006612 \h </w:instrText>
        </w:r>
        <w:r w:rsidR="006E2331">
          <w:rPr>
            <w:noProof/>
            <w:webHidden/>
          </w:rPr>
        </w:r>
        <w:r w:rsidR="006E2331">
          <w:rPr>
            <w:noProof/>
            <w:webHidden/>
          </w:rPr>
          <w:fldChar w:fldCharType="separate"/>
        </w:r>
        <w:r w:rsidR="006E2331">
          <w:rPr>
            <w:noProof/>
            <w:webHidden/>
          </w:rPr>
          <w:t>25</w:t>
        </w:r>
        <w:r w:rsidR="006E2331">
          <w:rPr>
            <w:noProof/>
            <w:webHidden/>
          </w:rPr>
          <w:fldChar w:fldCharType="end"/>
        </w:r>
      </w:hyperlink>
    </w:p>
    <w:p w14:paraId="2656D55B" w14:textId="53E7AB78" w:rsidR="006E2331" w:rsidRDefault="00356B91">
      <w:pPr>
        <w:pStyle w:val="TableofFigures"/>
        <w:tabs>
          <w:tab w:val="right" w:leader="dot" w:pos="9592"/>
        </w:tabs>
        <w:rPr>
          <w:rFonts w:eastAsiaTheme="minorEastAsia"/>
          <w:noProof/>
          <w:color w:val="auto"/>
          <w:sz w:val="22"/>
          <w:szCs w:val="22"/>
          <w:lang w:eastAsia="en-US"/>
        </w:rPr>
      </w:pPr>
      <w:hyperlink w:anchor="_Toc531006613" w:history="1">
        <w:r w:rsidR="006E2331" w:rsidRPr="007A7AAA">
          <w:rPr>
            <w:rStyle w:val="Hyperlink"/>
            <w:noProof/>
          </w:rPr>
          <w:t>Figure 7 Sequence Diagram: Upload Data</w:t>
        </w:r>
        <w:r w:rsidR="006E2331">
          <w:rPr>
            <w:noProof/>
            <w:webHidden/>
          </w:rPr>
          <w:tab/>
        </w:r>
        <w:r w:rsidR="006E2331">
          <w:rPr>
            <w:noProof/>
            <w:webHidden/>
          </w:rPr>
          <w:fldChar w:fldCharType="begin"/>
        </w:r>
        <w:r w:rsidR="006E2331">
          <w:rPr>
            <w:noProof/>
            <w:webHidden/>
          </w:rPr>
          <w:instrText xml:space="preserve"> PAGEREF _Toc531006613 \h </w:instrText>
        </w:r>
        <w:r w:rsidR="006E2331">
          <w:rPr>
            <w:noProof/>
            <w:webHidden/>
          </w:rPr>
        </w:r>
        <w:r w:rsidR="006E2331">
          <w:rPr>
            <w:noProof/>
            <w:webHidden/>
          </w:rPr>
          <w:fldChar w:fldCharType="separate"/>
        </w:r>
        <w:r w:rsidR="006E2331">
          <w:rPr>
            <w:noProof/>
            <w:webHidden/>
          </w:rPr>
          <w:t>26</w:t>
        </w:r>
        <w:r w:rsidR="006E2331">
          <w:rPr>
            <w:noProof/>
            <w:webHidden/>
          </w:rPr>
          <w:fldChar w:fldCharType="end"/>
        </w:r>
      </w:hyperlink>
    </w:p>
    <w:p w14:paraId="6C43DB46" w14:textId="65E24575" w:rsidR="006E2331" w:rsidRDefault="00356B91">
      <w:pPr>
        <w:pStyle w:val="TableofFigures"/>
        <w:tabs>
          <w:tab w:val="right" w:leader="dot" w:pos="9592"/>
        </w:tabs>
        <w:rPr>
          <w:rFonts w:eastAsiaTheme="minorEastAsia"/>
          <w:noProof/>
          <w:color w:val="auto"/>
          <w:sz w:val="22"/>
          <w:szCs w:val="22"/>
          <w:lang w:eastAsia="en-US"/>
        </w:rPr>
      </w:pPr>
      <w:hyperlink w:anchor="_Toc531006614" w:history="1">
        <w:r w:rsidR="006E2331" w:rsidRPr="007A7AAA">
          <w:rPr>
            <w:rStyle w:val="Hyperlink"/>
            <w:noProof/>
          </w:rPr>
          <w:t>Figure 8 Sequence Diagram: Download Data</w:t>
        </w:r>
        <w:r w:rsidR="006E2331">
          <w:rPr>
            <w:noProof/>
            <w:webHidden/>
          </w:rPr>
          <w:tab/>
        </w:r>
        <w:r w:rsidR="006E2331">
          <w:rPr>
            <w:noProof/>
            <w:webHidden/>
          </w:rPr>
          <w:fldChar w:fldCharType="begin"/>
        </w:r>
        <w:r w:rsidR="006E2331">
          <w:rPr>
            <w:noProof/>
            <w:webHidden/>
          </w:rPr>
          <w:instrText xml:space="preserve"> PAGEREF _Toc531006614 \h </w:instrText>
        </w:r>
        <w:r w:rsidR="006E2331">
          <w:rPr>
            <w:noProof/>
            <w:webHidden/>
          </w:rPr>
        </w:r>
        <w:r w:rsidR="006E2331">
          <w:rPr>
            <w:noProof/>
            <w:webHidden/>
          </w:rPr>
          <w:fldChar w:fldCharType="separate"/>
        </w:r>
        <w:r w:rsidR="006E2331">
          <w:rPr>
            <w:noProof/>
            <w:webHidden/>
          </w:rPr>
          <w:t>27</w:t>
        </w:r>
        <w:r w:rsidR="006E2331">
          <w:rPr>
            <w:noProof/>
            <w:webHidden/>
          </w:rPr>
          <w:fldChar w:fldCharType="end"/>
        </w:r>
      </w:hyperlink>
    </w:p>
    <w:p w14:paraId="023FF6C2" w14:textId="64497DD0" w:rsidR="006E2331" w:rsidRDefault="00356B91">
      <w:pPr>
        <w:pStyle w:val="TableofFigures"/>
        <w:tabs>
          <w:tab w:val="right" w:leader="dot" w:pos="9592"/>
        </w:tabs>
        <w:rPr>
          <w:rFonts w:eastAsiaTheme="minorEastAsia"/>
          <w:noProof/>
          <w:color w:val="auto"/>
          <w:sz w:val="22"/>
          <w:szCs w:val="22"/>
          <w:lang w:eastAsia="en-US"/>
        </w:rPr>
      </w:pPr>
      <w:hyperlink w:anchor="_Toc531006615" w:history="1">
        <w:r w:rsidR="006E2331" w:rsidRPr="007A7AAA">
          <w:rPr>
            <w:rStyle w:val="Hyperlink"/>
            <w:noProof/>
          </w:rPr>
          <w:t>Figure 9 Relational Model</w:t>
        </w:r>
        <w:r w:rsidR="006E2331">
          <w:rPr>
            <w:noProof/>
            <w:webHidden/>
          </w:rPr>
          <w:tab/>
        </w:r>
        <w:r w:rsidR="006E2331">
          <w:rPr>
            <w:noProof/>
            <w:webHidden/>
          </w:rPr>
          <w:fldChar w:fldCharType="begin"/>
        </w:r>
        <w:r w:rsidR="006E2331">
          <w:rPr>
            <w:noProof/>
            <w:webHidden/>
          </w:rPr>
          <w:instrText xml:space="preserve"> PAGEREF _Toc531006615 \h </w:instrText>
        </w:r>
        <w:r w:rsidR="006E2331">
          <w:rPr>
            <w:noProof/>
            <w:webHidden/>
          </w:rPr>
        </w:r>
        <w:r w:rsidR="006E2331">
          <w:rPr>
            <w:noProof/>
            <w:webHidden/>
          </w:rPr>
          <w:fldChar w:fldCharType="separate"/>
        </w:r>
        <w:r w:rsidR="006E2331">
          <w:rPr>
            <w:noProof/>
            <w:webHidden/>
          </w:rPr>
          <w:t>27</w:t>
        </w:r>
        <w:r w:rsidR="006E2331">
          <w:rPr>
            <w:noProof/>
            <w:webHidden/>
          </w:rPr>
          <w:fldChar w:fldCharType="end"/>
        </w:r>
      </w:hyperlink>
    </w:p>
    <w:p w14:paraId="6AEA1A5C" w14:textId="1C424C9E" w:rsidR="006E2331" w:rsidRDefault="00356B91">
      <w:pPr>
        <w:pStyle w:val="TableofFigures"/>
        <w:tabs>
          <w:tab w:val="right" w:leader="dot" w:pos="9592"/>
        </w:tabs>
        <w:rPr>
          <w:rFonts w:eastAsiaTheme="minorEastAsia"/>
          <w:noProof/>
          <w:color w:val="auto"/>
          <w:sz w:val="22"/>
          <w:szCs w:val="22"/>
          <w:lang w:eastAsia="en-US"/>
        </w:rPr>
      </w:pPr>
      <w:hyperlink w:anchor="_Toc531006616" w:history="1">
        <w:r w:rsidR="006E2331" w:rsidRPr="007A7AAA">
          <w:rPr>
            <w:rStyle w:val="Hyperlink"/>
            <w:noProof/>
          </w:rPr>
          <w:t>Figure 10 : Act 912</w:t>
        </w:r>
        <w:r w:rsidR="006E2331">
          <w:rPr>
            <w:noProof/>
            <w:webHidden/>
          </w:rPr>
          <w:tab/>
        </w:r>
        <w:r w:rsidR="006E2331">
          <w:rPr>
            <w:noProof/>
            <w:webHidden/>
          </w:rPr>
          <w:fldChar w:fldCharType="begin"/>
        </w:r>
        <w:r w:rsidR="006E2331">
          <w:rPr>
            <w:noProof/>
            <w:webHidden/>
          </w:rPr>
          <w:instrText xml:space="preserve"> PAGEREF _Toc531006616 \h </w:instrText>
        </w:r>
        <w:r w:rsidR="006E2331">
          <w:rPr>
            <w:noProof/>
            <w:webHidden/>
          </w:rPr>
        </w:r>
        <w:r w:rsidR="006E2331">
          <w:rPr>
            <w:noProof/>
            <w:webHidden/>
          </w:rPr>
          <w:fldChar w:fldCharType="separate"/>
        </w:r>
        <w:r w:rsidR="006E2331">
          <w:rPr>
            <w:noProof/>
            <w:webHidden/>
          </w:rPr>
          <w:t>30</w:t>
        </w:r>
        <w:r w:rsidR="006E2331">
          <w:rPr>
            <w:noProof/>
            <w:webHidden/>
          </w:rPr>
          <w:fldChar w:fldCharType="end"/>
        </w:r>
      </w:hyperlink>
    </w:p>
    <w:p w14:paraId="347F32CB" w14:textId="679E542C" w:rsidR="00CA5738" w:rsidRPr="00CA5738" w:rsidRDefault="004239D5" w:rsidP="00FD18EC">
      <w:pPr>
        <w:spacing w:line="480" w:lineRule="auto"/>
      </w:pPr>
      <w:r>
        <w:fldChar w:fldCharType="end"/>
      </w:r>
    </w:p>
    <w:p w14:paraId="67968C8B" w14:textId="37D43EA6" w:rsidR="004200A8" w:rsidRPr="00212100" w:rsidRDefault="004200A8" w:rsidP="00212100">
      <w:pPr>
        <w:pStyle w:val="Heading1"/>
        <w:spacing w:line="480" w:lineRule="auto"/>
      </w:pPr>
      <w:r w:rsidRPr="00212100">
        <w:lastRenderedPageBreak/>
        <w:t xml:space="preserve"> </w:t>
      </w:r>
    </w:p>
    <w:p w14:paraId="73AE7E0C" w14:textId="77777777" w:rsidR="006E2331" w:rsidRDefault="004200A8" w:rsidP="006E2331">
      <w:pPr>
        <w:keepNext/>
      </w:pPr>
      <w:r w:rsidRPr="004200A8">
        <w:rPr>
          <w:noProof/>
          <w:lang w:eastAsia="en-US"/>
        </w:rPr>
        <w:drawing>
          <wp:inline distT="0" distB="0" distL="0" distR="0" wp14:anchorId="4A3FB504" wp14:editId="4D4897B4">
            <wp:extent cx="5715000" cy="752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5000" cy="7524750"/>
                    </a:xfrm>
                    <a:prstGeom prst="rect">
                      <a:avLst/>
                    </a:prstGeom>
                  </pic:spPr>
                </pic:pic>
              </a:graphicData>
            </a:graphic>
          </wp:inline>
        </w:drawing>
      </w:r>
    </w:p>
    <w:p w14:paraId="159AAA55" w14:textId="38E19DDD" w:rsidR="00D55CBC" w:rsidRDefault="006E2331" w:rsidP="006E2331">
      <w:pPr>
        <w:pStyle w:val="Caption"/>
      </w:pPr>
      <w:bookmarkStart w:id="37" w:name="_Toc531006616"/>
      <w:r>
        <w:t xml:space="preserve">Figure </w:t>
      </w:r>
      <w:r w:rsidR="00356B91">
        <w:rPr>
          <w:noProof/>
        </w:rPr>
        <w:fldChar w:fldCharType="begin"/>
      </w:r>
      <w:r w:rsidR="00356B91">
        <w:rPr>
          <w:noProof/>
        </w:rPr>
        <w:instrText xml:space="preserve"> SEQ Figure \* ARABIC </w:instrText>
      </w:r>
      <w:r w:rsidR="00356B91">
        <w:rPr>
          <w:noProof/>
        </w:rPr>
        <w:fldChar w:fldCharType="separate"/>
      </w:r>
      <w:r>
        <w:rPr>
          <w:noProof/>
        </w:rPr>
        <w:t>10</w:t>
      </w:r>
      <w:r w:rsidR="00356B91">
        <w:rPr>
          <w:noProof/>
        </w:rPr>
        <w:fldChar w:fldCharType="end"/>
      </w:r>
      <w:r>
        <w:t xml:space="preserve"> : Act 912</w:t>
      </w:r>
      <w:bookmarkEnd w:id="37"/>
    </w:p>
    <w:p w14:paraId="69853FB1" w14:textId="77777777" w:rsidR="004200A8" w:rsidRDefault="004200A8" w:rsidP="00D55CBC">
      <w:r w:rsidRPr="004200A8">
        <w:rPr>
          <w:noProof/>
          <w:lang w:eastAsia="en-US"/>
        </w:rPr>
        <w:lastRenderedPageBreak/>
        <w:drawing>
          <wp:inline distT="0" distB="0" distL="0" distR="0" wp14:anchorId="17B807EF" wp14:editId="6F4F2CD4">
            <wp:extent cx="5495925" cy="7400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5925" cy="7400925"/>
                    </a:xfrm>
                    <a:prstGeom prst="rect">
                      <a:avLst/>
                    </a:prstGeom>
                  </pic:spPr>
                </pic:pic>
              </a:graphicData>
            </a:graphic>
          </wp:inline>
        </w:drawing>
      </w:r>
    </w:p>
    <w:p w14:paraId="37E947B6" w14:textId="77777777" w:rsidR="004200A8" w:rsidRDefault="004200A8" w:rsidP="00D55CBC">
      <w:r w:rsidRPr="004200A8">
        <w:rPr>
          <w:noProof/>
          <w:lang w:eastAsia="en-US"/>
        </w:rPr>
        <w:lastRenderedPageBreak/>
        <w:drawing>
          <wp:inline distT="0" distB="0" distL="0" distR="0" wp14:anchorId="19D19403" wp14:editId="1AA0E1A9">
            <wp:extent cx="5686425" cy="7419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6425" cy="7419975"/>
                    </a:xfrm>
                    <a:prstGeom prst="rect">
                      <a:avLst/>
                    </a:prstGeom>
                  </pic:spPr>
                </pic:pic>
              </a:graphicData>
            </a:graphic>
          </wp:inline>
        </w:drawing>
      </w:r>
      <w:r w:rsidRPr="004200A8">
        <w:rPr>
          <w:noProof/>
          <w:lang w:eastAsia="en-US"/>
        </w:rPr>
        <w:lastRenderedPageBreak/>
        <w:drawing>
          <wp:inline distT="0" distB="0" distL="0" distR="0" wp14:anchorId="652DFF74" wp14:editId="0A0912EC">
            <wp:extent cx="5657850" cy="7439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57850" cy="7439025"/>
                    </a:xfrm>
                    <a:prstGeom prst="rect">
                      <a:avLst/>
                    </a:prstGeom>
                  </pic:spPr>
                </pic:pic>
              </a:graphicData>
            </a:graphic>
          </wp:inline>
        </w:drawing>
      </w:r>
    </w:p>
    <w:p w14:paraId="0B70E5DD" w14:textId="77777777" w:rsidR="004200A8" w:rsidRPr="00D55CBC" w:rsidRDefault="004200A8" w:rsidP="00D55CBC">
      <w:r w:rsidRPr="004200A8">
        <w:rPr>
          <w:noProof/>
          <w:lang w:eastAsia="en-US"/>
        </w:rPr>
        <w:lastRenderedPageBreak/>
        <w:drawing>
          <wp:inline distT="0" distB="0" distL="0" distR="0" wp14:anchorId="146E08E1" wp14:editId="5A7C555A">
            <wp:extent cx="5572125" cy="7467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7467600"/>
                    </a:xfrm>
                    <a:prstGeom prst="rect">
                      <a:avLst/>
                    </a:prstGeom>
                  </pic:spPr>
                </pic:pic>
              </a:graphicData>
            </a:graphic>
          </wp:inline>
        </w:drawing>
      </w:r>
    </w:p>
    <w:sectPr w:rsidR="004200A8" w:rsidRPr="00D55CBC" w:rsidSect="00FB1ECC">
      <w:headerReference w:type="default" r:id="rId29"/>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C52B3" w14:textId="77777777" w:rsidR="00356B91" w:rsidRDefault="00356B91" w:rsidP="00A91D75">
      <w:r>
        <w:separator/>
      </w:r>
    </w:p>
  </w:endnote>
  <w:endnote w:type="continuationSeparator" w:id="0">
    <w:p w14:paraId="311905DA" w14:textId="77777777" w:rsidR="00356B91" w:rsidRDefault="00356B91"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A5AB7" w14:textId="77777777" w:rsidR="00356B91" w:rsidRDefault="00356B91" w:rsidP="00A91D75">
      <w:r>
        <w:separator/>
      </w:r>
    </w:p>
  </w:footnote>
  <w:footnote w:type="continuationSeparator" w:id="0">
    <w:p w14:paraId="6B65167D" w14:textId="77777777" w:rsidR="00356B91" w:rsidRDefault="00356B91"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5C63E9" w14:paraId="5BD99400" w14:textId="77777777" w:rsidTr="00A7217A">
      <w:trPr>
        <w:trHeight w:val="1060"/>
      </w:trPr>
      <w:tc>
        <w:tcPr>
          <w:tcW w:w="5861" w:type="dxa"/>
        </w:tcPr>
        <w:p w14:paraId="7A0AC7AB" w14:textId="77777777" w:rsidR="005C63E9" w:rsidRDefault="005C63E9" w:rsidP="00A7217A">
          <w:pPr>
            <w:pStyle w:val="Header"/>
            <w:spacing w:after="0"/>
          </w:pPr>
          <w:r w:rsidRPr="008759A8">
            <w:rPr>
              <w:noProof/>
              <w:lang w:eastAsia="en-US"/>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BA22DB1"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" strokecolor="black [3213]" strokeweight="4.5pt">
                    <v:stroke endcap="round"/>
                    <w10:anchorlock/>
                  </v:line>
                </w:pict>
              </mc:Fallback>
            </mc:AlternateContent>
          </w:r>
        </w:p>
      </w:tc>
      <w:tc>
        <w:tcPr>
          <w:tcW w:w="6420" w:type="dxa"/>
        </w:tcPr>
        <w:p w14:paraId="0A9AEC9A" w14:textId="77777777" w:rsidR="005C63E9" w:rsidRDefault="005C63E9" w:rsidP="00A7217A">
          <w:pPr>
            <w:pStyle w:val="Header"/>
            <w:spacing w:after="0"/>
            <w:jc w:val="right"/>
          </w:pPr>
          <w:r>
            <w:rPr>
              <w:noProof/>
              <w:lang w:eastAsia="en-US"/>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10DF79" w14:textId="2E5AF676" w:rsidR="005C63E9" w:rsidRPr="00D476F7" w:rsidRDefault="005C63E9"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26</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6A10DF79" w14:textId="2E5AF676" w:rsidR="005C63E9" w:rsidRPr="00D476F7" w:rsidRDefault="005C63E9"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26</w:t>
                          </w:r>
                          <w:r>
                            <w:rPr>
                              <w:color w:val="FFFFFF" w:themeColor="background1"/>
                            </w:rPr>
                            <w:fldChar w:fldCharType="end"/>
                          </w:r>
                        </w:p>
                      </w:txbxContent>
                    </v:textbox>
                  </v:shape>
                </w:pict>
              </mc:Fallback>
            </mc:AlternateContent>
          </w:r>
          <w:r w:rsidRPr="00C6323A">
            <w:rPr>
              <w:noProof/>
              <w:lang w:eastAsia="en-US"/>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51042A6" w14:textId="77777777" w:rsidR="005C63E9" w:rsidRPr="008759A8" w:rsidRDefault="005C63E9"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63d46 [3215]" stroked="f">
                    <v:stroke joinstyle="miter"/>
                    <v:formulas/>
                    <v:path arrowok="t" o:connecttype="custom" o:connectlocs="0,0;991870,0;1191260,199390;1191260,398780;0,398780;0,0" o:connectangles="0,0,0,0,0,0" textboxrect="0,0,1191260,398780"/>
                    <v:textbox>
                      <w:txbxContent>
                        <w:p w14:paraId="051042A6" w14:textId="77777777" w:rsidR="005C63E9" w:rsidRPr="008759A8" w:rsidRDefault="005C63E9"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12184"/>
    <w:multiLevelType w:val="hybridMultilevel"/>
    <w:tmpl w:val="12025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F12280"/>
    <w:multiLevelType w:val="multilevel"/>
    <w:tmpl w:val="8AE6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74182C"/>
    <w:multiLevelType w:val="multilevel"/>
    <w:tmpl w:val="EF1EE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31B55"/>
    <w:multiLevelType w:val="hybridMultilevel"/>
    <w:tmpl w:val="81AE8D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4F5AE5"/>
    <w:multiLevelType w:val="multilevel"/>
    <w:tmpl w:val="A59CCCB8"/>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1E23FB2"/>
    <w:multiLevelType w:val="multilevel"/>
    <w:tmpl w:val="B4303104"/>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4541F2B"/>
    <w:multiLevelType w:val="hybridMultilevel"/>
    <w:tmpl w:val="F518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94800"/>
    <w:multiLevelType w:val="multilevel"/>
    <w:tmpl w:val="EA4E73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F37FDE"/>
    <w:multiLevelType w:val="multilevel"/>
    <w:tmpl w:val="7250F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6D0339B"/>
    <w:multiLevelType w:val="hybridMultilevel"/>
    <w:tmpl w:val="F2B48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2559A"/>
    <w:multiLevelType w:val="hybridMultilevel"/>
    <w:tmpl w:val="40F6A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E74B9A"/>
    <w:multiLevelType w:val="hybridMultilevel"/>
    <w:tmpl w:val="F558B2F4"/>
    <w:lvl w:ilvl="0" w:tplc="01A444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AC4F89"/>
    <w:multiLevelType w:val="hybridMultilevel"/>
    <w:tmpl w:val="F8BA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777C3C"/>
    <w:multiLevelType w:val="multilevel"/>
    <w:tmpl w:val="CB4A8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BD6C7E"/>
    <w:multiLevelType w:val="multilevel"/>
    <w:tmpl w:val="EEC6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C751FC"/>
    <w:multiLevelType w:val="hybridMultilevel"/>
    <w:tmpl w:val="101C6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AD2972"/>
    <w:multiLevelType w:val="multilevel"/>
    <w:tmpl w:val="6F72EB0E"/>
    <w:lvl w:ilvl="0">
      <w:start w:val="6"/>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4C6B771B"/>
    <w:multiLevelType w:val="hybridMultilevel"/>
    <w:tmpl w:val="6FE6365C"/>
    <w:lvl w:ilvl="0" w:tplc="363296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F077E93"/>
    <w:multiLevelType w:val="multilevel"/>
    <w:tmpl w:val="443C34A8"/>
    <w:lvl w:ilvl="0">
      <w:start w:val="5"/>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0" w15:restartNumberingAfterBreak="0">
    <w:nsid w:val="4F582323"/>
    <w:multiLevelType w:val="hybridMultilevel"/>
    <w:tmpl w:val="64D4B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D50A2E"/>
    <w:multiLevelType w:val="hybridMultilevel"/>
    <w:tmpl w:val="F4503890"/>
    <w:lvl w:ilvl="0" w:tplc="04090011">
      <w:start w:val="1"/>
      <w:numFmt w:val="decimal"/>
      <w:lvlText w:val="%1)"/>
      <w:lvlJc w:val="left"/>
      <w:pPr>
        <w:ind w:left="720" w:hanging="360"/>
      </w:pPr>
      <w:rPr>
        <w:rFonts w:hint="default"/>
      </w:rPr>
    </w:lvl>
    <w:lvl w:ilvl="1" w:tplc="04090019">
      <w:start w:val="1"/>
      <w:numFmt w:val="lowerLetter"/>
      <w:lvlText w:val="%2."/>
      <w:lvlJc w:val="left"/>
      <w:pPr>
        <w:ind w:left="1530" w:hanging="360"/>
      </w:pPr>
    </w:lvl>
    <w:lvl w:ilvl="2" w:tplc="542CB2C2">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9A6D71"/>
    <w:multiLevelType w:val="hybridMultilevel"/>
    <w:tmpl w:val="A454CE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6F6F6F" w:themeColor="accent1"/>
      </w:rPr>
    </w:lvl>
    <w:lvl w:ilvl="1">
      <w:start w:val="1"/>
      <w:numFmt w:val="bullet"/>
      <w:lvlText w:val="•"/>
      <w:lvlJc w:val="left"/>
      <w:pPr>
        <w:tabs>
          <w:tab w:val="num" w:pos="648"/>
        </w:tabs>
        <w:ind w:left="720" w:hanging="360"/>
      </w:pPr>
      <w:rPr>
        <w:rFonts w:ascii="Cambria" w:hAnsi="Cambria" w:hint="default"/>
        <w:color w:val="6F6F6F" w:themeColor="accent1"/>
      </w:rPr>
    </w:lvl>
    <w:lvl w:ilvl="2">
      <w:start w:val="1"/>
      <w:numFmt w:val="bullet"/>
      <w:lvlText w:val="•"/>
      <w:lvlJc w:val="left"/>
      <w:pPr>
        <w:tabs>
          <w:tab w:val="num" w:pos="1008"/>
        </w:tabs>
        <w:ind w:left="1080" w:hanging="360"/>
      </w:pPr>
      <w:rPr>
        <w:rFonts w:ascii="Cambria" w:hAnsi="Cambria" w:hint="default"/>
        <w:color w:val="6F6F6F" w:themeColor="accent1"/>
      </w:rPr>
    </w:lvl>
    <w:lvl w:ilvl="3">
      <w:start w:val="1"/>
      <w:numFmt w:val="bullet"/>
      <w:lvlText w:val="•"/>
      <w:lvlJc w:val="left"/>
      <w:pPr>
        <w:tabs>
          <w:tab w:val="num" w:pos="1368"/>
        </w:tabs>
        <w:ind w:left="1440" w:hanging="360"/>
      </w:pPr>
      <w:rPr>
        <w:rFonts w:ascii="Cambria" w:hAnsi="Cambria" w:hint="default"/>
        <w:color w:val="6F6F6F" w:themeColor="accent1"/>
      </w:rPr>
    </w:lvl>
    <w:lvl w:ilvl="4">
      <w:start w:val="1"/>
      <w:numFmt w:val="bullet"/>
      <w:lvlText w:val="•"/>
      <w:lvlJc w:val="left"/>
      <w:pPr>
        <w:tabs>
          <w:tab w:val="num" w:pos="1728"/>
        </w:tabs>
        <w:ind w:left="1800" w:hanging="360"/>
      </w:pPr>
      <w:rPr>
        <w:rFonts w:ascii="Cambria" w:hAnsi="Cambria" w:hint="default"/>
        <w:color w:val="6F6F6F" w:themeColor="accent1"/>
      </w:rPr>
    </w:lvl>
    <w:lvl w:ilvl="5">
      <w:start w:val="1"/>
      <w:numFmt w:val="bullet"/>
      <w:lvlText w:val=""/>
      <w:lvlJc w:val="left"/>
      <w:pPr>
        <w:tabs>
          <w:tab w:val="num" w:pos="2088"/>
        </w:tabs>
        <w:ind w:left="2160" w:hanging="360"/>
      </w:pPr>
      <w:rPr>
        <w:rFonts w:ascii="Wingdings" w:hAnsi="Wingdings" w:hint="default"/>
        <w:color w:val="6F6F6F" w:themeColor="accent1"/>
      </w:rPr>
    </w:lvl>
    <w:lvl w:ilvl="6">
      <w:start w:val="1"/>
      <w:numFmt w:val="bullet"/>
      <w:lvlText w:val=""/>
      <w:lvlJc w:val="left"/>
      <w:pPr>
        <w:tabs>
          <w:tab w:val="num" w:pos="2448"/>
        </w:tabs>
        <w:ind w:left="2520" w:hanging="360"/>
      </w:pPr>
      <w:rPr>
        <w:rFonts w:ascii="Symbol" w:hAnsi="Symbol" w:hint="default"/>
        <w:color w:val="6F6F6F" w:themeColor="accent1"/>
      </w:rPr>
    </w:lvl>
    <w:lvl w:ilvl="7">
      <w:start w:val="1"/>
      <w:numFmt w:val="bullet"/>
      <w:lvlText w:val="o"/>
      <w:lvlJc w:val="left"/>
      <w:pPr>
        <w:tabs>
          <w:tab w:val="num" w:pos="2808"/>
        </w:tabs>
        <w:ind w:left="2880" w:hanging="360"/>
      </w:pPr>
      <w:rPr>
        <w:rFonts w:ascii="Courier New" w:hAnsi="Courier New" w:hint="default"/>
        <w:color w:val="6F6F6F" w:themeColor="accent1"/>
      </w:rPr>
    </w:lvl>
    <w:lvl w:ilvl="8">
      <w:start w:val="1"/>
      <w:numFmt w:val="bullet"/>
      <w:lvlText w:val=""/>
      <w:lvlJc w:val="left"/>
      <w:pPr>
        <w:tabs>
          <w:tab w:val="num" w:pos="3168"/>
        </w:tabs>
        <w:ind w:left="3240" w:hanging="360"/>
      </w:pPr>
      <w:rPr>
        <w:rFonts w:ascii="Wingdings" w:hAnsi="Wingdings" w:hint="default"/>
        <w:color w:val="6F6F6F" w:themeColor="accent1"/>
      </w:rPr>
    </w:lvl>
  </w:abstractNum>
  <w:abstractNum w:abstractNumId="24" w15:restartNumberingAfterBreak="0">
    <w:nsid w:val="75D37E86"/>
    <w:multiLevelType w:val="hybridMultilevel"/>
    <w:tmpl w:val="4420F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77E44"/>
    <w:multiLevelType w:val="multilevel"/>
    <w:tmpl w:val="814000D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9"/>
  </w:num>
  <w:num w:numId="3">
    <w:abstractNumId w:val="21"/>
  </w:num>
  <w:num w:numId="4">
    <w:abstractNumId w:val="12"/>
  </w:num>
  <w:num w:numId="5">
    <w:abstractNumId w:val="18"/>
  </w:num>
  <w:num w:numId="6">
    <w:abstractNumId w:val="11"/>
  </w:num>
  <w:num w:numId="7">
    <w:abstractNumId w:val="15"/>
  </w:num>
  <w:num w:numId="8">
    <w:abstractNumId w:val="14"/>
  </w:num>
  <w:num w:numId="9">
    <w:abstractNumId w:val="7"/>
  </w:num>
  <w:num w:numId="10">
    <w:abstractNumId w:val="25"/>
    <w:lvlOverride w:ilvl="0">
      <w:lvl w:ilvl="0">
        <w:numFmt w:val="decimal"/>
        <w:lvlText w:val="%1."/>
        <w:lvlJc w:val="left"/>
      </w:lvl>
    </w:lvlOverride>
  </w:num>
  <w:num w:numId="11">
    <w:abstractNumId w:val="25"/>
    <w:lvlOverride w:ilvl="0">
      <w:lvl w:ilvl="0">
        <w:numFmt w:val="decimal"/>
        <w:lvlText w:val="%1."/>
        <w:lvlJc w:val="left"/>
      </w:lvl>
    </w:lvlOverride>
  </w:num>
  <w:num w:numId="12">
    <w:abstractNumId w:val="8"/>
  </w:num>
  <w:num w:numId="13">
    <w:abstractNumId w:val="2"/>
  </w:num>
  <w:num w:numId="14">
    <w:abstractNumId w:val="1"/>
  </w:num>
  <w:num w:numId="15">
    <w:abstractNumId w:val="4"/>
  </w:num>
  <w:num w:numId="16">
    <w:abstractNumId w:val="5"/>
  </w:num>
  <w:num w:numId="17">
    <w:abstractNumId w:val="19"/>
  </w:num>
  <w:num w:numId="18">
    <w:abstractNumId w:val="17"/>
  </w:num>
  <w:num w:numId="19">
    <w:abstractNumId w:val="16"/>
  </w:num>
  <w:num w:numId="20">
    <w:abstractNumId w:val="3"/>
  </w:num>
  <w:num w:numId="21">
    <w:abstractNumId w:val="20"/>
  </w:num>
  <w:num w:numId="22">
    <w:abstractNumId w:val="10"/>
  </w:num>
  <w:num w:numId="23">
    <w:abstractNumId w:val="6"/>
  </w:num>
  <w:num w:numId="24">
    <w:abstractNumId w:val="24"/>
  </w:num>
  <w:num w:numId="25">
    <w:abstractNumId w:val="13"/>
  </w:num>
  <w:num w:numId="26">
    <w:abstractNumId w:val="0"/>
  </w:num>
  <w:num w:numId="27">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4DF1"/>
    <w:rsid w:val="00017728"/>
    <w:rsid w:val="0002111D"/>
    <w:rsid w:val="00023773"/>
    <w:rsid w:val="000331C0"/>
    <w:rsid w:val="00034376"/>
    <w:rsid w:val="00054581"/>
    <w:rsid w:val="0006099F"/>
    <w:rsid w:val="00066B2E"/>
    <w:rsid w:val="00067B1F"/>
    <w:rsid w:val="0007303E"/>
    <w:rsid w:val="000B4685"/>
    <w:rsid w:val="000D10C6"/>
    <w:rsid w:val="00102987"/>
    <w:rsid w:val="001061CE"/>
    <w:rsid w:val="00130E03"/>
    <w:rsid w:val="00165B0F"/>
    <w:rsid w:val="00174DCB"/>
    <w:rsid w:val="00184B35"/>
    <w:rsid w:val="0018646E"/>
    <w:rsid w:val="001865F2"/>
    <w:rsid w:val="001A50A0"/>
    <w:rsid w:val="001A5284"/>
    <w:rsid w:val="001B107C"/>
    <w:rsid w:val="001B5125"/>
    <w:rsid w:val="001B7519"/>
    <w:rsid w:val="001C3EEF"/>
    <w:rsid w:val="001C4B11"/>
    <w:rsid w:val="001D1EA0"/>
    <w:rsid w:val="001D5FF7"/>
    <w:rsid w:val="001E1456"/>
    <w:rsid w:val="001E53E9"/>
    <w:rsid w:val="001E59F3"/>
    <w:rsid w:val="001F0E83"/>
    <w:rsid w:val="002063EE"/>
    <w:rsid w:val="00212100"/>
    <w:rsid w:val="002254CB"/>
    <w:rsid w:val="00226FF2"/>
    <w:rsid w:val="00241C0B"/>
    <w:rsid w:val="002428B4"/>
    <w:rsid w:val="002533CD"/>
    <w:rsid w:val="0027562C"/>
    <w:rsid w:val="00282012"/>
    <w:rsid w:val="002836E6"/>
    <w:rsid w:val="0029603B"/>
    <w:rsid w:val="002A0451"/>
    <w:rsid w:val="002D5157"/>
    <w:rsid w:val="002E4377"/>
    <w:rsid w:val="002E5D93"/>
    <w:rsid w:val="002F0763"/>
    <w:rsid w:val="002F70A3"/>
    <w:rsid w:val="002F73BD"/>
    <w:rsid w:val="00305577"/>
    <w:rsid w:val="00342438"/>
    <w:rsid w:val="00356B91"/>
    <w:rsid w:val="00360281"/>
    <w:rsid w:val="003718B4"/>
    <w:rsid w:val="00375F06"/>
    <w:rsid w:val="00381A24"/>
    <w:rsid w:val="003A17B0"/>
    <w:rsid w:val="003C1EDE"/>
    <w:rsid w:val="003C3F17"/>
    <w:rsid w:val="003C4CF5"/>
    <w:rsid w:val="003D5CC7"/>
    <w:rsid w:val="003F429C"/>
    <w:rsid w:val="003F7B2A"/>
    <w:rsid w:val="0041319D"/>
    <w:rsid w:val="004200A8"/>
    <w:rsid w:val="004208DE"/>
    <w:rsid w:val="004239D5"/>
    <w:rsid w:val="004275DE"/>
    <w:rsid w:val="00434EEE"/>
    <w:rsid w:val="004376EC"/>
    <w:rsid w:val="00462DF2"/>
    <w:rsid w:val="004F2CFA"/>
    <w:rsid w:val="004F3854"/>
    <w:rsid w:val="004F647C"/>
    <w:rsid w:val="004F6D28"/>
    <w:rsid w:val="00516932"/>
    <w:rsid w:val="0056611B"/>
    <w:rsid w:val="00572F43"/>
    <w:rsid w:val="00577305"/>
    <w:rsid w:val="0058365D"/>
    <w:rsid w:val="005C2E0B"/>
    <w:rsid w:val="005C63E9"/>
    <w:rsid w:val="005D420E"/>
    <w:rsid w:val="005E0D9C"/>
    <w:rsid w:val="005E4B40"/>
    <w:rsid w:val="006258E9"/>
    <w:rsid w:val="00634D7B"/>
    <w:rsid w:val="00644753"/>
    <w:rsid w:val="006448DC"/>
    <w:rsid w:val="00654AEB"/>
    <w:rsid w:val="0066583C"/>
    <w:rsid w:val="006735D8"/>
    <w:rsid w:val="006A1AAB"/>
    <w:rsid w:val="006A22B0"/>
    <w:rsid w:val="006B3C10"/>
    <w:rsid w:val="006C0FF6"/>
    <w:rsid w:val="006C4DF1"/>
    <w:rsid w:val="006D47AC"/>
    <w:rsid w:val="006E2331"/>
    <w:rsid w:val="00743E4F"/>
    <w:rsid w:val="00745F59"/>
    <w:rsid w:val="0075372D"/>
    <w:rsid w:val="00753CC8"/>
    <w:rsid w:val="007557C4"/>
    <w:rsid w:val="00760843"/>
    <w:rsid w:val="0076143B"/>
    <w:rsid w:val="00781474"/>
    <w:rsid w:val="007A4496"/>
    <w:rsid w:val="007B0DFA"/>
    <w:rsid w:val="007B6B3D"/>
    <w:rsid w:val="007D61FE"/>
    <w:rsid w:val="007D67C5"/>
    <w:rsid w:val="007E2B14"/>
    <w:rsid w:val="007E5E59"/>
    <w:rsid w:val="007F73C7"/>
    <w:rsid w:val="008031FB"/>
    <w:rsid w:val="0081584E"/>
    <w:rsid w:val="0082127A"/>
    <w:rsid w:val="00823D33"/>
    <w:rsid w:val="0084573A"/>
    <w:rsid w:val="00853500"/>
    <w:rsid w:val="008759A8"/>
    <w:rsid w:val="008A274C"/>
    <w:rsid w:val="008A48A7"/>
    <w:rsid w:val="008B119F"/>
    <w:rsid w:val="008B46AB"/>
    <w:rsid w:val="008B607F"/>
    <w:rsid w:val="008C2DC9"/>
    <w:rsid w:val="008C355C"/>
    <w:rsid w:val="008E707B"/>
    <w:rsid w:val="008E7A24"/>
    <w:rsid w:val="008F3C4A"/>
    <w:rsid w:val="008F691A"/>
    <w:rsid w:val="00912A99"/>
    <w:rsid w:val="00915090"/>
    <w:rsid w:val="009210A6"/>
    <w:rsid w:val="00923E44"/>
    <w:rsid w:val="00924378"/>
    <w:rsid w:val="00926B87"/>
    <w:rsid w:val="00944D7A"/>
    <w:rsid w:val="00983B79"/>
    <w:rsid w:val="00993A9B"/>
    <w:rsid w:val="009A0F76"/>
    <w:rsid w:val="009C73CB"/>
    <w:rsid w:val="009F22F3"/>
    <w:rsid w:val="009F286A"/>
    <w:rsid w:val="009F3611"/>
    <w:rsid w:val="00A03BCD"/>
    <w:rsid w:val="00A13256"/>
    <w:rsid w:val="00A16325"/>
    <w:rsid w:val="00A42ACC"/>
    <w:rsid w:val="00A7217A"/>
    <w:rsid w:val="00A86068"/>
    <w:rsid w:val="00A91D75"/>
    <w:rsid w:val="00AB20F2"/>
    <w:rsid w:val="00AB585F"/>
    <w:rsid w:val="00AC343A"/>
    <w:rsid w:val="00AD4624"/>
    <w:rsid w:val="00AD60D5"/>
    <w:rsid w:val="00AE29C8"/>
    <w:rsid w:val="00AE51B7"/>
    <w:rsid w:val="00AF1DB5"/>
    <w:rsid w:val="00B05095"/>
    <w:rsid w:val="00B1135C"/>
    <w:rsid w:val="00B12A7D"/>
    <w:rsid w:val="00B17923"/>
    <w:rsid w:val="00B73FA2"/>
    <w:rsid w:val="00BA34BD"/>
    <w:rsid w:val="00BB11E9"/>
    <w:rsid w:val="00BB4D80"/>
    <w:rsid w:val="00BC5592"/>
    <w:rsid w:val="00BC57C6"/>
    <w:rsid w:val="00C046B9"/>
    <w:rsid w:val="00C15F3C"/>
    <w:rsid w:val="00C248D7"/>
    <w:rsid w:val="00C307A2"/>
    <w:rsid w:val="00C50FEA"/>
    <w:rsid w:val="00C51846"/>
    <w:rsid w:val="00C6125E"/>
    <w:rsid w:val="00C6323A"/>
    <w:rsid w:val="00C702D8"/>
    <w:rsid w:val="00C87193"/>
    <w:rsid w:val="00C907EF"/>
    <w:rsid w:val="00CA5738"/>
    <w:rsid w:val="00CB27A1"/>
    <w:rsid w:val="00CD5C76"/>
    <w:rsid w:val="00CE7AF3"/>
    <w:rsid w:val="00CF211B"/>
    <w:rsid w:val="00CF2C55"/>
    <w:rsid w:val="00D0568C"/>
    <w:rsid w:val="00D167E5"/>
    <w:rsid w:val="00D3103A"/>
    <w:rsid w:val="00D33366"/>
    <w:rsid w:val="00D34354"/>
    <w:rsid w:val="00D46054"/>
    <w:rsid w:val="00D476F7"/>
    <w:rsid w:val="00D55CBC"/>
    <w:rsid w:val="00D776D4"/>
    <w:rsid w:val="00D82128"/>
    <w:rsid w:val="00D8631A"/>
    <w:rsid w:val="00D87CD8"/>
    <w:rsid w:val="00DA3530"/>
    <w:rsid w:val="00DB0751"/>
    <w:rsid w:val="00DB48E2"/>
    <w:rsid w:val="00DC5618"/>
    <w:rsid w:val="00DE2F11"/>
    <w:rsid w:val="00DF1CFA"/>
    <w:rsid w:val="00DF5178"/>
    <w:rsid w:val="00E060E6"/>
    <w:rsid w:val="00E16587"/>
    <w:rsid w:val="00E24F12"/>
    <w:rsid w:val="00E5061F"/>
    <w:rsid w:val="00E523C3"/>
    <w:rsid w:val="00E5388E"/>
    <w:rsid w:val="00E6016B"/>
    <w:rsid w:val="00E7605E"/>
    <w:rsid w:val="00E81762"/>
    <w:rsid w:val="00E82B28"/>
    <w:rsid w:val="00E94B95"/>
    <w:rsid w:val="00EA4F18"/>
    <w:rsid w:val="00EB371F"/>
    <w:rsid w:val="00EB68ED"/>
    <w:rsid w:val="00EB7900"/>
    <w:rsid w:val="00ED6905"/>
    <w:rsid w:val="00EE70A8"/>
    <w:rsid w:val="00EF64C7"/>
    <w:rsid w:val="00F078BE"/>
    <w:rsid w:val="00F50315"/>
    <w:rsid w:val="00F60D61"/>
    <w:rsid w:val="00F74B84"/>
    <w:rsid w:val="00FA5B58"/>
    <w:rsid w:val="00FA6D2B"/>
    <w:rsid w:val="00FB1ECC"/>
    <w:rsid w:val="00FC0CDC"/>
    <w:rsid w:val="00FD18EC"/>
    <w:rsid w:val="00FE0D74"/>
    <w:rsid w:val="00FE3D2C"/>
    <w:rsid w:val="00FF344A"/>
    <w:rsid w:val="00FF57B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50A341"/>
  <w15:docId w15:val="{DAEF504F-121B-4B12-8616-CFE921C05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semiHidden="1" w:uiPriority="7"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00000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535353" w:themeColor="accent1" w:themeShade="BF"/>
      <w:sz w:val="36"/>
      <w:szCs w:val="24"/>
    </w:rPr>
  </w:style>
  <w:style w:type="paragraph" w:styleId="Heading5">
    <w:name w:val="heading 5"/>
    <w:basedOn w:val="Normal"/>
    <w:next w:val="Normal"/>
    <w:link w:val="Heading5Char"/>
    <w:uiPriority w:val="7"/>
    <w:semiHidden/>
    <w:unhideWhenUsed/>
    <w:qFormat/>
    <w:rsid w:val="00F74B84"/>
    <w:pPr>
      <w:keepNext/>
      <w:keepLines/>
      <w:spacing w:before="40"/>
      <w:outlineLvl w:val="4"/>
    </w:pPr>
    <w:rPr>
      <w:rFonts w:asciiTheme="majorHAnsi" w:eastAsiaTheme="majorEastAsia" w:hAnsiTheme="majorHAnsi" w:cstheme="majorBidi"/>
      <w:color w:val="535353"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535353" w:themeColor="accent1" w:themeShade="BF"/>
    </w:rPr>
  </w:style>
  <w:style w:type="character" w:customStyle="1" w:styleId="FooterChar">
    <w:name w:val="Footer Char"/>
    <w:basedOn w:val="DefaultParagraphFont"/>
    <w:link w:val="Footer"/>
    <w:uiPriority w:val="99"/>
    <w:rPr>
      <w:color w:val="535353"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63D46"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535353"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63D46"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535353" w:themeColor="accent1" w:themeShade="BF"/>
    </w:rPr>
  </w:style>
  <w:style w:type="paragraph" w:styleId="TOC1">
    <w:name w:val="toc 1"/>
    <w:basedOn w:val="Normal"/>
    <w:next w:val="Normal"/>
    <w:autoRedefine/>
    <w:uiPriority w:val="39"/>
    <w:unhideWhenUsed/>
    <w:rsid w:val="00DF5178"/>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00000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535353" w:themeColor="accent1" w:themeShade="BF"/>
      <w:kern w:val="20"/>
      <w:sz w:val="36"/>
    </w:rPr>
  </w:style>
  <w:style w:type="character" w:customStyle="1" w:styleId="QuoteChar">
    <w:name w:val="Quote Char"/>
    <w:basedOn w:val="DefaultParagraphFont"/>
    <w:link w:val="Quote"/>
    <w:uiPriority w:val="3"/>
    <w:rsid w:val="00D55CBC"/>
    <w:rPr>
      <w:b/>
      <w:i/>
      <w:iCs/>
      <w:color w:val="535353"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00000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000000" w:themeColor="text1"/>
        <w:sz w:val="22"/>
      </w:rPr>
    </w:tblStylePr>
    <w:tblStylePr w:type="firstCol">
      <w:pPr>
        <w:wordWrap/>
        <w:jc w:val="left"/>
      </w:pPr>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535353"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535353" w:themeColor="accent1" w:themeShade="BF"/>
        <w:bottom w:val="single" w:sz="4" w:space="10" w:color="535353" w:themeColor="accent1" w:themeShade="BF"/>
      </w:pBdr>
      <w:spacing w:before="360" w:after="360"/>
      <w:ind w:left="864" w:right="864"/>
      <w:jc w:val="center"/>
    </w:pPr>
    <w:rPr>
      <w:i/>
      <w:iCs/>
      <w:color w:val="535353" w:themeColor="accent1" w:themeShade="BF"/>
    </w:rPr>
  </w:style>
  <w:style w:type="character" w:customStyle="1" w:styleId="IntenseQuoteChar">
    <w:name w:val="Intense Quote Char"/>
    <w:basedOn w:val="DefaultParagraphFont"/>
    <w:link w:val="IntenseQuote"/>
    <w:uiPriority w:val="30"/>
    <w:semiHidden/>
    <w:rsid w:val="00FE3D2C"/>
    <w:rPr>
      <w:i/>
      <w:iCs/>
      <w:color w:val="535353"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00000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F28943"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E2A984" w:themeColor="accent6" w:themeTint="99"/>
        </w:tcBorders>
      </w:tcPr>
    </w:tblStylePr>
    <w:tblStylePr w:type="lastRow">
      <w:rPr>
        <w:b/>
        <w:bCs/>
      </w:rPr>
      <w:tblPr/>
      <w:tcPr>
        <w:tcBorders>
          <w:top w:val="single" w:sz="4" w:space="0" w:color="E2A984" w:themeColor="accent6" w:themeTint="99"/>
        </w:tcBorders>
      </w:tcPr>
    </w:tblStylePr>
    <w:tblStylePr w:type="firstCol">
      <w:rPr>
        <w:b/>
        <w:bCs/>
      </w:rPr>
    </w:tblStylePr>
    <w:tblStylePr w:type="lastCol">
      <w:rPr>
        <w:b/>
        <w:bCs/>
      </w:rPr>
    </w:tblStylePr>
    <w:tblStylePr w:type="band1Vert">
      <w:tblPr/>
      <w:tcPr>
        <w:shd w:val="clear" w:color="auto" w:fill="F5E2D5" w:themeFill="accent6" w:themeFillTint="33"/>
      </w:tcPr>
    </w:tblStylePr>
    <w:tblStylePr w:type="band1Horz">
      <w:tblPr/>
      <w:tcPr>
        <w:shd w:val="clear" w:color="auto" w:fill="F5E2D5" w:themeFill="accent6" w:themeFillTint="33"/>
      </w:tcPr>
    </w:tblStylePr>
  </w:style>
  <w:style w:type="paragraph" w:styleId="ListParagraph">
    <w:name w:val="List Paragraph"/>
    <w:basedOn w:val="Normal"/>
    <w:uiPriority w:val="34"/>
    <w:qFormat/>
    <w:rsid w:val="006C4DF1"/>
    <w:pPr>
      <w:ind w:left="720"/>
    </w:pPr>
  </w:style>
  <w:style w:type="paragraph" w:styleId="NormalWeb">
    <w:name w:val="Normal (Web)"/>
    <w:basedOn w:val="Normal"/>
    <w:uiPriority w:val="99"/>
    <w:unhideWhenUsed/>
    <w:rsid w:val="00241C0B"/>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 w:type="character" w:customStyle="1" w:styleId="apple-tab-span">
    <w:name w:val="apple-tab-span"/>
    <w:basedOn w:val="DefaultParagraphFont"/>
    <w:rsid w:val="00241C0B"/>
  </w:style>
  <w:style w:type="character" w:customStyle="1" w:styleId="Heading5Char">
    <w:name w:val="Heading 5 Char"/>
    <w:basedOn w:val="DefaultParagraphFont"/>
    <w:link w:val="Heading5"/>
    <w:uiPriority w:val="7"/>
    <w:semiHidden/>
    <w:rsid w:val="00F74B84"/>
    <w:rPr>
      <w:rFonts w:asciiTheme="majorHAnsi" w:eastAsiaTheme="majorEastAsia" w:hAnsiTheme="majorHAnsi" w:cstheme="majorBidi"/>
      <w:color w:val="535353" w:themeColor="accent1" w:themeShade="BF"/>
      <w:sz w:val="24"/>
    </w:rPr>
  </w:style>
  <w:style w:type="table" w:styleId="MediumList1-Accent1">
    <w:name w:val="Medium List 1 Accent 1"/>
    <w:basedOn w:val="TableNormal"/>
    <w:uiPriority w:val="65"/>
    <w:rsid w:val="007F73C7"/>
    <w:pPr>
      <w:spacing w:after="0" w:line="240" w:lineRule="auto"/>
    </w:pPr>
    <w:rPr>
      <w:color w:val="000000" w:themeColor="text1"/>
    </w:rPr>
    <w:tblPr>
      <w:tblStyleRowBandSize w:val="1"/>
      <w:tblStyleColBandSize w:val="1"/>
      <w:tblBorders>
        <w:top w:val="single" w:sz="8" w:space="0" w:color="6F6F6F" w:themeColor="accent1"/>
        <w:bottom w:val="single" w:sz="8" w:space="0" w:color="6F6F6F" w:themeColor="accent1"/>
      </w:tblBorders>
    </w:tblPr>
    <w:tblStylePr w:type="firstRow">
      <w:rPr>
        <w:rFonts w:asciiTheme="majorHAnsi" w:eastAsiaTheme="majorEastAsia" w:hAnsiTheme="majorHAnsi" w:cstheme="majorBidi"/>
      </w:rPr>
      <w:tblPr/>
      <w:tcPr>
        <w:tcBorders>
          <w:top w:val="nil"/>
          <w:bottom w:val="single" w:sz="8" w:space="0" w:color="6F6F6F" w:themeColor="accent1"/>
        </w:tcBorders>
      </w:tcPr>
    </w:tblStylePr>
    <w:tblStylePr w:type="lastRow">
      <w:rPr>
        <w:b/>
        <w:bCs/>
        <w:color w:val="363D46" w:themeColor="text2"/>
      </w:rPr>
      <w:tblPr/>
      <w:tcPr>
        <w:tcBorders>
          <w:top w:val="single" w:sz="8" w:space="0" w:color="6F6F6F" w:themeColor="accent1"/>
          <w:bottom w:val="single" w:sz="8" w:space="0" w:color="6F6F6F" w:themeColor="accent1"/>
        </w:tcBorders>
      </w:tcPr>
    </w:tblStylePr>
    <w:tblStylePr w:type="firstCol">
      <w:rPr>
        <w:b/>
        <w:bCs/>
      </w:rPr>
    </w:tblStylePr>
    <w:tblStylePr w:type="lastCol">
      <w:rPr>
        <w:b/>
        <w:bCs/>
      </w:rPr>
      <w:tblPr/>
      <w:tcPr>
        <w:tcBorders>
          <w:top w:val="single" w:sz="8" w:space="0" w:color="6F6F6F" w:themeColor="accent1"/>
          <w:bottom w:val="single" w:sz="8" w:space="0" w:color="6F6F6F" w:themeColor="accent1"/>
        </w:tcBorders>
      </w:tcPr>
    </w:tblStylePr>
    <w:tblStylePr w:type="band1Vert">
      <w:tblPr/>
      <w:tcPr>
        <w:shd w:val="clear" w:color="auto" w:fill="DBDBDB" w:themeFill="accent1" w:themeFillTint="3F"/>
      </w:tcPr>
    </w:tblStylePr>
    <w:tblStylePr w:type="band1Horz">
      <w:tblPr/>
      <w:tcPr>
        <w:shd w:val="clear" w:color="auto" w:fill="DBDBDB" w:themeFill="accent1" w:themeFillTint="3F"/>
      </w:tcPr>
    </w:tblStylePr>
  </w:style>
  <w:style w:type="paragraph" w:styleId="TableofFigures">
    <w:name w:val="table of figures"/>
    <w:basedOn w:val="Normal"/>
    <w:next w:val="Normal"/>
    <w:uiPriority w:val="99"/>
    <w:unhideWhenUsed/>
    <w:rsid w:val="004239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553744">
      <w:bodyDiv w:val="1"/>
      <w:marLeft w:val="0"/>
      <w:marRight w:val="0"/>
      <w:marTop w:val="0"/>
      <w:marBottom w:val="0"/>
      <w:divBdr>
        <w:top w:val="none" w:sz="0" w:space="0" w:color="auto"/>
        <w:left w:val="none" w:sz="0" w:space="0" w:color="auto"/>
        <w:bottom w:val="none" w:sz="0" w:space="0" w:color="auto"/>
        <w:right w:val="none" w:sz="0" w:space="0" w:color="auto"/>
      </w:divBdr>
    </w:div>
    <w:div w:id="570389097">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63606743">
      <w:bodyDiv w:val="1"/>
      <w:marLeft w:val="0"/>
      <w:marRight w:val="0"/>
      <w:marTop w:val="0"/>
      <w:marBottom w:val="0"/>
      <w:divBdr>
        <w:top w:val="none" w:sz="0" w:space="0" w:color="auto"/>
        <w:left w:val="none" w:sz="0" w:space="0" w:color="auto"/>
        <w:bottom w:val="none" w:sz="0" w:space="0" w:color="auto"/>
        <w:right w:val="none" w:sz="0" w:space="0" w:color="auto"/>
      </w:divBdr>
    </w:div>
    <w:div w:id="1366297369">
      <w:bodyDiv w:val="1"/>
      <w:marLeft w:val="0"/>
      <w:marRight w:val="0"/>
      <w:marTop w:val="0"/>
      <w:marBottom w:val="0"/>
      <w:divBdr>
        <w:top w:val="none" w:sz="0" w:space="0" w:color="auto"/>
        <w:left w:val="none" w:sz="0" w:space="0" w:color="auto"/>
        <w:bottom w:val="none" w:sz="0" w:space="0" w:color="auto"/>
        <w:right w:val="none" w:sz="0" w:space="0" w:color="auto"/>
      </w:divBdr>
      <w:divsChild>
        <w:div w:id="1435200516">
          <w:marLeft w:val="95"/>
          <w:marRight w:val="0"/>
          <w:marTop w:val="0"/>
          <w:marBottom w:val="0"/>
          <w:divBdr>
            <w:top w:val="none" w:sz="0" w:space="0" w:color="auto"/>
            <w:left w:val="none" w:sz="0" w:space="0" w:color="auto"/>
            <w:bottom w:val="none" w:sz="0" w:space="0" w:color="auto"/>
            <w:right w:val="none" w:sz="0" w:space="0" w:color="auto"/>
          </w:divBdr>
        </w:div>
        <w:div w:id="1222904459">
          <w:marLeft w:val="95"/>
          <w:marRight w:val="0"/>
          <w:marTop w:val="0"/>
          <w:marBottom w:val="0"/>
          <w:divBdr>
            <w:top w:val="none" w:sz="0" w:space="0" w:color="auto"/>
            <w:left w:val="none" w:sz="0" w:space="0" w:color="auto"/>
            <w:bottom w:val="none" w:sz="0" w:space="0" w:color="auto"/>
            <w:right w:val="none" w:sz="0" w:space="0" w:color="auto"/>
          </w:divBdr>
        </w:div>
        <w:div w:id="1390036118">
          <w:marLeft w:val="-72"/>
          <w:marRight w:val="0"/>
          <w:marTop w:val="0"/>
          <w:marBottom w:val="0"/>
          <w:divBdr>
            <w:top w:val="none" w:sz="0" w:space="0" w:color="auto"/>
            <w:left w:val="none" w:sz="0" w:space="0" w:color="auto"/>
            <w:bottom w:val="none" w:sz="0" w:space="0" w:color="auto"/>
            <w:right w:val="none" w:sz="0" w:space="0" w:color="auto"/>
          </w:divBdr>
        </w:div>
      </w:divsChild>
    </w:div>
    <w:div w:id="1647584096">
      <w:bodyDiv w:val="1"/>
      <w:marLeft w:val="0"/>
      <w:marRight w:val="0"/>
      <w:marTop w:val="0"/>
      <w:marBottom w:val="0"/>
      <w:divBdr>
        <w:top w:val="none" w:sz="0" w:space="0" w:color="auto"/>
        <w:left w:val="none" w:sz="0" w:space="0" w:color="auto"/>
        <w:bottom w:val="none" w:sz="0" w:space="0" w:color="auto"/>
        <w:right w:val="none" w:sz="0" w:space="0" w:color="auto"/>
      </w:divBdr>
      <w:divsChild>
        <w:div w:id="998849625">
          <w:marLeft w:val="0"/>
          <w:marRight w:val="0"/>
          <w:marTop w:val="0"/>
          <w:marBottom w:val="0"/>
          <w:divBdr>
            <w:top w:val="none" w:sz="0" w:space="0" w:color="auto"/>
            <w:left w:val="none" w:sz="0" w:space="0" w:color="auto"/>
            <w:bottom w:val="none" w:sz="0" w:space="0" w:color="auto"/>
            <w:right w:val="none" w:sz="0" w:space="0" w:color="auto"/>
          </w:divBdr>
        </w:div>
        <w:div w:id="880825784">
          <w:marLeft w:val="0"/>
          <w:marRight w:val="0"/>
          <w:marTop w:val="0"/>
          <w:marBottom w:val="0"/>
          <w:divBdr>
            <w:top w:val="none" w:sz="0" w:space="0" w:color="auto"/>
            <w:left w:val="none" w:sz="0" w:space="0" w:color="auto"/>
            <w:bottom w:val="none" w:sz="0" w:space="0" w:color="auto"/>
            <w:right w:val="none" w:sz="0" w:space="0" w:color="auto"/>
          </w:divBdr>
        </w:div>
        <w:div w:id="1485975291">
          <w:marLeft w:val="0"/>
          <w:marRight w:val="0"/>
          <w:marTop w:val="0"/>
          <w:marBottom w:val="0"/>
          <w:divBdr>
            <w:top w:val="none" w:sz="0" w:space="0" w:color="auto"/>
            <w:left w:val="none" w:sz="0" w:space="0" w:color="auto"/>
            <w:bottom w:val="none" w:sz="0" w:space="0" w:color="auto"/>
            <w:right w:val="none" w:sz="0" w:space="0" w:color="auto"/>
          </w:divBdr>
        </w:div>
      </w:divsChild>
    </w:div>
    <w:div w:id="1656907710">
      <w:bodyDiv w:val="1"/>
      <w:marLeft w:val="0"/>
      <w:marRight w:val="0"/>
      <w:marTop w:val="0"/>
      <w:marBottom w:val="0"/>
      <w:divBdr>
        <w:top w:val="none" w:sz="0" w:space="0" w:color="auto"/>
        <w:left w:val="none" w:sz="0" w:space="0" w:color="auto"/>
        <w:bottom w:val="none" w:sz="0" w:space="0" w:color="auto"/>
        <w:right w:val="none" w:sz="0" w:space="0" w:color="auto"/>
      </w:divBdr>
      <w:divsChild>
        <w:div w:id="156193842">
          <w:marLeft w:val="0"/>
          <w:marRight w:val="0"/>
          <w:marTop w:val="0"/>
          <w:marBottom w:val="0"/>
          <w:divBdr>
            <w:top w:val="none" w:sz="0" w:space="0" w:color="auto"/>
            <w:left w:val="none" w:sz="0" w:space="0" w:color="auto"/>
            <w:bottom w:val="none" w:sz="0" w:space="0" w:color="auto"/>
            <w:right w:val="none" w:sz="0" w:space="0" w:color="auto"/>
          </w:divBdr>
        </w:div>
        <w:div w:id="1611935169">
          <w:marLeft w:val="0"/>
          <w:marRight w:val="0"/>
          <w:marTop w:val="0"/>
          <w:marBottom w:val="0"/>
          <w:divBdr>
            <w:top w:val="none" w:sz="0" w:space="0" w:color="auto"/>
            <w:left w:val="none" w:sz="0" w:space="0" w:color="auto"/>
            <w:bottom w:val="none" w:sz="0" w:space="0" w:color="auto"/>
            <w:right w:val="none" w:sz="0" w:space="0" w:color="auto"/>
          </w:divBdr>
        </w:div>
      </w:divsChild>
    </w:div>
    <w:div w:id="1660958352">
      <w:bodyDiv w:val="1"/>
      <w:marLeft w:val="0"/>
      <w:marRight w:val="0"/>
      <w:marTop w:val="0"/>
      <w:marBottom w:val="0"/>
      <w:divBdr>
        <w:top w:val="none" w:sz="0" w:space="0" w:color="auto"/>
        <w:left w:val="none" w:sz="0" w:space="0" w:color="auto"/>
        <w:bottom w:val="none" w:sz="0" w:space="0" w:color="auto"/>
        <w:right w:val="none" w:sz="0" w:space="0" w:color="auto"/>
      </w:divBdr>
    </w:div>
    <w:div w:id="1976444639">
      <w:bodyDiv w:val="1"/>
      <w:marLeft w:val="0"/>
      <w:marRight w:val="0"/>
      <w:marTop w:val="0"/>
      <w:marBottom w:val="0"/>
      <w:divBdr>
        <w:top w:val="none" w:sz="0" w:space="0" w:color="auto"/>
        <w:left w:val="none" w:sz="0" w:space="0" w:color="auto"/>
        <w:bottom w:val="none" w:sz="0" w:space="0" w:color="auto"/>
        <w:right w:val="none" w:sz="0" w:space="0" w:color="auto"/>
      </w:divBdr>
    </w:div>
    <w:div w:id="2146197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vellore\AppData\Roaming\Microsoft\Templates\Annual%20report%20(Red%20and%20Black%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Mesh">
  <a:themeElements>
    <a:clrScheme name="Mesh">
      <a:dk1>
        <a:sysClr val="windowText" lastClr="000000"/>
      </a:dk1>
      <a:lt1>
        <a:sysClr val="window" lastClr="FFFFFF"/>
      </a:lt1>
      <a:dk2>
        <a:srgbClr val="363D46"/>
      </a:dk2>
      <a:lt2>
        <a:srgbClr val="EBEBEB"/>
      </a:lt2>
      <a:accent1>
        <a:srgbClr val="6F6F6F"/>
      </a:accent1>
      <a:accent2>
        <a:srgbClr val="BFBFA5"/>
      </a:accent2>
      <a:accent3>
        <a:srgbClr val="DCD084"/>
      </a:accent3>
      <a:accent4>
        <a:srgbClr val="E7BF5F"/>
      </a:accent4>
      <a:accent5>
        <a:srgbClr val="E9A039"/>
      </a:accent5>
      <a:accent6>
        <a:srgbClr val="CF7133"/>
      </a:accent6>
      <a:hlink>
        <a:srgbClr val="F28943"/>
      </a:hlink>
      <a:folHlink>
        <a:srgbClr val="F1B76C"/>
      </a:folHlink>
    </a:clrScheme>
    <a:fontScheme name="Mesh">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Mesh">
      <a:fillStyleLst>
        <a:solidFill>
          <a:schemeClr val="phClr"/>
        </a:solidFill>
        <a:gradFill rotWithShape="1">
          <a:gsLst>
            <a:gs pos="0">
              <a:schemeClr val="phClr">
                <a:tint val="60000"/>
                <a:lumMod val="110000"/>
              </a:schemeClr>
            </a:gs>
            <a:gs pos="100000">
              <a:schemeClr val="phClr">
                <a:tint val="82000"/>
              </a:schemeClr>
            </a:gs>
          </a:gsLst>
          <a:lin ang="5400000" scaled="0"/>
        </a:gradFill>
        <a:gradFill rotWithShape="1">
          <a:gsLst>
            <a:gs pos="0">
              <a:schemeClr val="phClr">
                <a:tint val="96000"/>
                <a:lumMod val="104000"/>
              </a:schemeClr>
            </a:gs>
            <a:gs pos="100000">
              <a:schemeClr val="phClr">
                <a:shade val="84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innerShdw blurRad="50800" dist="25400" dir="13500000">
              <a:srgbClr val="000000">
                <a:alpha val="55000"/>
              </a:srgbClr>
            </a:innerShdw>
          </a:effectLst>
        </a:effectStyle>
        <a:effectStyle>
          <a:effectLst>
            <a:outerShdw blurRad="50800" dist="38100" dir="5400000" rotWithShape="0">
              <a:srgbClr val="000000">
                <a:alpha val="60000"/>
              </a:srgbClr>
            </a:outerShdw>
          </a:effectLst>
          <a:scene3d>
            <a:camera prst="orthographicFront">
              <a:rot lat="0" lon="0" rev="0"/>
            </a:camera>
            <a:lightRig rig="threePt" dir="tl"/>
          </a:scene3d>
          <a:sp3d>
            <a:bevelT w="25400" h="25400" prst="slope"/>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28000"/>
                <a:satMod val="94000"/>
                <a:lumMod val="20000"/>
              </a:schemeClr>
              <a:schemeClr val="phClr">
                <a:tint val="94000"/>
                <a:shade val="84000"/>
                <a:satMod val="148000"/>
                <a:lumMod val="114000"/>
              </a:schemeClr>
            </a:duotone>
          </a:blip>
          <a:stretch/>
        </a:blipFill>
      </a:bgFillStyleLst>
    </a:fmtScheme>
  </a:themeElements>
  <a:objectDefaults/>
  <a:extraClrSchemeLst/>
  <a:extLst>
    <a:ext uri="{05A4C25C-085E-4340-85A3-A5531E510DB2}">
      <thm15:themeFamily xmlns:thm15="http://schemas.microsoft.com/office/thememl/2012/main" name="Mesh" id="{789EC3FE-34FD-429C-9918-760025E6C145}" vid="{B8BE45C0-8141-4D58-8C71-A009BC26FBB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CC2EE4-F0EE-48B2-A98A-FADC6B9DA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1</TotalTime>
  <Pages>34</Pages>
  <Words>3267</Words>
  <Characters>18622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Faheem Vellore</dc:creator>
  <cp:keywords/>
  <cp:lastModifiedBy>faheem vellore</cp:lastModifiedBy>
  <cp:revision>2</cp:revision>
  <cp:lastPrinted>2018-11-09T17:51:00Z</cp:lastPrinted>
  <dcterms:created xsi:type="dcterms:W3CDTF">2018-11-26T21:13:00Z</dcterms:created>
  <dcterms:modified xsi:type="dcterms:W3CDTF">2018-11-26T21:13:00Z</dcterms:modified>
  <cp:contentStatus/>
  <cp:version/>
</cp:coreProperties>
</file>